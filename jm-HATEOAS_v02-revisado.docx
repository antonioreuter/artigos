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2787A8D" w14:textId="6678F787" w:rsidR="00A56A2B" w:rsidRPr="00E91FCC" w:rsidRDefault="00AD4D6C" w:rsidP="00946FEB">
      <w:pPr>
        <w:pStyle w:val="TituloPrincipal"/>
      </w:pPr>
      <w:r w:rsidRPr="00E91FCC">
        <w:t>Navegando entre recursos com REST</w:t>
      </w:r>
    </w:p>
    <w:p w14:paraId="246FEBB7" w14:textId="7331B9A9" w:rsidR="00C12EE4" w:rsidRPr="00E91FCC" w:rsidRDefault="00AD4D6C" w:rsidP="00946FEB">
      <w:pPr>
        <w:pStyle w:val="Subtitulo"/>
      </w:pPr>
      <w:r w:rsidRPr="00E91FCC">
        <w:t>Entendendo o HATEOAS e suas aplicações</w:t>
      </w:r>
    </w:p>
    <w:p w14:paraId="6F174BB8" w14:textId="1430BA6E" w:rsidR="0054599F" w:rsidRDefault="0054599F" w:rsidP="0067214D">
      <w:pPr>
        <w:pStyle w:val="Intertitulo2"/>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Por que este </w:t>
      </w:r>
      <w:r w:rsidR="003D1755">
        <w:t>artigo</w:t>
      </w:r>
      <w:r>
        <w:t xml:space="preserve"> é útil:</w:t>
      </w:r>
    </w:p>
    <w:p w14:paraId="70FC249E" w14:textId="00DB2292" w:rsidR="00A56A2B" w:rsidRPr="00E91FCC" w:rsidRDefault="00A56A2B" w:rsidP="0067214D">
      <w:pPr>
        <w:pBdr>
          <w:top w:val="single" w:sz="4" w:space="1" w:color="auto"/>
          <w:left w:val="single" w:sz="4" w:space="4" w:color="auto"/>
          <w:bottom w:val="single" w:sz="4" w:space="1" w:color="auto"/>
          <w:right w:val="single" w:sz="4" w:space="4" w:color="auto"/>
          <w:between w:val="single" w:sz="4" w:space="1" w:color="auto"/>
          <w:bar w:val="single" w:sz="4" w:color="auto"/>
        </w:pBdr>
      </w:pPr>
      <w:r w:rsidRPr="00E91FCC">
        <w:t>Nes</w:t>
      </w:r>
      <w:r w:rsidR="0054599F">
        <w:t>t</w:t>
      </w:r>
      <w:r w:rsidRPr="00E91FCC">
        <w:t xml:space="preserve">e artigo serão apresentados os conceitos de REST </w:t>
      </w:r>
      <w:r w:rsidR="00FB749C">
        <w:t xml:space="preserve">dando uma </w:t>
      </w:r>
      <w:r w:rsidRPr="00E91FCC">
        <w:t xml:space="preserve">ênfase especial em HATEOAS, </w:t>
      </w:r>
      <w:r w:rsidR="00E724B6" w:rsidRPr="00E91FCC">
        <w:t xml:space="preserve">uma abordagem </w:t>
      </w:r>
      <w:r w:rsidR="00840633">
        <w:t xml:space="preserve">utilizada </w:t>
      </w:r>
      <w:r w:rsidR="00E724B6" w:rsidRPr="00E91FCC">
        <w:t xml:space="preserve">para enriquecer a representação de recursos com links que permitem </w:t>
      </w:r>
      <w:r w:rsidR="00840633">
        <w:t xml:space="preserve">navegar entre recursos e mudar os </w:t>
      </w:r>
      <w:r w:rsidR="00E724B6" w:rsidRPr="00E91FCC">
        <w:t>estados da aplicação.</w:t>
      </w:r>
      <w:r w:rsidRPr="00E91FCC">
        <w:t xml:space="preserve"> </w:t>
      </w:r>
      <w:r w:rsidR="00E724B6" w:rsidRPr="00E91FCC">
        <w:t>Também será feita um</w:t>
      </w:r>
      <w:r w:rsidR="0067214D">
        <w:t>a</w:t>
      </w:r>
      <w:r w:rsidR="00E724B6" w:rsidRPr="00E91FCC">
        <w:t xml:space="preserve"> </w:t>
      </w:r>
      <w:r w:rsidRPr="00E91FCC">
        <w:t xml:space="preserve">revisão </w:t>
      </w:r>
      <w:r w:rsidR="00E724B6" w:rsidRPr="00E91FCC">
        <w:t xml:space="preserve">das técnicas </w:t>
      </w:r>
      <w:r w:rsidRPr="00FB749C">
        <w:t xml:space="preserve">utilizadas </w:t>
      </w:r>
      <w:r w:rsidRPr="00E91FCC">
        <w:t>ao longo dos anos para fazer</w:t>
      </w:r>
      <w:r w:rsidR="0067214D">
        <w:t xml:space="preserve"> a</w:t>
      </w:r>
      <w:r w:rsidRPr="00E91FCC">
        <w:t xml:space="preserve"> integração de sistemas</w:t>
      </w:r>
      <w:r w:rsidR="00E724B6" w:rsidRPr="00E91FCC">
        <w:t xml:space="preserve">. Para exemplificar os conceitos </w:t>
      </w:r>
      <w:r w:rsidR="00840633">
        <w:t>abordados</w:t>
      </w:r>
      <w:r w:rsidR="00E724B6" w:rsidRPr="00E91FCC">
        <w:t xml:space="preserve"> será </w:t>
      </w:r>
      <w:r w:rsidR="00FB749C">
        <w:t>apresentada uma aplicação de compras online</w:t>
      </w:r>
      <w:r w:rsidR="0067214D">
        <w:rPr>
          <w:rStyle w:val="CommentReference"/>
        </w:rPr>
        <w:commentReference w:id="0"/>
      </w:r>
      <w:r w:rsidR="00FB749C">
        <w:t xml:space="preserve"> construída com </w:t>
      </w:r>
      <w:r w:rsidR="00E724B6" w:rsidRPr="00E91FCC">
        <w:t xml:space="preserve">o </w:t>
      </w:r>
      <w:r w:rsidRPr="00E91FCC">
        <w:t>Spring HATEOAS, uma implementação de HATEOAS feita pela Spring Foundation</w:t>
      </w:r>
      <w:r w:rsidR="00E724B6" w:rsidRPr="00E91FCC">
        <w:t>.</w:t>
      </w:r>
    </w:p>
    <w:p w14:paraId="23560246" w14:textId="77777777" w:rsidR="00ED3AE4" w:rsidRPr="00E91FCC" w:rsidRDefault="00ED3AE4" w:rsidP="00840633"/>
    <w:p w14:paraId="21E766C2" w14:textId="77777777" w:rsidR="00D20825" w:rsidRDefault="00D20825" w:rsidP="00840633">
      <w:pPr>
        <w:pStyle w:val="Normal1"/>
        <w:jc w:val="both"/>
        <w:rPr>
          <w:lang w:val="pt-BR"/>
        </w:rPr>
      </w:pPr>
      <w:bookmarkStart w:id="1" w:name="h.9gj7hhn1409t" w:colFirst="0" w:colLast="0"/>
      <w:bookmarkEnd w:id="1"/>
    </w:p>
    <w:p w14:paraId="4A083C9D" w14:textId="41AA0ECC" w:rsidR="00EB692F" w:rsidRDefault="00DF0CBB" w:rsidP="00840633">
      <w:pPr>
        <w:pStyle w:val="Normal1"/>
        <w:jc w:val="both"/>
        <w:rPr>
          <w:rFonts w:ascii="Times New Roman" w:eastAsia="Times New Roman" w:hAnsi="Times New Roman" w:cs="Times New Roman"/>
          <w:color w:val="auto"/>
          <w:sz w:val="24"/>
          <w:szCs w:val="24"/>
          <w:lang w:val="pt-BR" w:eastAsia="pt-BR"/>
        </w:rPr>
      </w:pPr>
      <w:r w:rsidRPr="00DF0CBB">
        <w:rPr>
          <w:rFonts w:ascii="Times New Roman" w:eastAsia="Times New Roman" w:hAnsi="Times New Roman" w:cs="Times New Roman"/>
          <w:color w:val="auto"/>
          <w:sz w:val="24"/>
          <w:szCs w:val="24"/>
          <w:lang w:val="pt-BR" w:eastAsia="pt-BR"/>
        </w:rPr>
        <w:t xml:space="preserve">A integração </w:t>
      </w:r>
      <w:r w:rsidR="0061709F">
        <w:rPr>
          <w:rFonts w:ascii="Times New Roman" w:eastAsia="Times New Roman" w:hAnsi="Times New Roman" w:cs="Times New Roman"/>
          <w:color w:val="auto"/>
          <w:sz w:val="24"/>
          <w:szCs w:val="24"/>
          <w:lang w:val="pt-BR" w:eastAsia="pt-BR"/>
        </w:rPr>
        <w:t>de</w:t>
      </w:r>
      <w:r w:rsidRPr="00DF0CBB">
        <w:rPr>
          <w:rFonts w:ascii="Times New Roman" w:eastAsia="Times New Roman" w:hAnsi="Times New Roman" w:cs="Times New Roman"/>
          <w:color w:val="auto"/>
          <w:sz w:val="24"/>
          <w:szCs w:val="24"/>
          <w:lang w:val="pt-BR" w:eastAsia="pt-BR"/>
        </w:rPr>
        <w:t xml:space="preserve"> sistemas é um dos grandes desafios para </w:t>
      </w:r>
      <w:r w:rsidR="0061709F">
        <w:rPr>
          <w:rFonts w:ascii="Times New Roman" w:eastAsia="Times New Roman" w:hAnsi="Times New Roman" w:cs="Times New Roman"/>
          <w:color w:val="auto"/>
          <w:sz w:val="24"/>
          <w:szCs w:val="24"/>
          <w:lang w:val="pt-BR" w:eastAsia="pt-BR"/>
        </w:rPr>
        <w:t xml:space="preserve">muitas </w:t>
      </w:r>
      <w:r>
        <w:rPr>
          <w:rFonts w:ascii="Times New Roman" w:eastAsia="Times New Roman" w:hAnsi="Times New Roman" w:cs="Times New Roman"/>
          <w:color w:val="auto"/>
          <w:sz w:val="24"/>
          <w:szCs w:val="24"/>
          <w:lang w:val="pt-BR" w:eastAsia="pt-BR"/>
        </w:rPr>
        <w:t>e</w:t>
      </w:r>
      <w:r w:rsidR="0061709F">
        <w:rPr>
          <w:rFonts w:ascii="Times New Roman" w:eastAsia="Times New Roman" w:hAnsi="Times New Roman" w:cs="Times New Roman"/>
          <w:color w:val="auto"/>
          <w:sz w:val="24"/>
          <w:szCs w:val="24"/>
          <w:lang w:val="pt-BR" w:eastAsia="pt-BR"/>
        </w:rPr>
        <w:t xml:space="preserve">mpresas e seus desenvolvedores. </w:t>
      </w:r>
      <w:r w:rsidR="00943797">
        <w:rPr>
          <w:rFonts w:ascii="Times New Roman" w:eastAsia="Times New Roman" w:hAnsi="Times New Roman" w:cs="Times New Roman"/>
          <w:color w:val="auto"/>
          <w:sz w:val="24"/>
          <w:szCs w:val="24"/>
          <w:lang w:val="pt-BR" w:eastAsia="pt-BR"/>
        </w:rPr>
        <w:t>D</w:t>
      </w:r>
      <w:r>
        <w:rPr>
          <w:rFonts w:ascii="Times New Roman" w:eastAsia="Times New Roman" w:hAnsi="Times New Roman" w:cs="Times New Roman"/>
          <w:color w:val="auto"/>
          <w:sz w:val="24"/>
          <w:szCs w:val="24"/>
          <w:lang w:val="pt-BR" w:eastAsia="pt-BR"/>
        </w:rPr>
        <w:t xml:space="preserve">iversas razões </w:t>
      </w:r>
      <w:r w:rsidR="00943797">
        <w:rPr>
          <w:rFonts w:ascii="Times New Roman" w:eastAsia="Times New Roman" w:hAnsi="Times New Roman" w:cs="Times New Roman"/>
          <w:color w:val="auto"/>
          <w:sz w:val="24"/>
          <w:szCs w:val="24"/>
          <w:lang w:val="pt-BR" w:eastAsia="pt-BR"/>
        </w:rPr>
        <w:t>fazem com que essa tarefa seja complexa, tais como:</w:t>
      </w:r>
      <w:r>
        <w:rPr>
          <w:rFonts w:ascii="Times New Roman" w:eastAsia="Times New Roman" w:hAnsi="Times New Roman" w:cs="Times New Roman"/>
          <w:color w:val="auto"/>
          <w:sz w:val="24"/>
          <w:szCs w:val="24"/>
          <w:lang w:val="pt-BR" w:eastAsia="pt-BR"/>
        </w:rPr>
        <w:t xml:space="preserve"> envolver </w:t>
      </w:r>
      <w:r w:rsidRPr="00DF0CBB">
        <w:rPr>
          <w:rFonts w:ascii="Times New Roman" w:eastAsia="Times New Roman" w:hAnsi="Times New Roman" w:cs="Times New Roman"/>
          <w:color w:val="auto"/>
          <w:sz w:val="24"/>
          <w:szCs w:val="24"/>
          <w:lang w:val="pt-BR" w:eastAsia="pt-BR"/>
        </w:rPr>
        <w:t xml:space="preserve">aplicações construídas por equipes diferentes, </w:t>
      </w:r>
      <w:r w:rsidR="00943797">
        <w:rPr>
          <w:rFonts w:ascii="Times New Roman" w:eastAsia="Times New Roman" w:hAnsi="Times New Roman" w:cs="Times New Roman"/>
          <w:color w:val="auto"/>
          <w:sz w:val="24"/>
          <w:szCs w:val="24"/>
          <w:lang w:val="pt-BR" w:eastAsia="pt-BR"/>
        </w:rPr>
        <w:t>na maioria das</w:t>
      </w:r>
      <w:r w:rsidRPr="00DF0CBB">
        <w:rPr>
          <w:rFonts w:ascii="Times New Roman" w:eastAsia="Times New Roman" w:hAnsi="Times New Roman" w:cs="Times New Roman"/>
          <w:color w:val="auto"/>
          <w:sz w:val="24"/>
          <w:szCs w:val="24"/>
          <w:lang w:val="pt-BR" w:eastAsia="pt-BR"/>
        </w:rPr>
        <w:t xml:space="preserve"> vezes em empresas diferentes e em </w:t>
      </w:r>
      <w:r>
        <w:rPr>
          <w:rFonts w:ascii="Times New Roman" w:eastAsia="Times New Roman" w:hAnsi="Times New Roman" w:cs="Times New Roman"/>
          <w:color w:val="auto"/>
          <w:sz w:val="24"/>
          <w:szCs w:val="24"/>
          <w:lang w:val="pt-BR" w:eastAsia="pt-BR"/>
        </w:rPr>
        <w:t>certos</w:t>
      </w:r>
      <w:r w:rsidRPr="00DF0CBB">
        <w:rPr>
          <w:rFonts w:ascii="Times New Roman" w:eastAsia="Times New Roman" w:hAnsi="Times New Roman" w:cs="Times New Roman"/>
          <w:color w:val="auto"/>
          <w:sz w:val="24"/>
          <w:szCs w:val="24"/>
          <w:lang w:val="pt-BR" w:eastAsia="pt-BR"/>
        </w:rPr>
        <w:t xml:space="preserve"> casos com culturas diferentes. Além disso, </w:t>
      </w:r>
      <w:r>
        <w:rPr>
          <w:rFonts w:ascii="Times New Roman" w:eastAsia="Times New Roman" w:hAnsi="Times New Roman" w:cs="Times New Roman"/>
          <w:color w:val="auto"/>
          <w:sz w:val="24"/>
          <w:szCs w:val="24"/>
          <w:lang w:val="pt-BR" w:eastAsia="pt-BR"/>
        </w:rPr>
        <w:t xml:space="preserve">existem questões técnicas envolvidas, </w:t>
      </w:r>
      <w:r w:rsidR="00943797">
        <w:rPr>
          <w:rFonts w:ascii="Times New Roman" w:eastAsia="Times New Roman" w:hAnsi="Times New Roman" w:cs="Times New Roman"/>
          <w:color w:val="auto"/>
          <w:sz w:val="24"/>
          <w:szCs w:val="24"/>
          <w:lang w:val="pt-BR" w:eastAsia="pt-BR"/>
        </w:rPr>
        <w:t>como por exemplo</w:t>
      </w:r>
      <w:r w:rsidRPr="00DF0CBB">
        <w:rPr>
          <w:rFonts w:ascii="Times New Roman" w:eastAsia="Times New Roman" w:hAnsi="Times New Roman" w:cs="Times New Roman"/>
          <w:color w:val="auto"/>
          <w:sz w:val="24"/>
          <w:szCs w:val="24"/>
          <w:lang w:val="pt-BR" w:eastAsia="pt-BR"/>
        </w:rPr>
        <w:t>: segurança, disponibilidade, desempenho, etc.</w:t>
      </w:r>
      <w:r w:rsidR="00D20825">
        <w:rPr>
          <w:rFonts w:ascii="Times New Roman" w:eastAsia="Times New Roman" w:hAnsi="Times New Roman" w:cs="Times New Roman"/>
          <w:color w:val="auto"/>
          <w:sz w:val="24"/>
          <w:szCs w:val="24"/>
          <w:lang w:val="pt-BR" w:eastAsia="pt-BR"/>
        </w:rPr>
        <w:t xml:space="preserve"> </w:t>
      </w:r>
      <w:r w:rsidR="00943797">
        <w:rPr>
          <w:rFonts w:ascii="Times New Roman" w:eastAsia="Times New Roman" w:hAnsi="Times New Roman" w:cs="Times New Roman"/>
          <w:color w:val="auto"/>
          <w:sz w:val="24"/>
          <w:szCs w:val="24"/>
          <w:lang w:val="pt-BR" w:eastAsia="pt-BR"/>
        </w:rPr>
        <w:t>Mas a</w:t>
      </w:r>
      <w:r w:rsidR="00D20825">
        <w:rPr>
          <w:rFonts w:ascii="Times New Roman" w:eastAsia="Times New Roman" w:hAnsi="Times New Roman" w:cs="Times New Roman"/>
          <w:color w:val="auto"/>
          <w:sz w:val="24"/>
          <w:szCs w:val="24"/>
          <w:lang w:val="pt-BR" w:eastAsia="pt-BR"/>
        </w:rPr>
        <w:t xml:space="preserve">pesar desse cenário, as empresas se </w:t>
      </w:r>
      <w:r w:rsidR="00840633">
        <w:rPr>
          <w:rFonts w:ascii="Times New Roman" w:eastAsia="Times New Roman" w:hAnsi="Times New Roman" w:cs="Times New Roman"/>
          <w:color w:val="auto"/>
          <w:sz w:val="24"/>
          <w:szCs w:val="24"/>
          <w:lang w:val="pt-BR" w:eastAsia="pt-BR"/>
        </w:rPr>
        <w:t>preocupam</w:t>
      </w:r>
      <w:r w:rsidR="00D20825">
        <w:rPr>
          <w:rFonts w:ascii="Times New Roman" w:eastAsia="Times New Roman" w:hAnsi="Times New Roman" w:cs="Times New Roman"/>
          <w:color w:val="auto"/>
          <w:sz w:val="24"/>
          <w:szCs w:val="24"/>
          <w:lang w:val="pt-BR" w:eastAsia="pt-BR"/>
        </w:rPr>
        <w:t xml:space="preserve"> cada vez mais com integração</w:t>
      </w:r>
      <w:r w:rsidR="00840633">
        <w:rPr>
          <w:rFonts w:ascii="Times New Roman" w:eastAsia="Times New Roman" w:hAnsi="Times New Roman" w:cs="Times New Roman"/>
          <w:color w:val="auto"/>
          <w:sz w:val="24"/>
          <w:szCs w:val="24"/>
          <w:lang w:val="pt-BR" w:eastAsia="pt-BR"/>
        </w:rPr>
        <w:t xml:space="preserve"> para obter benefícios do tipo: </w:t>
      </w:r>
      <w:r w:rsidR="00943797">
        <w:rPr>
          <w:rFonts w:ascii="Times New Roman" w:eastAsia="Times New Roman" w:hAnsi="Times New Roman" w:cs="Times New Roman"/>
          <w:color w:val="auto"/>
          <w:sz w:val="24"/>
          <w:szCs w:val="24"/>
          <w:lang w:val="pt-BR" w:eastAsia="pt-BR"/>
        </w:rPr>
        <w:t>reaproveitar funcionalidades já disponíveis nos</w:t>
      </w:r>
      <w:r w:rsidR="00840633">
        <w:rPr>
          <w:rFonts w:ascii="Times New Roman" w:eastAsia="Times New Roman" w:hAnsi="Times New Roman" w:cs="Times New Roman"/>
          <w:color w:val="auto"/>
          <w:sz w:val="24"/>
          <w:szCs w:val="24"/>
          <w:lang w:val="pt-BR" w:eastAsia="pt-BR"/>
        </w:rPr>
        <w:t xml:space="preserve"> sistemas que estão em produção e</w:t>
      </w:r>
      <w:r w:rsidR="00943797">
        <w:rPr>
          <w:rFonts w:ascii="Times New Roman" w:eastAsia="Times New Roman" w:hAnsi="Times New Roman" w:cs="Times New Roman"/>
          <w:color w:val="auto"/>
          <w:sz w:val="24"/>
          <w:szCs w:val="24"/>
          <w:lang w:val="pt-BR" w:eastAsia="pt-BR"/>
        </w:rPr>
        <w:t xml:space="preserve"> reduzir custos </w:t>
      </w:r>
      <w:r w:rsidR="00840633">
        <w:rPr>
          <w:rFonts w:ascii="Times New Roman" w:eastAsia="Times New Roman" w:hAnsi="Times New Roman" w:cs="Times New Roman"/>
          <w:color w:val="auto"/>
          <w:sz w:val="24"/>
          <w:szCs w:val="24"/>
          <w:lang w:val="pt-BR" w:eastAsia="pt-BR"/>
        </w:rPr>
        <w:t xml:space="preserve">evitando </w:t>
      </w:r>
      <w:r w:rsidR="00943797">
        <w:rPr>
          <w:rFonts w:ascii="Times New Roman" w:eastAsia="Times New Roman" w:hAnsi="Times New Roman" w:cs="Times New Roman"/>
          <w:color w:val="auto"/>
          <w:sz w:val="24"/>
          <w:szCs w:val="24"/>
          <w:lang w:val="pt-BR" w:eastAsia="pt-BR"/>
        </w:rPr>
        <w:t xml:space="preserve"> que a</w:t>
      </w:r>
      <w:r w:rsidR="00840633">
        <w:rPr>
          <w:rFonts w:ascii="Times New Roman" w:eastAsia="Times New Roman" w:hAnsi="Times New Roman" w:cs="Times New Roman"/>
          <w:color w:val="auto"/>
          <w:sz w:val="24"/>
          <w:szCs w:val="24"/>
          <w:lang w:val="pt-BR" w:eastAsia="pt-BR"/>
        </w:rPr>
        <w:t>s informações</w:t>
      </w:r>
      <w:r w:rsidR="00943797">
        <w:rPr>
          <w:rFonts w:ascii="Times New Roman" w:eastAsia="Times New Roman" w:hAnsi="Times New Roman" w:cs="Times New Roman"/>
          <w:color w:val="auto"/>
          <w:sz w:val="24"/>
          <w:szCs w:val="24"/>
          <w:lang w:val="pt-BR" w:eastAsia="pt-BR"/>
        </w:rPr>
        <w:t xml:space="preserve"> seja</w:t>
      </w:r>
      <w:r w:rsidR="00840633">
        <w:rPr>
          <w:rFonts w:ascii="Times New Roman" w:eastAsia="Times New Roman" w:hAnsi="Times New Roman" w:cs="Times New Roman"/>
          <w:color w:val="auto"/>
          <w:sz w:val="24"/>
          <w:szCs w:val="24"/>
          <w:lang w:val="pt-BR" w:eastAsia="pt-BR"/>
        </w:rPr>
        <w:t>m</w:t>
      </w:r>
      <w:r w:rsidR="00943797">
        <w:rPr>
          <w:rFonts w:ascii="Times New Roman" w:eastAsia="Times New Roman" w:hAnsi="Times New Roman" w:cs="Times New Roman"/>
          <w:color w:val="auto"/>
          <w:sz w:val="24"/>
          <w:szCs w:val="24"/>
          <w:lang w:val="pt-BR" w:eastAsia="pt-BR"/>
        </w:rPr>
        <w:t xml:space="preserve"> replicada</w:t>
      </w:r>
      <w:r w:rsidR="00840633">
        <w:rPr>
          <w:rFonts w:ascii="Times New Roman" w:eastAsia="Times New Roman" w:hAnsi="Times New Roman" w:cs="Times New Roman"/>
          <w:color w:val="auto"/>
          <w:sz w:val="24"/>
          <w:szCs w:val="24"/>
          <w:lang w:val="pt-BR" w:eastAsia="pt-BR"/>
        </w:rPr>
        <w:t>s, levando à</w:t>
      </w:r>
      <w:r w:rsidR="00943797">
        <w:rPr>
          <w:rFonts w:ascii="Times New Roman" w:eastAsia="Times New Roman" w:hAnsi="Times New Roman" w:cs="Times New Roman"/>
          <w:color w:val="auto"/>
          <w:sz w:val="24"/>
          <w:szCs w:val="24"/>
          <w:lang w:val="pt-BR" w:eastAsia="pt-BR"/>
        </w:rPr>
        <w:t xml:space="preserve"> inconsistência e outros erros.</w:t>
      </w:r>
    </w:p>
    <w:p w14:paraId="1416CEA1" w14:textId="77777777" w:rsidR="00460C39" w:rsidRDefault="00460C39" w:rsidP="00840633">
      <w:pPr>
        <w:pStyle w:val="Normal1"/>
        <w:jc w:val="both"/>
        <w:rPr>
          <w:rFonts w:ascii="Times New Roman" w:eastAsia="Times New Roman" w:hAnsi="Times New Roman" w:cs="Times New Roman"/>
          <w:color w:val="auto"/>
          <w:sz w:val="24"/>
          <w:szCs w:val="24"/>
          <w:lang w:val="pt-BR" w:eastAsia="pt-BR"/>
        </w:rPr>
      </w:pPr>
    </w:p>
    <w:p w14:paraId="6811186D" w14:textId="74D0DC61" w:rsidR="00D20825" w:rsidRDefault="000C5FEF" w:rsidP="00840633">
      <w:pPr>
        <w:pStyle w:val="Normal1"/>
        <w:jc w:val="both"/>
        <w:rPr>
          <w:rFonts w:ascii="Times New Roman" w:eastAsia="Times New Roman" w:hAnsi="Times New Roman" w:cs="Times New Roman"/>
          <w:color w:val="auto"/>
          <w:sz w:val="24"/>
          <w:szCs w:val="24"/>
          <w:lang w:val="pt-BR" w:eastAsia="pt-BR"/>
        </w:rPr>
      </w:pPr>
      <w:r>
        <w:rPr>
          <w:rFonts w:ascii="Times New Roman" w:eastAsia="Times New Roman" w:hAnsi="Times New Roman" w:cs="Times New Roman"/>
          <w:color w:val="auto"/>
          <w:sz w:val="24"/>
          <w:szCs w:val="24"/>
          <w:lang w:val="pt-BR" w:eastAsia="pt-BR"/>
        </w:rPr>
        <w:t>Atualmente, e</w:t>
      </w:r>
      <w:r w:rsidR="00460C39">
        <w:rPr>
          <w:rFonts w:ascii="Times New Roman" w:eastAsia="Times New Roman" w:hAnsi="Times New Roman" w:cs="Times New Roman"/>
          <w:color w:val="auto"/>
          <w:sz w:val="24"/>
          <w:szCs w:val="24"/>
          <w:lang w:val="pt-BR" w:eastAsia="pt-BR"/>
        </w:rPr>
        <w:t>xistem diversas formas de se fazer inte</w:t>
      </w:r>
      <w:r w:rsidR="00943797">
        <w:rPr>
          <w:rFonts w:ascii="Times New Roman" w:eastAsia="Times New Roman" w:hAnsi="Times New Roman" w:cs="Times New Roman"/>
          <w:color w:val="auto"/>
          <w:sz w:val="24"/>
          <w:szCs w:val="24"/>
          <w:lang w:val="pt-BR" w:eastAsia="pt-BR"/>
        </w:rPr>
        <w:t xml:space="preserve">gração, mas a que talvez seja </w:t>
      </w:r>
      <w:r w:rsidR="00E04788">
        <w:rPr>
          <w:rFonts w:ascii="Times New Roman" w:eastAsia="Times New Roman" w:hAnsi="Times New Roman" w:cs="Times New Roman"/>
          <w:color w:val="auto"/>
          <w:sz w:val="24"/>
          <w:szCs w:val="24"/>
          <w:lang w:val="pt-BR" w:eastAsia="pt-BR"/>
        </w:rPr>
        <w:t xml:space="preserve">a </w:t>
      </w:r>
      <w:r w:rsidR="00460C39">
        <w:rPr>
          <w:rFonts w:ascii="Times New Roman" w:eastAsia="Times New Roman" w:hAnsi="Times New Roman" w:cs="Times New Roman"/>
          <w:color w:val="auto"/>
          <w:sz w:val="24"/>
          <w:szCs w:val="24"/>
          <w:lang w:val="pt-BR" w:eastAsia="pt-BR"/>
        </w:rPr>
        <w:t xml:space="preserve">mais conveniente </w:t>
      </w:r>
      <w:r w:rsidR="00E04788">
        <w:rPr>
          <w:rFonts w:ascii="Times New Roman" w:eastAsia="Times New Roman" w:hAnsi="Times New Roman" w:cs="Times New Roman"/>
          <w:color w:val="auto"/>
          <w:sz w:val="24"/>
          <w:szCs w:val="24"/>
          <w:lang w:val="pt-BR" w:eastAsia="pt-BR"/>
        </w:rPr>
        <w:t xml:space="preserve">se baseia no uso </w:t>
      </w:r>
      <w:r w:rsidR="00943797">
        <w:rPr>
          <w:rFonts w:ascii="Times New Roman" w:eastAsia="Times New Roman" w:hAnsi="Times New Roman" w:cs="Times New Roman"/>
          <w:color w:val="auto"/>
          <w:sz w:val="24"/>
          <w:szCs w:val="24"/>
          <w:lang w:val="pt-BR" w:eastAsia="pt-BR"/>
        </w:rPr>
        <w:t>de serviço de software</w:t>
      </w:r>
      <w:r w:rsidR="00460C39">
        <w:rPr>
          <w:rFonts w:ascii="Times New Roman" w:eastAsia="Times New Roman" w:hAnsi="Times New Roman" w:cs="Times New Roman"/>
          <w:color w:val="auto"/>
          <w:sz w:val="24"/>
          <w:szCs w:val="24"/>
          <w:lang w:val="pt-BR" w:eastAsia="pt-BR"/>
        </w:rPr>
        <w:t xml:space="preserve">. </w:t>
      </w:r>
      <w:r w:rsidR="00943797">
        <w:rPr>
          <w:rFonts w:ascii="Times New Roman" w:eastAsia="Times New Roman" w:hAnsi="Times New Roman" w:cs="Times New Roman"/>
          <w:color w:val="auto"/>
          <w:sz w:val="24"/>
          <w:szCs w:val="24"/>
          <w:lang w:val="pt-BR" w:eastAsia="pt-BR"/>
        </w:rPr>
        <w:t xml:space="preserve">De uma forma geral, um serviço </w:t>
      </w:r>
      <w:r w:rsidR="00E04788">
        <w:rPr>
          <w:rFonts w:ascii="Times New Roman" w:eastAsia="Times New Roman" w:hAnsi="Times New Roman" w:cs="Times New Roman"/>
          <w:color w:val="auto"/>
          <w:sz w:val="24"/>
          <w:szCs w:val="24"/>
          <w:lang w:val="pt-BR" w:eastAsia="pt-BR"/>
        </w:rPr>
        <w:t xml:space="preserve">consiste em basicamente </w:t>
      </w:r>
      <w:r w:rsidR="00943797">
        <w:rPr>
          <w:rFonts w:ascii="Times New Roman" w:eastAsia="Times New Roman" w:hAnsi="Times New Roman" w:cs="Times New Roman"/>
          <w:color w:val="auto"/>
          <w:sz w:val="24"/>
          <w:szCs w:val="24"/>
          <w:lang w:val="pt-BR" w:eastAsia="pt-BR"/>
        </w:rPr>
        <w:t xml:space="preserve">disponibilizar uma </w:t>
      </w:r>
      <w:r w:rsidR="00460C39">
        <w:rPr>
          <w:rFonts w:ascii="Times New Roman" w:eastAsia="Times New Roman" w:hAnsi="Times New Roman" w:cs="Times New Roman"/>
          <w:color w:val="auto"/>
          <w:sz w:val="24"/>
          <w:szCs w:val="24"/>
          <w:lang w:val="pt-BR" w:eastAsia="pt-BR"/>
        </w:rPr>
        <w:t>funcionalidade</w:t>
      </w:r>
      <w:r w:rsidR="00943797">
        <w:rPr>
          <w:rFonts w:ascii="Times New Roman" w:eastAsia="Times New Roman" w:hAnsi="Times New Roman" w:cs="Times New Roman"/>
          <w:color w:val="auto"/>
          <w:sz w:val="24"/>
          <w:szCs w:val="24"/>
          <w:lang w:val="pt-BR" w:eastAsia="pt-BR"/>
        </w:rPr>
        <w:t xml:space="preserve"> implementada em um </w:t>
      </w:r>
      <w:r w:rsidR="00460C39">
        <w:rPr>
          <w:rFonts w:ascii="Times New Roman" w:eastAsia="Times New Roman" w:hAnsi="Times New Roman" w:cs="Times New Roman"/>
          <w:color w:val="auto"/>
          <w:sz w:val="24"/>
          <w:szCs w:val="24"/>
          <w:lang w:val="pt-BR" w:eastAsia="pt-BR"/>
        </w:rPr>
        <w:t xml:space="preserve">sistema </w:t>
      </w:r>
      <w:r w:rsidR="00E04788">
        <w:rPr>
          <w:rFonts w:ascii="Times New Roman" w:eastAsia="Times New Roman" w:hAnsi="Times New Roman" w:cs="Times New Roman"/>
          <w:color w:val="auto"/>
          <w:sz w:val="24"/>
          <w:szCs w:val="24"/>
          <w:lang w:val="pt-BR" w:eastAsia="pt-BR"/>
        </w:rPr>
        <w:t xml:space="preserve">para </w:t>
      </w:r>
      <w:r w:rsidR="00943797">
        <w:rPr>
          <w:rFonts w:ascii="Times New Roman" w:eastAsia="Times New Roman" w:hAnsi="Times New Roman" w:cs="Times New Roman"/>
          <w:color w:val="auto"/>
          <w:sz w:val="24"/>
          <w:szCs w:val="24"/>
          <w:lang w:val="pt-BR" w:eastAsia="pt-BR"/>
        </w:rPr>
        <w:t>ser acessada por outro</w:t>
      </w:r>
      <w:r w:rsidR="00E04788">
        <w:rPr>
          <w:rFonts w:ascii="Times New Roman" w:eastAsia="Times New Roman" w:hAnsi="Times New Roman" w:cs="Times New Roman"/>
          <w:color w:val="auto"/>
          <w:sz w:val="24"/>
          <w:szCs w:val="24"/>
          <w:lang w:val="pt-BR" w:eastAsia="pt-BR"/>
        </w:rPr>
        <w:t>s</w:t>
      </w:r>
      <w:r w:rsidR="00943797">
        <w:rPr>
          <w:rFonts w:ascii="Times New Roman" w:eastAsia="Times New Roman" w:hAnsi="Times New Roman" w:cs="Times New Roman"/>
          <w:color w:val="auto"/>
          <w:sz w:val="24"/>
          <w:szCs w:val="24"/>
          <w:lang w:val="pt-BR" w:eastAsia="pt-BR"/>
        </w:rPr>
        <w:t xml:space="preserve"> sistema</w:t>
      </w:r>
      <w:r w:rsidR="00E04788">
        <w:rPr>
          <w:rFonts w:ascii="Times New Roman" w:eastAsia="Times New Roman" w:hAnsi="Times New Roman" w:cs="Times New Roman"/>
          <w:color w:val="auto"/>
          <w:sz w:val="24"/>
          <w:szCs w:val="24"/>
          <w:lang w:val="pt-BR" w:eastAsia="pt-BR"/>
        </w:rPr>
        <w:t>s</w:t>
      </w:r>
      <w:r w:rsidR="00943797">
        <w:rPr>
          <w:rFonts w:ascii="Times New Roman" w:eastAsia="Times New Roman" w:hAnsi="Times New Roman" w:cs="Times New Roman"/>
          <w:color w:val="auto"/>
          <w:sz w:val="24"/>
          <w:szCs w:val="24"/>
          <w:lang w:val="pt-BR" w:eastAsia="pt-BR"/>
        </w:rPr>
        <w:t xml:space="preserve"> através de determinados protocolos e representações</w:t>
      </w:r>
      <w:r w:rsidR="00460C39">
        <w:rPr>
          <w:rFonts w:ascii="Times New Roman" w:eastAsia="Times New Roman" w:hAnsi="Times New Roman" w:cs="Times New Roman"/>
          <w:color w:val="auto"/>
          <w:sz w:val="24"/>
          <w:szCs w:val="24"/>
          <w:lang w:val="pt-BR" w:eastAsia="pt-BR"/>
        </w:rPr>
        <w:t xml:space="preserve">. </w:t>
      </w:r>
      <w:r w:rsidR="00943797">
        <w:rPr>
          <w:rFonts w:ascii="Times New Roman" w:eastAsia="Times New Roman" w:hAnsi="Times New Roman" w:cs="Times New Roman"/>
          <w:color w:val="auto"/>
          <w:sz w:val="24"/>
          <w:szCs w:val="24"/>
          <w:lang w:val="pt-BR" w:eastAsia="pt-BR"/>
        </w:rPr>
        <w:t xml:space="preserve">Dessa forma, sempre que um sistema precisar de alguma informação mantida por outro sistema, </w:t>
      </w:r>
      <w:r w:rsidR="00460C39">
        <w:rPr>
          <w:rFonts w:ascii="Times New Roman" w:eastAsia="Times New Roman" w:hAnsi="Times New Roman" w:cs="Times New Roman"/>
          <w:color w:val="auto"/>
          <w:sz w:val="24"/>
          <w:szCs w:val="24"/>
          <w:lang w:val="pt-BR" w:eastAsia="pt-BR"/>
        </w:rPr>
        <w:t>basta que ele faça a chamada de um</w:t>
      </w:r>
      <w:r w:rsidR="00943797">
        <w:rPr>
          <w:rFonts w:ascii="Times New Roman" w:eastAsia="Times New Roman" w:hAnsi="Times New Roman" w:cs="Times New Roman"/>
          <w:color w:val="auto"/>
          <w:sz w:val="24"/>
          <w:szCs w:val="24"/>
          <w:lang w:val="pt-BR" w:eastAsia="pt-BR"/>
        </w:rPr>
        <w:t xml:space="preserve"> serviço no sistema apropriado e a resposta adequada será devolvida.</w:t>
      </w:r>
    </w:p>
    <w:p w14:paraId="462F1B4D" w14:textId="77777777" w:rsidR="00460C39" w:rsidRDefault="00460C39" w:rsidP="00840633">
      <w:pPr>
        <w:pStyle w:val="Normal1"/>
        <w:jc w:val="both"/>
        <w:rPr>
          <w:rFonts w:ascii="Times New Roman" w:eastAsia="Times New Roman" w:hAnsi="Times New Roman" w:cs="Times New Roman"/>
          <w:color w:val="auto"/>
          <w:sz w:val="24"/>
          <w:szCs w:val="24"/>
          <w:lang w:val="pt-BR" w:eastAsia="pt-BR"/>
        </w:rPr>
      </w:pPr>
    </w:p>
    <w:p w14:paraId="2CB5141A" w14:textId="041BA963" w:rsidR="00A82413" w:rsidRDefault="00943797" w:rsidP="00840633">
      <w:pPr>
        <w:pStyle w:val="Normal1"/>
        <w:jc w:val="both"/>
        <w:rPr>
          <w:rFonts w:ascii="Times New Roman" w:eastAsia="Times New Roman" w:hAnsi="Times New Roman" w:cs="Times New Roman"/>
          <w:color w:val="auto"/>
          <w:sz w:val="24"/>
          <w:szCs w:val="24"/>
          <w:lang w:val="pt-BR" w:eastAsia="pt-BR"/>
        </w:rPr>
      </w:pPr>
      <w:r>
        <w:rPr>
          <w:rFonts w:ascii="Times New Roman" w:eastAsia="Times New Roman" w:hAnsi="Times New Roman" w:cs="Times New Roman"/>
          <w:color w:val="auto"/>
          <w:sz w:val="24"/>
          <w:szCs w:val="24"/>
          <w:lang w:val="pt-BR" w:eastAsia="pt-BR"/>
        </w:rPr>
        <w:t>Atualmente, a WEB tem sido muito utilizada como meio de comunicação para fazer integra</w:t>
      </w:r>
      <w:r w:rsidR="00E04788">
        <w:rPr>
          <w:rFonts w:ascii="Times New Roman" w:eastAsia="Times New Roman" w:hAnsi="Times New Roman" w:cs="Times New Roman"/>
          <w:color w:val="auto"/>
          <w:sz w:val="24"/>
          <w:szCs w:val="24"/>
          <w:lang w:val="pt-BR" w:eastAsia="pt-BR"/>
        </w:rPr>
        <w:t>ções</w:t>
      </w:r>
      <w:r>
        <w:rPr>
          <w:rFonts w:ascii="Times New Roman" w:eastAsia="Times New Roman" w:hAnsi="Times New Roman" w:cs="Times New Roman"/>
          <w:color w:val="auto"/>
          <w:sz w:val="24"/>
          <w:szCs w:val="24"/>
          <w:lang w:val="pt-BR" w:eastAsia="pt-BR"/>
        </w:rPr>
        <w:t xml:space="preserve">. Isso se deve basicamente às próprias características da Web, tais como, ubiquidade e escalabilidade, além </w:t>
      </w:r>
      <w:r w:rsidR="00E04788">
        <w:rPr>
          <w:rFonts w:ascii="Times New Roman" w:eastAsia="Times New Roman" w:hAnsi="Times New Roman" w:cs="Times New Roman"/>
          <w:color w:val="auto"/>
          <w:sz w:val="24"/>
          <w:szCs w:val="24"/>
          <w:lang w:val="pt-BR" w:eastAsia="pt-BR"/>
        </w:rPr>
        <w:t>dela</w:t>
      </w:r>
      <w:r>
        <w:rPr>
          <w:rFonts w:ascii="Times New Roman" w:eastAsia="Times New Roman" w:hAnsi="Times New Roman" w:cs="Times New Roman"/>
          <w:color w:val="auto"/>
          <w:sz w:val="24"/>
          <w:szCs w:val="24"/>
          <w:lang w:val="pt-BR" w:eastAsia="pt-BR"/>
        </w:rPr>
        <w:t xml:space="preserve"> utilizar o protocolo HTTP que é muito simples e ao mesmo tempo versátil o suficiente para atender às demandas das empresas. Por trás de todos </w:t>
      </w:r>
      <w:r w:rsidR="006061FA">
        <w:rPr>
          <w:rFonts w:ascii="Times New Roman" w:eastAsia="Times New Roman" w:hAnsi="Times New Roman" w:cs="Times New Roman"/>
          <w:color w:val="auto"/>
          <w:sz w:val="24"/>
          <w:szCs w:val="24"/>
          <w:lang w:val="pt-BR" w:eastAsia="pt-BR"/>
        </w:rPr>
        <w:t>os</w:t>
      </w:r>
      <w:r>
        <w:rPr>
          <w:rFonts w:ascii="Times New Roman" w:eastAsia="Times New Roman" w:hAnsi="Times New Roman" w:cs="Times New Roman"/>
          <w:color w:val="auto"/>
          <w:sz w:val="24"/>
          <w:szCs w:val="24"/>
          <w:lang w:val="pt-BR" w:eastAsia="pt-BR"/>
        </w:rPr>
        <w:t xml:space="preserve"> conceitos da Web está o que se chama de estilo arquitetural, um conjunto de propriedades que de</w:t>
      </w:r>
      <w:r w:rsidR="0091500C">
        <w:rPr>
          <w:rFonts w:ascii="Times New Roman" w:eastAsia="Times New Roman" w:hAnsi="Times New Roman" w:cs="Times New Roman"/>
          <w:color w:val="auto"/>
          <w:sz w:val="24"/>
          <w:szCs w:val="24"/>
          <w:lang w:val="pt-BR" w:eastAsia="pt-BR"/>
        </w:rPr>
        <w:t>finem as suas características. Nesse caso, estamos falando do REST (</w:t>
      </w:r>
      <w:r w:rsidR="003D1755">
        <w:rPr>
          <w:rFonts w:ascii="Times New Roman" w:eastAsia="Times New Roman" w:hAnsi="Times New Roman" w:cs="Times New Roman"/>
          <w:color w:val="auto"/>
          <w:sz w:val="24"/>
          <w:szCs w:val="24"/>
          <w:lang w:val="pt-BR" w:eastAsia="pt-BR"/>
        </w:rPr>
        <w:t>Representa tive</w:t>
      </w:r>
      <w:r w:rsidR="0091500C">
        <w:rPr>
          <w:rFonts w:ascii="Times New Roman" w:eastAsia="Times New Roman" w:hAnsi="Times New Roman" w:cs="Times New Roman"/>
          <w:color w:val="auto"/>
          <w:sz w:val="24"/>
          <w:szCs w:val="24"/>
          <w:lang w:val="pt-BR" w:eastAsia="pt-BR"/>
        </w:rPr>
        <w:t xml:space="preserve"> State Transfer), um estilo </w:t>
      </w:r>
      <w:r>
        <w:rPr>
          <w:rFonts w:ascii="Times New Roman" w:eastAsia="Times New Roman" w:hAnsi="Times New Roman" w:cs="Times New Roman"/>
          <w:color w:val="auto"/>
          <w:sz w:val="24"/>
          <w:szCs w:val="24"/>
          <w:lang w:val="pt-BR" w:eastAsia="pt-BR"/>
        </w:rPr>
        <w:t>apresentado por Roy Fielding na sua tese de doutorado em 2000</w:t>
      </w:r>
      <w:r w:rsidR="0091500C">
        <w:rPr>
          <w:rFonts w:ascii="Times New Roman" w:eastAsia="Times New Roman" w:hAnsi="Times New Roman" w:cs="Times New Roman"/>
          <w:color w:val="auto"/>
          <w:sz w:val="24"/>
          <w:szCs w:val="24"/>
          <w:lang w:val="pt-BR" w:eastAsia="pt-BR"/>
        </w:rPr>
        <w:t>.</w:t>
      </w:r>
      <w:r w:rsidR="00A82413">
        <w:rPr>
          <w:rFonts w:ascii="Times New Roman" w:eastAsia="Times New Roman" w:hAnsi="Times New Roman" w:cs="Times New Roman"/>
          <w:color w:val="auto"/>
          <w:sz w:val="24"/>
          <w:szCs w:val="24"/>
          <w:lang w:val="pt-BR" w:eastAsia="pt-BR"/>
        </w:rPr>
        <w:t xml:space="preserve"> Apesar desse conceito ter ficado adormecido por alguns anos, ele é atualmente um dos principais estilos </w:t>
      </w:r>
      <w:r w:rsidR="0091500C">
        <w:rPr>
          <w:rFonts w:ascii="Times New Roman" w:eastAsia="Times New Roman" w:hAnsi="Times New Roman" w:cs="Times New Roman"/>
          <w:color w:val="auto"/>
          <w:sz w:val="24"/>
          <w:szCs w:val="24"/>
          <w:lang w:val="pt-BR" w:eastAsia="pt-BR"/>
        </w:rPr>
        <w:t>aplicado em sistemas para fazer integrações</w:t>
      </w:r>
      <w:r w:rsidR="00A82413">
        <w:rPr>
          <w:rFonts w:ascii="Times New Roman" w:eastAsia="Times New Roman" w:hAnsi="Times New Roman" w:cs="Times New Roman"/>
          <w:color w:val="auto"/>
          <w:sz w:val="24"/>
          <w:szCs w:val="24"/>
          <w:lang w:val="pt-BR" w:eastAsia="pt-BR"/>
        </w:rPr>
        <w:t>.</w:t>
      </w:r>
      <w:r w:rsidR="00E23357">
        <w:rPr>
          <w:rFonts w:ascii="Times New Roman" w:eastAsia="Times New Roman" w:hAnsi="Times New Roman" w:cs="Times New Roman"/>
          <w:color w:val="auto"/>
          <w:sz w:val="24"/>
          <w:szCs w:val="24"/>
          <w:lang w:val="pt-BR" w:eastAsia="pt-BR"/>
        </w:rPr>
        <w:t xml:space="preserve"> </w:t>
      </w:r>
      <w:r w:rsidR="0091500C">
        <w:rPr>
          <w:rFonts w:ascii="Times New Roman" w:eastAsia="Times New Roman" w:hAnsi="Times New Roman" w:cs="Times New Roman"/>
          <w:color w:val="auto"/>
          <w:sz w:val="24"/>
          <w:szCs w:val="24"/>
          <w:lang w:val="pt-BR" w:eastAsia="pt-BR"/>
        </w:rPr>
        <w:t xml:space="preserve">O </w:t>
      </w:r>
      <w:r w:rsidR="00E23357">
        <w:rPr>
          <w:rFonts w:ascii="Times New Roman" w:eastAsia="Times New Roman" w:hAnsi="Times New Roman" w:cs="Times New Roman"/>
          <w:color w:val="auto"/>
          <w:sz w:val="24"/>
          <w:szCs w:val="24"/>
          <w:lang w:val="pt-BR" w:eastAsia="pt-BR"/>
        </w:rPr>
        <w:t xml:space="preserve">REST </w:t>
      </w:r>
      <w:r w:rsidR="0091500C">
        <w:rPr>
          <w:rFonts w:ascii="Times New Roman" w:eastAsia="Times New Roman" w:hAnsi="Times New Roman" w:cs="Times New Roman"/>
          <w:color w:val="auto"/>
          <w:sz w:val="24"/>
          <w:szCs w:val="24"/>
          <w:lang w:val="pt-BR" w:eastAsia="pt-BR"/>
        </w:rPr>
        <w:t xml:space="preserve">e suas propriedades são os principais assuntos desse artigo </w:t>
      </w:r>
      <w:r w:rsidR="00E23357">
        <w:rPr>
          <w:rFonts w:ascii="Times New Roman" w:eastAsia="Times New Roman" w:hAnsi="Times New Roman" w:cs="Times New Roman"/>
          <w:color w:val="auto"/>
          <w:sz w:val="24"/>
          <w:szCs w:val="24"/>
          <w:lang w:val="pt-BR" w:eastAsia="pt-BR"/>
        </w:rPr>
        <w:t>, como será visto nas seções seguintes.</w:t>
      </w:r>
    </w:p>
    <w:p w14:paraId="1E14905B" w14:textId="77777777" w:rsidR="00BA0BDF" w:rsidRDefault="00BA0BDF" w:rsidP="000C5FEF">
      <w:pPr>
        <w:pStyle w:val="Normal1"/>
        <w:rPr>
          <w:rFonts w:ascii="Times New Roman" w:eastAsia="Times New Roman" w:hAnsi="Times New Roman" w:cs="Times New Roman"/>
          <w:color w:val="auto"/>
          <w:sz w:val="24"/>
          <w:szCs w:val="24"/>
          <w:lang w:val="pt-BR" w:eastAsia="pt-BR"/>
        </w:rPr>
      </w:pPr>
    </w:p>
    <w:p w14:paraId="3F547096" w14:textId="66A6570F" w:rsidR="00A82413" w:rsidRPr="00E91FCC" w:rsidRDefault="0018732C" w:rsidP="00BA0BDF">
      <w:commentRangeStart w:id="2"/>
      <w:r>
        <w:t xml:space="preserve">Nesse artigo, serão apresentados os principais conceitos de REST e como ele pode ser utilizado para disponibilizar </w:t>
      </w:r>
      <w:r w:rsidR="00525DED">
        <w:t xml:space="preserve">os </w:t>
      </w:r>
      <w:r>
        <w:t xml:space="preserve">serviços de uma aplicação. Será apresentado também o HATEOAS, uma das </w:t>
      </w:r>
      <w:r w:rsidR="00525DED">
        <w:t xml:space="preserve">principais propriedades do REST </w:t>
      </w:r>
      <w:r>
        <w:t xml:space="preserve">para fazer a navegação entre recursos, que são representações dos </w:t>
      </w:r>
      <w:r w:rsidR="00525DED">
        <w:t xml:space="preserve">modelos de negócio da aplicação </w:t>
      </w:r>
      <w:r>
        <w:t xml:space="preserve">e também para modificar o estado da aplicação. </w:t>
      </w:r>
      <w:r w:rsidR="00A82413" w:rsidRPr="00E91FCC">
        <w:t xml:space="preserve">Ao final </w:t>
      </w:r>
      <w:r>
        <w:t xml:space="preserve">do artigo será apresentada uma aplicação de exemplo </w:t>
      </w:r>
      <w:r w:rsidR="00525DED">
        <w:t xml:space="preserve">para demonstrar os conceitos apresentados, </w:t>
      </w:r>
      <w:r>
        <w:t>construída com o Spring HATEOS, um projeto do Spring Foundation</w:t>
      </w:r>
      <w:r w:rsidR="00BA0BDF">
        <w:t xml:space="preserve">. Para encerrar, será citado o HAL, </w:t>
      </w:r>
      <w:r w:rsidR="00BA0BDF" w:rsidRPr="0018732C">
        <w:rPr>
          <w:i/>
        </w:rPr>
        <w:t>Hypermedia Application Language</w:t>
      </w:r>
      <w:r w:rsidR="00BA0BDF">
        <w:t xml:space="preserve">,  que </w:t>
      </w:r>
      <w:r w:rsidR="00BA0BDF" w:rsidRPr="00E91FCC">
        <w:t>define um padrão bem simples</w:t>
      </w:r>
      <w:r w:rsidR="00BA0BDF">
        <w:t xml:space="preserve"> para a estrutura de representação de recursos e links do HATEOAS</w:t>
      </w:r>
      <w:r w:rsidR="00A82413" w:rsidRPr="00E91FCC">
        <w:t>.</w:t>
      </w:r>
      <w:commentRangeEnd w:id="2"/>
      <w:r w:rsidR="00A82413">
        <w:rPr>
          <w:rStyle w:val="CommentReference"/>
        </w:rPr>
        <w:commentReference w:id="2"/>
      </w:r>
    </w:p>
    <w:p w14:paraId="0B5E64FA" w14:textId="77777777" w:rsidR="00A82413" w:rsidRDefault="00A82413" w:rsidP="000C5FEF">
      <w:pPr>
        <w:pStyle w:val="Normal1"/>
        <w:rPr>
          <w:rFonts w:ascii="Times New Roman" w:eastAsia="Times New Roman" w:hAnsi="Times New Roman" w:cs="Times New Roman"/>
          <w:color w:val="auto"/>
          <w:sz w:val="24"/>
          <w:szCs w:val="24"/>
          <w:lang w:val="pt-BR" w:eastAsia="pt-BR"/>
        </w:rPr>
      </w:pPr>
    </w:p>
    <w:p w14:paraId="4FA3B68B" w14:textId="028653DE" w:rsidR="001A560A" w:rsidRPr="00E91FCC" w:rsidRDefault="0067214D" w:rsidP="0067214D">
      <w:pPr>
        <w:pStyle w:val="Intertitulo"/>
      </w:pPr>
      <w:r>
        <w:t>Evolução das t</w:t>
      </w:r>
      <w:r w:rsidR="001A560A" w:rsidRPr="00E91FCC">
        <w:t xml:space="preserve">ecnologias para </w:t>
      </w:r>
      <w:r>
        <w:t>i</w:t>
      </w:r>
      <w:r w:rsidR="001A560A" w:rsidRPr="00E91FCC">
        <w:t xml:space="preserve">ntegração de </w:t>
      </w:r>
      <w:r>
        <w:t>s</w:t>
      </w:r>
      <w:r w:rsidR="001A560A" w:rsidRPr="00E91FCC">
        <w:t>istemas</w:t>
      </w:r>
    </w:p>
    <w:p w14:paraId="09DD8CA9" w14:textId="77777777" w:rsidR="00DF0CBB" w:rsidRDefault="00DF0CBB" w:rsidP="00525DED">
      <w:pPr>
        <w:ind w:firstLine="0"/>
      </w:pPr>
    </w:p>
    <w:p w14:paraId="4A06EFBC" w14:textId="3BA580C6" w:rsidR="00C12EE4" w:rsidRDefault="00BA0BDF" w:rsidP="00BE6072">
      <w:r>
        <w:t xml:space="preserve">A necessidade de </w:t>
      </w:r>
      <w:r w:rsidR="002A015C">
        <w:t>integração entre sistemas não é nova. D</w:t>
      </w:r>
      <w:r>
        <w:t xml:space="preserve">urante muito tempo os desenvolvedores vêm buscando soluções </w:t>
      </w:r>
      <w:r w:rsidR="00946FEB" w:rsidRPr="00E91FCC">
        <w:t xml:space="preserve">para tratar </w:t>
      </w:r>
      <w:r w:rsidR="0061709F">
        <w:t>desse problema</w:t>
      </w:r>
      <w:r w:rsidR="00E73284">
        <w:t>,</w:t>
      </w:r>
      <w:r w:rsidR="0061709F">
        <w:t xml:space="preserve"> e nessa busca surgiram diversas abordagens, que vão </w:t>
      </w:r>
      <w:r w:rsidR="00946FEB" w:rsidRPr="00E91FCC">
        <w:t>desde integrações mais simples</w:t>
      </w:r>
      <w:r w:rsidR="0061709F">
        <w:t xml:space="preserve"> baseadas </w:t>
      </w:r>
      <w:r w:rsidR="002A015C">
        <w:t>na troca de arq</w:t>
      </w:r>
      <w:r w:rsidR="0061709F">
        <w:t>uivos ou</w:t>
      </w:r>
      <w:r w:rsidR="00946FEB" w:rsidRPr="00E91FCC">
        <w:t xml:space="preserve"> </w:t>
      </w:r>
      <w:r w:rsidR="002A015C">
        <w:t>no uso de</w:t>
      </w:r>
      <w:r w:rsidR="00946FEB" w:rsidRPr="00E91FCC">
        <w:t xml:space="preserve"> banco de dados centralizado</w:t>
      </w:r>
      <w:r w:rsidR="00E73284">
        <w:t>s</w:t>
      </w:r>
      <w:r w:rsidR="00946FEB" w:rsidRPr="00E91FCC">
        <w:t xml:space="preserve"> e compartilhado</w:t>
      </w:r>
      <w:r w:rsidR="00E73284">
        <w:t>s</w:t>
      </w:r>
      <w:r w:rsidR="00946FEB" w:rsidRPr="00E91FCC">
        <w:t xml:space="preserve"> por diversos sistemas, até as mais sofisticadas baseadas em camadas de serviço nas aplicações ou</w:t>
      </w:r>
      <w:r w:rsidR="002F17B4">
        <w:t xml:space="preserve"> em</w:t>
      </w:r>
      <w:r w:rsidR="00946FEB" w:rsidRPr="00E91FCC">
        <w:t xml:space="preserve"> ferramentas próprias de integração. </w:t>
      </w:r>
      <w:r w:rsidR="0061709F">
        <w:t xml:space="preserve">Apesar de ainda serem muito usadas, essas abordagens simples são muito limitadas e trazem diversos problemas pois </w:t>
      </w:r>
      <w:r w:rsidR="00946FEB" w:rsidRPr="00E91FCC">
        <w:t>elas geralmente não são padronizadas, são de difícil manutenção, não são escaláveis e</w:t>
      </w:r>
      <w:r w:rsidR="00BE6072">
        <w:t xml:space="preserve"> podem ser muito acopladas</w:t>
      </w:r>
      <w:r w:rsidR="0061709F">
        <w:t xml:space="preserve">, </w:t>
      </w:r>
      <w:r w:rsidR="00BE6072">
        <w:t xml:space="preserve">como </w:t>
      </w:r>
      <w:r w:rsidR="0061709F">
        <w:t>no caso de integração via banco de dados</w:t>
      </w:r>
      <w:r w:rsidR="00BE6072">
        <w:t>.</w:t>
      </w:r>
      <w:r w:rsidR="00946FEB" w:rsidRPr="00E91FCC">
        <w:t xml:space="preserve"> </w:t>
      </w:r>
      <w:r w:rsidR="00BE6072">
        <w:t>Elas certamente não são</w:t>
      </w:r>
      <w:r w:rsidR="009236E3">
        <w:rPr>
          <w:rStyle w:val="CommentReference"/>
        </w:rPr>
        <w:commentReference w:id="3"/>
      </w:r>
      <w:r w:rsidR="002A015C">
        <w:t xml:space="preserve"> </w:t>
      </w:r>
      <w:r w:rsidR="00BE6072">
        <w:t xml:space="preserve">adequadas </w:t>
      </w:r>
      <w:r w:rsidR="00946FEB" w:rsidRPr="00E91FCC">
        <w:t>para atender às demandas d</w:t>
      </w:r>
      <w:r w:rsidR="009958FB">
        <w:t>as</w:t>
      </w:r>
      <w:r w:rsidR="00946FEB" w:rsidRPr="00E91FCC">
        <w:t xml:space="preserve"> aplicações </w:t>
      </w:r>
      <w:r w:rsidR="00BE6072">
        <w:t xml:space="preserve">mais </w:t>
      </w:r>
      <w:r w:rsidR="00946FEB" w:rsidRPr="00E91FCC">
        <w:t xml:space="preserve">modernas, devido à complexidade </w:t>
      </w:r>
      <w:r w:rsidR="00BE6072">
        <w:t>dessas</w:t>
      </w:r>
      <w:r w:rsidR="00946FEB" w:rsidRPr="00E91FCC">
        <w:t xml:space="preserve"> aplicações e </w:t>
      </w:r>
      <w:r w:rsidR="009958FB">
        <w:t>d</w:t>
      </w:r>
      <w:r w:rsidR="00946FEB" w:rsidRPr="00E91FCC">
        <w:t>a necessidade de haver um grande n</w:t>
      </w:r>
      <w:r w:rsidR="00BE6072">
        <w:t>úmero de sistemas interligados.</w:t>
      </w:r>
    </w:p>
    <w:p w14:paraId="0CE7A6AB" w14:textId="77777777" w:rsidR="00BE3756" w:rsidRPr="00E91FCC" w:rsidRDefault="00BE3756" w:rsidP="00BA0BDF"/>
    <w:p w14:paraId="1F01228B" w14:textId="0761CF1A" w:rsidR="00C12EE4" w:rsidRPr="00E91FCC" w:rsidRDefault="00BE6072" w:rsidP="007635F1">
      <w:r>
        <w:t>Considerando a forma de integração baseada em serviços, u</w:t>
      </w:r>
      <w:r w:rsidR="00BE3756">
        <w:t xml:space="preserve">ma </w:t>
      </w:r>
      <w:r w:rsidR="00946FEB" w:rsidRPr="00E91FCC">
        <w:t xml:space="preserve">tecnologia importante que surgiu </w:t>
      </w:r>
      <w:r w:rsidR="00BE3756">
        <w:t xml:space="preserve">em 1976 </w:t>
      </w:r>
      <w:r w:rsidR="00946FEB" w:rsidRPr="00E91FCC">
        <w:t>foi o RPC (</w:t>
      </w:r>
      <w:r w:rsidR="00946FEB" w:rsidRPr="009236E3">
        <w:rPr>
          <w:i/>
        </w:rPr>
        <w:t>Remote Procedure Call</w:t>
      </w:r>
      <w:r w:rsidR="009236E3">
        <w:t xml:space="preserve"> – veja a referência </w:t>
      </w:r>
      <w:r w:rsidR="00FB155C" w:rsidRPr="009236E3">
        <w:rPr>
          <w:i/>
        </w:rPr>
        <w:t>A High-Level Framework for Network-Based Resource Sharing</w:t>
      </w:r>
      <w:r w:rsidR="00FB155C" w:rsidRPr="00E91FCC">
        <w:t xml:space="preserve"> na seção </w:t>
      </w:r>
      <w:r w:rsidR="00FB155C" w:rsidRPr="00E91FCC">
        <w:rPr>
          <w:b/>
        </w:rPr>
        <w:t>Links</w:t>
      </w:r>
      <w:r w:rsidR="00FB155C" w:rsidRPr="00E91FCC">
        <w:t>)</w:t>
      </w:r>
      <w:r w:rsidR="00BE3756">
        <w:t>.</w:t>
      </w:r>
      <w:r w:rsidR="00F375CB">
        <w:t xml:space="preserve"> </w:t>
      </w:r>
      <w:commentRangeStart w:id="4"/>
      <w:r w:rsidR="00F375CB">
        <w:t xml:space="preserve">A ideia inicial do RPC era definir uma forma de compartilhar diversos recursos em uma rede, em </w:t>
      </w:r>
      <w:r>
        <w:t>particular, permitir o acesso remoto</w:t>
      </w:r>
      <w:r w:rsidR="00F375CB">
        <w:t xml:space="preserve"> </w:t>
      </w:r>
      <w:r>
        <w:t>ao sistema de arquivos</w:t>
      </w:r>
      <w:commentRangeEnd w:id="4"/>
      <w:r w:rsidR="00F375CB">
        <w:rPr>
          <w:highlight w:val="yellow"/>
        </w:rPr>
        <w:t>,</w:t>
      </w:r>
      <w:r w:rsidR="009236E3">
        <w:rPr>
          <w:rStyle w:val="CommentReference"/>
        </w:rPr>
        <w:commentReference w:id="4"/>
      </w:r>
      <w:r w:rsidR="00F375CB">
        <w:t xml:space="preserve"> mas ideia de </w:t>
      </w:r>
      <w:r w:rsidR="009236E3">
        <w:t xml:space="preserve">RPC </w:t>
      </w:r>
      <w:r w:rsidR="00946FEB" w:rsidRPr="00E91FCC">
        <w:t>acabou se</w:t>
      </w:r>
      <w:r w:rsidR="00F375CB">
        <w:t xml:space="preserve"> expandindo e tornando-se uma </w:t>
      </w:r>
      <w:commentRangeStart w:id="5"/>
      <w:r>
        <w:t>a</w:t>
      </w:r>
      <w:r w:rsidR="006061FA">
        <w:t>bor</w:t>
      </w:r>
      <w:r>
        <w:t>dagem</w:t>
      </w:r>
      <w:commentRangeEnd w:id="5"/>
      <w:r>
        <w:rPr>
          <w:rStyle w:val="CommentReference"/>
        </w:rPr>
        <w:commentReference w:id="5"/>
      </w:r>
      <w:r>
        <w:t xml:space="preserve">  para executar funcionalidades diversas em sistemas remotos</w:t>
      </w:r>
      <w:r w:rsidR="007635F1">
        <w:t xml:space="preserve"> </w:t>
      </w:r>
      <w:r w:rsidR="007635F1" w:rsidRPr="00E91FCC">
        <w:t>(o meio de acesso é feito através d</w:t>
      </w:r>
      <w:r w:rsidR="007635F1">
        <w:t>a</w:t>
      </w:r>
      <w:r w:rsidR="007635F1" w:rsidRPr="00E91FCC">
        <w:t xml:space="preserve"> interface de rede, tornando assim indiferente se o processo que estamos chamando está na mesma máquina ou </w:t>
      </w:r>
      <w:r w:rsidR="007635F1">
        <w:t xml:space="preserve">em uma máquina </w:t>
      </w:r>
      <w:r w:rsidR="007635F1" w:rsidRPr="00E91FCC">
        <w:t>remot</w:t>
      </w:r>
      <w:r w:rsidR="007635F1">
        <w:t>a)</w:t>
      </w:r>
      <w:r>
        <w:t>, ou seja, uma forma de integrar sistemas.</w:t>
      </w:r>
      <w:r w:rsidR="00946FEB" w:rsidRPr="00E91FCC">
        <w:t xml:space="preserve"> Algumas implementações importantes d</w:t>
      </w:r>
      <w:r w:rsidR="009236E3">
        <w:t>e</w:t>
      </w:r>
      <w:r w:rsidR="00946FEB" w:rsidRPr="00E91FCC">
        <w:t xml:space="preserve"> RPC são: </w:t>
      </w:r>
      <w:r w:rsidR="00E91FCC">
        <w:t>CORBA</w:t>
      </w:r>
      <w:r w:rsidR="00946FEB" w:rsidRPr="00E91FCC">
        <w:t>, DCom+, RMI, SOAP, entre outras. Apesar de funcionais, essas implementações possue</w:t>
      </w:r>
      <w:bookmarkStart w:id="6" w:name="_GoBack"/>
      <w:bookmarkEnd w:id="6"/>
      <w:r w:rsidR="00946FEB" w:rsidRPr="00E91FCC">
        <w:t>m algumas limitações</w:t>
      </w:r>
      <w:r w:rsidR="009236E3">
        <w:t>.</w:t>
      </w:r>
      <w:r w:rsidR="00946FEB" w:rsidRPr="00E91FCC">
        <w:t xml:space="preserve"> DCom+ e RMI</w:t>
      </w:r>
      <w:r w:rsidR="009236E3">
        <w:t>, por exemplo,</w:t>
      </w:r>
      <w:r w:rsidR="00946FEB" w:rsidRPr="00E91FCC">
        <w:t xml:space="preserve"> são específicas de plataforma</w:t>
      </w:r>
      <w:r w:rsidR="009236E3">
        <w:t>.</w:t>
      </w:r>
      <w:r w:rsidR="00946FEB" w:rsidRPr="00E91FCC">
        <w:t xml:space="preserve"> DCom+ só permite a comunicação entre aplicações que utilizam tecnologia Microsoft</w:t>
      </w:r>
      <w:r w:rsidR="009236E3">
        <w:t>. Já</w:t>
      </w:r>
      <w:r w:rsidR="00946FEB" w:rsidRPr="00E91FCC">
        <w:t xml:space="preserve"> o RMI </w:t>
      </w:r>
      <w:r w:rsidR="009236E3">
        <w:t xml:space="preserve">permite </w:t>
      </w:r>
      <w:r w:rsidR="00946FEB" w:rsidRPr="00E91FCC">
        <w:t xml:space="preserve">somente </w:t>
      </w:r>
      <w:r w:rsidR="009236E3">
        <w:t>a comunicação entre</w:t>
      </w:r>
      <w:r w:rsidR="00946FEB" w:rsidRPr="00E91FCC">
        <w:t xml:space="preserve"> aplicações desenvolvidas em Java</w:t>
      </w:r>
      <w:r w:rsidR="009236E3">
        <w:t>. Por outro lado,</w:t>
      </w:r>
      <w:r w:rsidR="00946FEB" w:rsidRPr="00E91FCC">
        <w:t xml:space="preserve"> </w:t>
      </w:r>
      <w:r w:rsidR="00E91FCC">
        <w:t>CORBA</w:t>
      </w:r>
      <w:r w:rsidR="009236E3">
        <w:t xml:space="preserve"> possibilita </w:t>
      </w:r>
      <w:r w:rsidR="00946FEB" w:rsidRPr="00E91FCC">
        <w:t xml:space="preserve">a integração entre serviços implementados em diversas linguagens </w:t>
      </w:r>
      <w:commentRangeStart w:id="7"/>
      <w:r w:rsidR="00946FEB" w:rsidRPr="00E91FCC">
        <w:t xml:space="preserve">e </w:t>
      </w:r>
      <w:r w:rsidR="007635F1">
        <w:t>que podem ser acessar através de um sistema intermediário, um middleware, chamado</w:t>
      </w:r>
      <w:commentRangeEnd w:id="7"/>
      <w:r w:rsidR="009236E3">
        <w:rPr>
          <w:rStyle w:val="CommentReference"/>
        </w:rPr>
        <w:commentReference w:id="7"/>
      </w:r>
      <w:r w:rsidR="007635F1">
        <w:t xml:space="preserve"> </w:t>
      </w:r>
      <w:r w:rsidR="00946FEB" w:rsidRPr="00E91FCC">
        <w:t>ORB (</w:t>
      </w:r>
      <w:r w:rsidR="009236E3">
        <w:t>O</w:t>
      </w:r>
      <w:r w:rsidR="00946FEB" w:rsidRPr="00E91FCC">
        <w:t xml:space="preserve">bject </w:t>
      </w:r>
      <w:r w:rsidR="009236E3">
        <w:t>R</w:t>
      </w:r>
      <w:r w:rsidR="00946FEB" w:rsidRPr="00E91FCC">
        <w:t xml:space="preserve">equest </w:t>
      </w:r>
      <w:r w:rsidR="009236E3">
        <w:t>B</w:t>
      </w:r>
      <w:r w:rsidR="00946FEB" w:rsidRPr="00E91FCC">
        <w:t xml:space="preserve">roker), que é responsável por receber as requisições dos clientes, chamar o método do objeto destino e devolver o resultado. Apesar do </w:t>
      </w:r>
      <w:r w:rsidR="00E91FCC">
        <w:t>CORBA</w:t>
      </w:r>
      <w:r w:rsidR="00946FEB" w:rsidRPr="00E91FCC">
        <w:t xml:space="preserve"> ser muito flexível e poderoso, a dependência do middleware faz com que sua configuração e disponibilização se torne algo complexo para se desenvolver e manter. Posteriormente surgiu uma versão d</w:t>
      </w:r>
      <w:r w:rsidR="0090744E">
        <w:t>e</w:t>
      </w:r>
      <w:r w:rsidR="00946FEB" w:rsidRPr="00E91FCC">
        <w:t xml:space="preserve"> RMI que era executad</w:t>
      </w:r>
      <w:r w:rsidR="0090744E">
        <w:t>a</w:t>
      </w:r>
      <w:r w:rsidR="00946FEB" w:rsidRPr="00E91FCC">
        <w:t xml:space="preserve"> em cima do </w:t>
      </w:r>
      <w:r w:rsidR="00E91FCC">
        <w:t>CORBA</w:t>
      </w:r>
      <w:r w:rsidR="00946FEB" w:rsidRPr="00E91FCC">
        <w:t>, chamado de RMI-IIOP, e que estava disponível em alguns servidores de aplicação, tal como o JBoss, que já vinha com uma versão específica de ORB, o JacORB (</w:t>
      </w:r>
      <w:r w:rsidR="004D281B" w:rsidRPr="00E91FCC">
        <w:t xml:space="preserve">veja a seção </w:t>
      </w:r>
      <w:r w:rsidR="004D281B" w:rsidRPr="00E91FCC">
        <w:rPr>
          <w:b/>
        </w:rPr>
        <w:t>Links</w:t>
      </w:r>
      <w:r w:rsidR="00946FEB" w:rsidRPr="00E91FCC">
        <w:t>).</w:t>
      </w:r>
    </w:p>
    <w:p w14:paraId="7FFFB5BE" w14:textId="72144803" w:rsidR="00C12EE4" w:rsidRPr="00E91FCC" w:rsidRDefault="00946FEB" w:rsidP="0067214D">
      <w:r w:rsidRPr="00E91FCC">
        <w:lastRenderedPageBreak/>
        <w:t xml:space="preserve">Devido às dificuldades citadas anteriormente e, principalmente, pela necessidade de ambientes muito heterogêneos precisarem se comunicar, as implementações de RPC </w:t>
      </w:r>
      <w:r w:rsidR="007635F1">
        <w:t xml:space="preserve">ainda não se mostravam adequadas e, na tentativa de superar essas dificuldades, a Microsoft desenvolveu em </w:t>
      </w:r>
      <w:r w:rsidRPr="00E91FCC">
        <w:t xml:space="preserve"> </w:t>
      </w:r>
      <w:commentRangeStart w:id="8"/>
      <w:r w:rsidRPr="00E91FCC">
        <w:t xml:space="preserve">1998 </w:t>
      </w:r>
      <w:commentRangeEnd w:id="8"/>
      <w:r w:rsidR="002641C1">
        <w:rPr>
          <w:rStyle w:val="CommentReference"/>
        </w:rPr>
        <w:commentReference w:id="8"/>
      </w:r>
      <w:r w:rsidRPr="00E91FCC">
        <w:t xml:space="preserve"> o SOAP, que inicialmente significava </w:t>
      </w:r>
      <w:r w:rsidRPr="002641C1">
        <w:rPr>
          <w:i/>
        </w:rPr>
        <w:t>Simple Object Access Protocol</w:t>
      </w:r>
      <w:r w:rsidR="002641C1">
        <w:t>,</w:t>
      </w:r>
      <w:r w:rsidRPr="00E91FCC">
        <w:t xml:space="preserve"> mas </w:t>
      </w:r>
      <w:r w:rsidR="007635F1">
        <w:t xml:space="preserve">que com o tempo passou a ser </w:t>
      </w:r>
      <w:r w:rsidRPr="00E91FCC">
        <w:t>mantido pela W3C, deixou de ser um acrônimo (</w:t>
      </w:r>
      <w:r w:rsidR="002641C1">
        <w:t>veja a nota no final da Seção 1</w:t>
      </w:r>
      <w:r w:rsidRPr="00E91FCC">
        <w:t xml:space="preserve"> da especificação </w:t>
      </w:r>
      <w:hyperlink r:id="rId8" w:anchor="intro">
        <w:r w:rsidRPr="002641C1">
          <w:rPr>
            <w:i/>
          </w:rPr>
          <w:t>SOAP Version 1.2 Part 1: Messaging Framework - Second Edition</w:t>
        </w:r>
      </w:hyperlink>
      <w:r w:rsidRPr="00E91FCC">
        <w:t xml:space="preserve"> </w:t>
      </w:r>
      <w:r w:rsidR="002641C1">
        <w:t>a partir do endereço indicado</w:t>
      </w:r>
      <w:r w:rsidR="004D281B" w:rsidRPr="00E91FCC">
        <w:t xml:space="preserve"> na seção </w:t>
      </w:r>
      <w:r w:rsidR="004D281B" w:rsidRPr="002641C1">
        <w:rPr>
          <w:b/>
        </w:rPr>
        <w:t>Links</w:t>
      </w:r>
      <w:r w:rsidRPr="00E91FCC">
        <w:t xml:space="preserve">). O poder do SOAP estava no fato dele ser um protocolo relativamente simples em relação ao que existia até então, leve, baseado em XML, e que poderia utilizar qualquer meio de transporte (TCP, UDP, HTTP, SNMP, </w:t>
      </w:r>
      <w:r w:rsidR="00E91FCC" w:rsidRPr="00E91FCC">
        <w:t>etc.</w:t>
      </w:r>
      <w:r w:rsidRPr="00E91FCC">
        <w:t xml:space="preserve">) para fazer a comunicação entre sistemas, possibilitando a integração entre ambientes extremamente diferentes e até então totalmente isolados. </w:t>
      </w:r>
      <w:r w:rsidR="002641C1">
        <w:t>E j</w:t>
      </w:r>
      <w:r w:rsidRPr="00E91FCC">
        <w:t>unto do SOAP surg</w:t>
      </w:r>
      <w:r w:rsidR="002641C1">
        <w:t>iu</w:t>
      </w:r>
      <w:r w:rsidRPr="00E91FCC">
        <w:t xml:space="preserve"> uma série de outros serviços que definem um conjunto de características e formatos de comunicação entre aplicações, formando o que conhecemos como Web Services. Com o crescimento da </w:t>
      </w:r>
      <w:r w:rsidR="002641C1">
        <w:t>w</w:t>
      </w:r>
      <w:r w:rsidRPr="00E91FCC">
        <w:t>eb, essa abordagem se tornou uma das principais formas de in</w:t>
      </w:r>
      <w:r w:rsidR="002641C1">
        <w:t>tegração entre sistemas até os dias de hoje</w:t>
      </w:r>
      <w:r w:rsidRPr="00E91FCC">
        <w:t>.</w:t>
      </w:r>
    </w:p>
    <w:p w14:paraId="72496E6C" w14:textId="59BCE0E4" w:rsidR="00C12EE4" w:rsidRDefault="00946FEB" w:rsidP="0067214D">
      <w:r w:rsidRPr="00E91FCC">
        <w:t xml:space="preserve">Apesar da grande evolução trazida pelo SOAP, alguns pontos ainda deveriam ser </w:t>
      </w:r>
      <w:r w:rsidR="002641C1">
        <w:t>considerados, tais como</w:t>
      </w:r>
      <w:r w:rsidRPr="00E91FCC">
        <w:t xml:space="preserve"> o fato de ser um protocolo novo, que faz uso massivo de XML, necessitando de </w:t>
      </w:r>
      <w:r w:rsidR="00E91FCC" w:rsidRPr="00E91FCC">
        <w:t>parses</w:t>
      </w:r>
      <w:r w:rsidRPr="00E91FCC">
        <w:t xml:space="preserve"> e transformadores de mensagens e que acabam tornando o processo de comunicação bem custoso.</w:t>
      </w:r>
    </w:p>
    <w:p w14:paraId="2DFF4975" w14:textId="77777777" w:rsidR="00566F7A" w:rsidRDefault="00566F7A" w:rsidP="0067214D"/>
    <w:p w14:paraId="6AC58C97" w14:textId="4E52DE5A" w:rsidR="00946FEB" w:rsidRPr="00E91FCC" w:rsidRDefault="00566F7A" w:rsidP="00566F7A">
      <w:commentRangeStart w:id="9"/>
      <w:r>
        <w:t xml:space="preserve">Apesar de não estar diretamente  relacionado à integração sistemas, Roy Fielding apresentou em 2000 na </w:t>
      </w:r>
      <w:r w:rsidRPr="00E91FCC">
        <w:t>sua tese de doutorado o conceito de REST (REpresentative State Transfer)</w:t>
      </w:r>
      <w:commentRangeEnd w:id="9"/>
      <w:r w:rsidR="002641C1">
        <w:rPr>
          <w:rStyle w:val="CommentReference"/>
        </w:rPr>
        <w:commentReference w:id="9"/>
      </w:r>
      <w:r w:rsidR="00946FEB" w:rsidRPr="00E91FCC">
        <w:t xml:space="preserve">, um estilo arquitetural que define as propriedades da própria </w:t>
      </w:r>
      <w:r w:rsidR="002641C1">
        <w:t>w</w:t>
      </w:r>
      <w:r w:rsidR="00946FEB" w:rsidRPr="00E91FCC">
        <w:t xml:space="preserve">eb e </w:t>
      </w:r>
      <w:r w:rsidR="002641C1">
        <w:t xml:space="preserve">é </w:t>
      </w:r>
      <w:r w:rsidR="00946FEB" w:rsidRPr="00E91FCC">
        <w:t>capaz de resolver a maioria dos problemas que as abordagens baseadas em RPC também tratam, porém, de uma forma bem mais simples e baseada em características</w:t>
      </w:r>
      <w:r w:rsidR="002641C1">
        <w:t xml:space="preserve"> do próprio protocolo HTTP. Na s</w:t>
      </w:r>
      <w:r w:rsidR="00946FEB" w:rsidRPr="00E91FCC">
        <w:t xml:space="preserve">eção </w:t>
      </w:r>
      <w:r w:rsidR="002641C1">
        <w:t>“</w:t>
      </w:r>
      <w:r w:rsidR="00946FEB" w:rsidRPr="00E91FCC">
        <w:t>REST: o estilo da Web</w:t>
      </w:r>
      <w:r w:rsidR="002641C1">
        <w:t>”,</w:t>
      </w:r>
      <w:r w:rsidR="00946FEB" w:rsidRPr="00E91FCC">
        <w:t xml:space="preserve"> vamos falar mais sobre o REST e suas propriedades. Mas antes, descreveremos brevemente a aplicação de uma loja online que será utilizada como exemplo no decorrer desse artigo.</w:t>
      </w:r>
      <w:bookmarkStart w:id="10" w:name="h.lou7dyfx0urv" w:colFirst="0" w:colLast="0"/>
      <w:bookmarkEnd w:id="10"/>
    </w:p>
    <w:p w14:paraId="37AF7C3C" w14:textId="77777777" w:rsidR="00C12EE4" w:rsidRPr="00E91FCC" w:rsidRDefault="00946FEB" w:rsidP="002641C1">
      <w:pPr>
        <w:pStyle w:val="Intertitulo"/>
      </w:pPr>
      <w:r w:rsidRPr="00E91FCC">
        <w:t>A Macaxeira Online</w:t>
      </w:r>
    </w:p>
    <w:p w14:paraId="7A1C43DA" w14:textId="77777777" w:rsidR="00C12EE4" w:rsidRPr="00E91FCC" w:rsidRDefault="00946FEB" w:rsidP="002641C1">
      <w:r w:rsidRPr="00E91FCC">
        <w:t>A Macaxeira Online é uma loja que vende produtos pela Internet. Ela possui uma lista diversificada de produtos e muitos clientes. De forma simplificada, o cliente entra na loja, seleciona o que quer comprar, informa como será feito o pagamento e conclui a operação de compra. A partir desse momento é gerado um pedido que fica no estado de Aguardando Pagamento até que seja feita a confirmação do pagamento. Após essa confirmação, os produtos escolhidos são enviados para o endereço atual do cliente.</w:t>
      </w:r>
    </w:p>
    <w:p w14:paraId="7A612FF5" w14:textId="181F7CBF" w:rsidR="00C12EE4" w:rsidRPr="00E91FCC" w:rsidRDefault="00946FEB" w:rsidP="002641C1">
      <w:r w:rsidRPr="00E91FCC">
        <w:t xml:space="preserve">Com o crescimento da loja, vários sistemas internos deverão ser criados para dar suporte às operações. Visto que a empresa estima crescer muito nos próximos anos, foi feito um estudo e decidiram que a integração entre esses sistemas deveria ser feita na camada de aplicação, utilizando serviços no estilo REST. </w:t>
      </w:r>
      <w:r w:rsidR="00E91FCC" w:rsidRPr="00E91FCC">
        <w:t>Basicamente, os serviços permiti</w:t>
      </w:r>
      <w:r w:rsidR="00E91FCC">
        <w:t>r</w:t>
      </w:r>
      <w:r w:rsidR="00513DBC">
        <w:t>i</w:t>
      </w:r>
      <w:r w:rsidR="00E91FCC">
        <w:t>am o acesso e manipulação d</w:t>
      </w:r>
      <w:r w:rsidR="00513DBC">
        <w:t>os</w:t>
      </w:r>
      <w:r w:rsidR="00E91FCC" w:rsidRPr="00E91FCC">
        <w:t xml:space="preserve"> dados do sistema da loja. </w:t>
      </w:r>
      <w:r w:rsidRPr="00E91FCC">
        <w:t xml:space="preserve">A </w:t>
      </w:r>
      <w:r w:rsidRPr="00E91FCC">
        <w:rPr>
          <w:b/>
        </w:rPr>
        <w:t>Figura 1</w:t>
      </w:r>
      <w:r w:rsidRPr="00E91FCC">
        <w:t xml:space="preserve"> mostra o modelo de classes de negócio da </w:t>
      </w:r>
      <w:r w:rsidR="00513DBC">
        <w:t xml:space="preserve">loja </w:t>
      </w:r>
      <w:r w:rsidRPr="00E91FCC">
        <w:t>Macaxeira Online.</w:t>
      </w:r>
    </w:p>
    <w:p w14:paraId="7D79BFCA" w14:textId="77777777" w:rsidR="00C12EE4" w:rsidRPr="00E91FCC" w:rsidRDefault="00C12EE4" w:rsidP="002641C1"/>
    <w:p w14:paraId="4B0CF2C2" w14:textId="77777777" w:rsidR="00C12EE4" w:rsidRPr="00E91FCC" w:rsidRDefault="00946FEB">
      <w:pPr>
        <w:pStyle w:val="Normal1"/>
        <w:rPr>
          <w:lang w:val="pt-BR"/>
        </w:rPr>
      </w:pPr>
      <w:r w:rsidRPr="00E91FCC">
        <w:rPr>
          <w:noProof/>
        </w:rPr>
        <w:lastRenderedPageBreak/>
        <w:drawing>
          <wp:inline distT="114300" distB="114300" distL="114300" distR="114300" wp14:anchorId="32D8F6EA" wp14:editId="48853DFB">
            <wp:extent cx="5943600" cy="1422400"/>
            <wp:effectExtent l="0" t="0" r="0" b="0"/>
            <wp:docPr id="1" name="image00.png" descr="a95aabe9"/>
            <wp:cNvGraphicFramePr/>
            <a:graphic xmlns:a="http://schemas.openxmlformats.org/drawingml/2006/main">
              <a:graphicData uri="http://schemas.openxmlformats.org/drawingml/2006/picture">
                <pic:pic xmlns:pic="http://schemas.openxmlformats.org/drawingml/2006/picture">
                  <pic:nvPicPr>
                    <pic:cNvPr id="0" name="image00.png" descr="a95aabe9"/>
                    <pic:cNvPicPr preferRelativeResize="0"/>
                  </pic:nvPicPr>
                  <pic:blipFill>
                    <a:blip r:embed="rId9"/>
                    <a:srcRect/>
                    <a:stretch>
                      <a:fillRect/>
                    </a:stretch>
                  </pic:blipFill>
                  <pic:spPr>
                    <a:xfrm>
                      <a:off x="0" y="0"/>
                      <a:ext cx="5943600" cy="1422400"/>
                    </a:xfrm>
                    <a:prstGeom prst="rect">
                      <a:avLst/>
                    </a:prstGeom>
                    <a:ln/>
                  </pic:spPr>
                </pic:pic>
              </a:graphicData>
            </a:graphic>
          </wp:inline>
        </w:drawing>
      </w:r>
    </w:p>
    <w:p w14:paraId="4CED9C89" w14:textId="0B0169A8" w:rsidR="00077E52" w:rsidRPr="00E91FCC" w:rsidRDefault="00077E52" w:rsidP="00077E52">
      <w:pPr>
        <w:pStyle w:val="FiguraLegenda"/>
      </w:pPr>
      <w:r w:rsidRPr="00E91FCC">
        <w:rPr>
          <w:b/>
        </w:rPr>
        <w:t>Figura 1.</w:t>
      </w:r>
      <w:r w:rsidRPr="00E91FCC">
        <w:t xml:space="preserve"> Modelo de negócio da</w:t>
      </w:r>
      <w:r w:rsidR="00513DBC">
        <w:t xml:space="preserve"> loja</w:t>
      </w:r>
      <w:r w:rsidRPr="00E91FCC">
        <w:t xml:space="preserve"> Macaxeira Online.</w:t>
      </w:r>
    </w:p>
    <w:p w14:paraId="58B77D59" w14:textId="2E0D2F75" w:rsidR="00C12EE4" w:rsidRPr="00E91FCC" w:rsidRDefault="00566F7A" w:rsidP="002641C1">
      <w:commentRangeStart w:id="11"/>
      <w:r>
        <w:t xml:space="preserve">Esse exemplo da Macaxeira Online será usado no </w:t>
      </w:r>
      <w:r w:rsidR="00946FEB" w:rsidRPr="00E91FCC">
        <w:t xml:space="preserve">decorrer desse </w:t>
      </w:r>
      <w:commentRangeEnd w:id="11"/>
      <w:r w:rsidR="00513DBC">
        <w:rPr>
          <w:rStyle w:val="CommentReference"/>
        </w:rPr>
        <w:commentReference w:id="11"/>
      </w:r>
      <w:r w:rsidR="00946FEB" w:rsidRPr="00E91FCC">
        <w:t xml:space="preserve">artigo para </w:t>
      </w:r>
      <w:r>
        <w:t xml:space="preserve">demonstrar os conceitos apresentados e também para </w:t>
      </w:r>
      <w:r w:rsidR="00946FEB" w:rsidRPr="00E91FCC">
        <w:t xml:space="preserve">mostrar </w:t>
      </w:r>
      <w:r>
        <w:t>uma solução para um</w:t>
      </w:r>
      <w:r w:rsidR="00946FEB" w:rsidRPr="00E91FCC">
        <w:t xml:space="preserve"> problema de integração</w:t>
      </w:r>
      <w:r>
        <w:t>.</w:t>
      </w:r>
    </w:p>
    <w:p w14:paraId="1250A204" w14:textId="77777777" w:rsidR="00C12EE4" w:rsidRPr="00E91FCC" w:rsidRDefault="00946FEB" w:rsidP="002641C1">
      <w:pPr>
        <w:pStyle w:val="Intertitulo"/>
        <w:rPr>
          <w:i/>
        </w:rPr>
      </w:pPr>
      <w:bookmarkStart w:id="12" w:name="h.e2ptirub56m8" w:colFirst="0" w:colLast="0"/>
      <w:bookmarkEnd w:id="12"/>
      <w:r w:rsidRPr="00E91FCC">
        <w:t>REST: o estilo da Web</w:t>
      </w:r>
    </w:p>
    <w:p w14:paraId="039F5795" w14:textId="77777777" w:rsidR="00566F7A" w:rsidRDefault="00946FEB" w:rsidP="00566F7A">
      <w:r w:rsidRPr="00E91FCC">
        <w:t xml:space="preserve">É fato que a </w:t>
      </w:r>
      <w:r w:rsidR="007A077B">
        <w:t>w</w:t>
      </w:r>
      <w:r w:rsidRPr="00E91FCC">
        <w:t>eb está cada vez mais presente em nossas vidas. Tão fundamental para alguns tipos de serviço, que arriscamos dizer que se ela ficasse inacessível por somente uma dia já seria suficiente para causar um colapso. Apesar da sua importância, dificilmente pensamos em como é possível que a Web esteja presente em praticamente todos os lugares ao mesmo tempo, como ela se expande ou ainda, o que torna o seu acesso tão fácil a ponto de precisarmos somente abr</w:t>
      </w:r>
      <w:r w:rsidR="001E27AB" w:rsidRPr="00E91FCC">
        <w:t>ir o browser e digitar uma URL.</w:t>
      </w:r>
      <w:r w:rsidR="00566F7A">
        <w:t xml:space="preserve"> </w:t>
      </w:r>
    </w:p>
    <w:p w14:paraId="7DDB9162" w14:textId="12EF9C3D" w:rsidR="00C12EE4" w:rsidRPr="00E91FCC" w:rsidRDefault="00946FEB" w:rsidP="00566F7A">
      <w:r w:rsidRPr="00E91FCC">
        <w:t xml:space="preserve">O fato é que Roy Fielding já pensava nessas propriedades quando participou da definição do protocolo HTTP/1.1 </w:t>
      </w:r>
      <w:r w:rsidR="00C90FA4" w:rsidRPr="00E91FCC">
        <w:t xml:space="preserve">(veja a seção </w:t>
      </w:r>
      <w:r w:rsidR="00C90FA4" w:rsidRPr="00E91FCC">
        <w:rPr>
          <w:b/>
        </w:rPr>
        <w:t>Links</w:t>
      </w:r>
      <w:r w:rsidR="00C90FA4" w:rsidRPr="00E91FCC">
        <w:t>)</w:t>
      </w:r>
      <w:r w:rsidRPr="00E91FCC">
        <w:t xml:space="preserve"> em 1999 e deixou isso registrado na sua tese </w:t>
      </w:r>
      <w:r w:rsidRPr="007A077B">
        <w:rPr>
          <w:i/>
        </w:rPr>
        <w:t>Architectural Styles and the Design of Network-based Software Architectures</w:t>
      </w:r>
      <w:r w:rsidRPr="00E91FCC">
        <w:t xml:space="preserve">, defendida no ano de 2000, e que apresenta o conceito de REST. Segundo Fielding, REST é o conjunto de propriedades que definem </w:t>
      </w:r>
      <w:r w:rsidR="006B19BF" w:rsidRPr="00E91FCC">
        <w:t>a Web. Essas propriedades são [1</w:t>
      </w:r>
      <w:r w:rsidRPr="00E91FCC">
        <w:t>]:</w:t>
      </w:r>
    </w:p>
    <w:p w14:paraId="2980E9C7" w14:textId="1D8B126E" w:rsidR="00C12EE4" w:rsidRPr="00E91FCC" w:rsidRDefault="00946FEB" w:rsidP="00513DBC">
      <w:pPr>
        <w:pStyle w:val="ListParagraph"/>
        <w:numPr>
          <w:ilvl w:val="0"/>
          <w:numId w:val="45"/>
        </w:numPr>
      </w:pPr>
      <w:r w:rsidRPr="00513DBC">
        <w:rPr>
          <w:b/>
        </w:rPr>
        <w:t>Recursos endereçáveis</w:t>
      </w:r>
      <w:r w:rsidRPr="00E91FCC">
        <w:t xml:space="preserve">. De forma simplificada, um recurso é um objeto, que pode ser uma pessoa, um produto, </w:t>
      </w:r>
      <w:r w:rsidR="006B19BF" w:rsidRPr="00E91FCC">
        <w:t>um endereço ou uma página web [2</w:t>
      </w:r>
      <w:r w:rsidRPr="00E91FCC">
        <w:t>]. Segundo o conceito de REST, esse recurso deve possuir um identificador de recurso único, URI (Unique Resource Identifier), usado para referenciá-lo. Se pensarmos no exemplo da Macaxeira Online, poderíamos definir Pedido, Pagamento, Produto e Cliente como exemplo</w:t>
      </w:r>
      <w:r w:rsidR="00163594">
        <w:t>s</w:t>
      </w:r>
      <w:r w:rsidRPr="00E91FCC">
        <w:t xml:space="preserve"> de recursos. Esses recursos devem estar acessíveis através de URLs, que são exemplos de URIs, para executar operações de consulta, inclusão, alteração, etc. Por exemplo, poderíamos usar as seguintes URLs para fazer referência a alguns dos recursos citados:</w:t>
      </w:r>
    </w:p>
    <w:p w14:paraId="51952FB7" w14:textId="77777777" w:rsidR="00C12EE4" w:rsidRPr="00E91FCC" w:rsidRDefault="00946FEB" w:rsidP="00513DBC">
      <w:pPr>
        <w:pStyle w:val="ListParagraph"/>
        <w:numPr>
          <w:ilvl w:val="1"/>
          <w:numId w:val="45"/>
        </w:numPr>
      </w:pPr>
      <w:r w:rsidRPr="00163594">
        <w:rPr>
          <w:rFonts w:eastAsia="Courier New"/>
          <w:i/>
        </w:rPr>
        <w:t>http://macaxeiraonline.com/orders</w:t>
      </w:r>
      <w:r w:rsidRPr="00E91FCC">
        <w:t>, para fazer referência à lista de pedidos;</w:t>
      </w:r>
    </w:p>
    <w:p w14:paraId="635450B3" w14:textId="77777777" w:rsidR="00C12EE4" w:rsidRPr="00E91FCC" w:rsidRDefault="00946FEB" w:rsidP="00513DBC">
      <w:pPr>
        <w:pStyle w:val="ListParagraph"/>
        <w:numPr>
          <w:ilvl w:val="1"/>
          <w:numId w:val="45"/>
        </w:numPr>
      </w:pPr>
      <w:r w:rsidRPr="00163594">
        <w:rPr>
          <w:rFonts w:eastAsia="Courier New"/>
          <w:i/>
        </w:rPr>
        <w:t>http://macaxeiraonline.com/orders/1234</w:t>
      </w:r>
      <w:r w:rsidRPr="00E91FCC">
        <w:t>, para fazer referência ao pedido 1234;</w:t>
      </w:r>
    </w:p>
    <w:p w14:paraId="421F9B03" w14:textId="77777777" w:rsidR="00513DBC" w:rsidRDefault="00946FEB" w:rsidP="00513DBC">
      <w:pPr>
        <w:pStyle w:val="ListParagraph"/>
        <w:numPr>
          <w:ilvl w:val="1"/>
          <w:numId w:val="45"/>
        </w:numPr>
      </w:pPr>
      <w:r w:rsidRPr="00163594">
        <w:rPr>
          <w:rFonts w:eastAsia="Courier New"/>
          <w:i/>
        </w:rPr>
        <w:t>http://macaxeiraonline.com/orders/1234/items</w:t>
      </w:r>
      <w:r w:rsidRPr="00E91FCC">
        <w:t>, para fazer referência aos itens do pedido 1234;</w:t>
      </w:r>
    </w:p>
    <w:p w14:paraId="0C6CF68A" w14:textId="77777777" w:rsidR="00513DBC" w:rsidRDefault="00946FEB" w:rsidP="00513DBC">
      <w:pPr>
        <w:pStyle w:val="ListParagraph"/>
        <w:numPr>
          <w:ilvl w:val="1"/>
          <w:numId w:val="45"/>
        </w:numPr>
      </w:pPr>
      <w:r w:rsidRPr="00163594">
        <w:rPr>
          <w:rFonts w:eastAsia="Courier New"/>
          <w:i/>
        </w:rPr>
        <w:t>http://macaxeiraonline.com/orders/12/customer</w:t>
      </w:r>
      <w:r w:rsidRPr="00513DBC">
        <w:t>, para fazer referência ao cliente do pedido 12.</w:t>
      </w:r>
    </w:p>
    <w:p w14:paraId="0F706B19" w14:textId="74685F98" w:rsidR="00513DBC" w:rsidRDefault="00946FEB" w:rsidP="00513DBC">
      <w:pPr>
        <w:ind w:left="833" w:firstLine="0"/>
      </w:pPr>
      <w:r w:rsidRPr="00513DBC">
        <w:t xml:space="preserve">Repare que foi utilizado um padrão para identificar o recurso de interesse. Por exemplo, </w:t>
      </w:r>
      <w:r w:rsidRPr="00163594">
        <w:rPr>
          <w:rFonts w:eastAsia="Courier New"/>
          <w:i/>
        </w:rPr>
        <w:t>/orders</w:t>
      </w:r>
      <w:r w:rsidR="009F4E1E" w:rsidRPr="009F4E1E">
        <w:t xml:space="preserve">, </w:t>
      </w:r>
      <w:r w:rsidRPr="00513DBC">
        <w:t xml:space="preserve">para identificar todos os pedidos, </w:t>
      </w:r>
      <w:r w:rsidRPr="00163594">
        <w:rPr>
          <w:rFonts w:eastAsia="Courier New"/>
          <w:i/>
        </w:rPr>
        <w:t>/orders/{id}</w:t>
      </w:r>
      <w:r w:rsidR="009F4E1E">
        <w:t xml:space="preserve">, </w:t>
      </w:r>
      <w:r w:rsidRPr="00513DBC">
        <w:t>para representar o pedido de número definido por</w:t>
      </w:r>
      <w:r w:rsidRPr="00163594">
        <w:rPr>
          <w:i/>
        </w:rPr>
        <w:t xml:space="preserve"> </w:t>
      </w:r>
      <w:r w:rsidRPr="00163594">
        <w:rPr>
          <w:rFonts w:eastAsia="Courier New"/>
          <w:i/>
        </w:rPr>
        <w:t>{id}</w:t>
      </w:r>
      <w:r w:rsidRPr="00513DBC">
        <w:t xml:space="preserve">, </w:t>
      </w:r>
      <w:r w:rsidRPr="00163594">
        <w:rPr>
          <w:rFonts w:eastAsia="Courier New"/>
          <w:i/>
        </w:rPr>
        <w:t>/orders/{id}/items</w:t>
      </w:r>
      <w:r w:rsidR="009F4E1E">
        <w:t xml:space="preserve">, </w:t>
      </w:r>
      <w:r w:rsidRPr="00513DBC">
        <w:t>para fazer referência aos itens de um pedido em questão, e assim por diante. De uma forma geral, representamos qualquer recurso da seguinte forma:</w:t>
      </w:r>
      <w:r w:rsidR="00513DBC" w:rsidRPr="00163594">
        <w:rPr>
          <w:i/>
        </w:rPr>
        <w:t xml:space="preserve"> </w:t>
      </w:r>
      <w:r w:rsidRPr="00163594">
        <w:rPr>
          <w:rFonts w:eastAsia="Courier New"/>
          <w:i/>
        </w:rPr>
        <w:t>/&lt;nome do recurso&gt;/{id}/&lt;nome do sub-recurso&gt;</w:t>
      </w:r>
      <w:r w:rsidR="00513DBC">
        <w:t xml:space="preserve">. </w:t>
      </w:r>
    </w:p>
    <w:p w14:paraId="1B3AE63F" w14:textId="4AEFC7D3" w:rsidR="00C12EE4" w:rsidRDefault="009F4E1E" w:rsidP="00513DBC">
      <w:pPr>
        <w:ind w:left="833" w:firstLine="0"/>
      </w:pPr>
      <w:commentRangeStart w:id="13"/>
      <w:r>
        <w:t>Note que esse padrão</w:t>
      </w:r>
      <w:r w:rsidR="00857664">
        <w:t xml:space="preserve"> para identificar os recursos não é único. Também é comum se encontrar uma for</w:t>
      </w:r>
      <w:r w:rsidR="006061FA">
        <w:t>mato em que a primeira parte da URL</w:t>
      </w:r>
      <w:r w:rsidR="00857664">
        <w:t xml:space="preserve"> </w:t>
      </w:r>
      <w:r w:rsidR="006061FA">
        <w:t xml:space="preserve">identificando o recurso define o </w:t>
      </w:r>
      <w:r w:rsidR="006061FA">
        <w:lastRenderedPageBreak/>
        <w:t>recurso manipulado,</w:t>
      </w:r>
      <w:r w:rsidR="00857664">
        <w:t xml:space="preserve"> por exemplo, </w:t>
      </w:r>
      <w:r w:rsidR="00857664" w:rsidRPr="00857664">
        <w:rPr>
          <w:i/>
        </w:rPr>
        <w:t>/customer/order/12</w:t>
      </w:r>
      <w:r w:rsidR="006061FA">
        <w:rPr>
          <w:i/>
        </w:rPr>
        <w:t>,</w:t>
      </w:r>
      <w:r w:rsidR="00857664">
        <w:t xml:space="preserve"> </w:t>
      </w:r>
      <w:r w:rsidR="006061FA">
        <w:t xml:space="preserve">poderia ser utilizado  </w:t>
      </w:r>
      <w:r w:rsidR="00857664">
        <w:t>para acessar o</w:t>
      </w:r>
      <w:r w:rsidR="006061FA">
        <w:t>s dados do</w:t>
      </w:r>
      <w:r w:rsidR="00857664">
        <w:t xml:space="preserve"> cliente do pedido 12, ao invés de </w:t>
      </w:r>
      <w:r w:rsidR="00857664" w:rsidRPr="00857664">
        <w:rPr>
          <w:i/>
        </w:rPr>
        <w:t>/orders/12/customer</w:t>
      </w:r>
      <w:r w:rsidR="00857664">
        <w:t>.</w:t>
      </w:r>
      <w:commentRangeEnd w:id="13"/>
      <w:r w:rsidR="00857664">
        <w:rPr>
          <w:rStyle w:val="CommentReference"/>
        </w:rPr>
        <w:t xml:space="preserve"> </w:t>
      </w:r>
      <w:r w:rsidR="00163594">
        <w:rPr>
          <w:rStyle w:val="CommentReference"/>
        </w:rPr>
        <w:commentReference w:id="13"/>
      </w:r>
    </w:p>
    <w:p w14:paraId="7B19067A" w14:textId="77777777" w:rsidR="00857664" w:rsidRPr="00E91FCC" w:rsidRDefault="00857664" w:rsidP="00513DBC">
      <w:pPr>
        <w:ind w:left="833" w:firstLine="0"/>
      </w:pPr>
    </w:p>
    <w:p w14:paraId="35A3C7C4" w14:textId="42C4E777" w:rsidR="00C12EE4" w:rsidRPr="00E91FCC" w:rsidRDefault="00946FEB" w:rsidP="00163594">
      <w:pPr>
        <w:pStyle w:val="ListParagraph"/>
        <w:numPr>
          <w:ilvl w:val="0"/>
          <w:numId w:val="45"/>
        </w:numPr>
      </w:pPr>
      <w:r w:rsidRPr="00513DBC">
        <w:rPr>
          <w:b/>
        </w:rPr>
        <w:t>Conjunto restrito de operações</w:t>
      </w:r>
      <w:r w:rsidRPr="00E91FCC">
        <w:t xml:space="preserve">. Uma vez que foram definidos os recursos, é necessário haver uma forma de manipulá-los. A versão 1.0 do protocolo HTTP </w:t>
      </w:r>
      <w:r w:rsidR="00AD4D6C" w:rsidRPr="00E91FCC">
        <w:t xml:space="preserve">(veja </w:t>
      </w:r>
      <w:r w:rsidR="00163594">
        <w:t>a referência</w:t>
      </w:r>
      <w:r w:rsidR="00AD4D6C" w:rsidRPr="00E91FCC">
        <w:t xml:space="preserve"> </w:t>
      </w:r>
      <w:r w:rsidR="00163594">
        <w:t>“</w:t>
      </w:r>
      <w:r w:rsidR="00163594" w:rsidRPr="00163594">
        <w:t>Protocolo HTTP/1.0</w:t>
      </w:r>
      <w:r w:rsidR="00163594">
        <w:t xml:space="preserve">” </w:t>
      </w:r>
      <w:r w:rsidR="00AD4D6C" w:rsidRPr="00E91FCC">
        <w:t xml:space="preserve">na seção </w:t>
      </w:r>
      <w:r w:rsidR="00AD4D6C" w:rsidRPr="00513DBC">
        <w:rPr>
          <w:b/>
        </w:rPr>
        <w:t>Links</w:t>
      </w:r>
      <w:r w:rsidR="00AD4D6C" w:rsidRPr="00E91FCC">
        <w:t>)</w:t>
      </w:r>
      <w:r w:rsidRPr="00E91FCC">
        <w:t xml:space="preserve"> já trazia diversos métodos que permitiam manipular recursos, então, do ponto de vista do REST, por que não padronizar esses mesmos métodos para realizar as operações necessárias? Assim, os seguintes m</w:t>
      </w:r>
      <w:r w:rsidR="00A971D7" w:rsidRPr="00E91FCC">
        <w:t xml:space="preserve">étodos HTTP se tornaram padrão </w:t>
      </w:r>
      <w:r w:rsidRPr="00E91FCC">
        <w:t>para manipular recursos:</w:t>
      </w:r>
    </w:p>
    <w:p w14:paraId="67336AB7" w14:textId="7D7C833B" w:rsidR="00C12EE4" w:rsidRPr="00E91FCC" w:rsidRDefault="00946FEB" w:rsidP="00513DBC">
      <w:pPr>
        <w:pStyle w:val="ListParagraph"/>
        <w:numPr>
          <w:ilvl w:val="1"/>
          <w:numId w:val="45"/>
        </w:numPr>
      </w:pPr>
      <w:r w:rsidRPr="00513DBC">
        <w:rPr>
          <w:b/>
        </w:rPr>
        <w:t>GET</w:t>
      </w:r>
      <w:r w:rsidR="00163594">
        <w:rPr>
          <w:b/>
        </w:rPr>
        <w:t>:</w:t>
      </w:r>
      <w:r w:rsidRPr="00E91FCC">
        <w:t xml:space="preserve"> utilizado para consultar informações de um recurso. Dizemos que o GET é idempotente e seguro. Idempotente significa que toda vez que fizermos uma mesma consulta com GET devemos obter o mesmo resultado. Seguro significa que a consulta não deve fazer mod</w:t>
      </w:r>
      <w:r w:rsidR="00163594">
        <w:t>ificações no recurso consultado;</w:t>
      </w:r>
    </w:p>
    <w:p w14:paraId="3A91D761" w14:textId="1DE3250F" w:rsidR="00C12EE4" w:rsidRPr="00E91FCC" w:rsidRDefault="00946FEB" w:rsidP="00513DBC">
      <w:pPr>
        <w:pStyle w:val="ListParagraph"/>
        <w:numPr>
          <w:ilvl w:val="1"/>
          <w:numId w:val="45"/>
        </w:numPr>
      </w:pPr>
      <w:r w:rsidRPr="00513DBC">
        <w:rPr>
          <w:b/>
        </w:rPr>
        <w:t>POST</w:t>
      </w:r>
      <w:r w:rsidR="00163594">
        <w:rPr>
          <w:b/>
        </w:rPr>
        <w:t>:</w:t>
      </w:r>
      <w:r w:rsidRPr="00E91FCC">
        <w:t xml:space="preserve"> cria um novo recurso baseado em uma representação informada. POST não é idempotente e nem seguro, pois ele altera o rec</w:t>
      </w:r>
      <w:r w:rsidR="00163594">
        <w:t xml:space="preserve">urso e toda vez que é chamado </w:t>
      </w:r>
      <w:r w:rsidRPr="00E91FCC">
        <w:t>ele deve devolver algo diferente. Normalmente, o POST devolve uma informação que permita</w:t>
      </w:r>
      <w:r w:rsidR="00163594">
        <w:t xml:space="preserve"> acessar o recurso recém-criado;</w:t>
      </w:r>
    </w:p>
    <w:p w14:paraId="08008978" w14:textId="13B012E7" w:rsidR="00C12EE4" w:rsidRPr="00E91FCC" w:rsidRDefault="00946FEB" w:rsidP="00513DBC">
      <w:pPr>
        <w:pStyle w:val="ListParagraph"/>
        <w:numPr>
          <w:ilvl w:val="1"/>
          <w:numId w:val="45"/>
        </w:numPr>
      </w:pPr>
      <w:r w:rsidRPr="00513DBC">
        <w:rPr>
          <w:b/>
        </w:rPr>
        <w:t>PUT</w:t>
      </w:r>
      <w:r w:rsidR="00163594">
        <w:rPr>
          <w:b/>
        </w:rPr>
        <w:t>:</w:t>
      </w:r>
      <w:r w:rsidRPr="00E91FCC">
        <w:t xml:space="preserve"> permite fazer a alteração do recurso. O PUT é idempotente e não seguro. Ele é idempotente po</w:t>
      </w:r>
      <w:r w:rsidR="00163594">
        <w:t>r que</w:t>
      </w:r>
      <w:r w:rsidRPr="00E91FCC">
        <w:t xml:space="preserve"> uma requisição com um mesmo conteúdo deve gerar o mesmo resultado. PUT também pode ser usado para criar um recur</w:t>
      </w:r>
      <w:r w:rsidR="00163594">
        <w:t>so, de forma semelhante ao POST;</w:t>
      </w:r>
    </w:p>
    <w:p w14:paraId="17A68348" w14:textId="4BEC2892" w:rsidR="00C12EE4" w:rsidRPr="00E91FCC" w:rsidRDefault="00946FEB" w:rsidP="00513DBC">
      <w:pPr>
        <w:pStyle w:val="ListParagraph"/>
        <w:numPr>
          <w:ilvl w:val="1"/>
          <w:numId w:val="45"/>
        </w:numPr>
      </w:pPr>
      <w:r w:rsidRPr="00513DBC">
        <w:rPr>
          <w:b/>
        </w:rPr>
        <w:t>DELETE</w:t>
      </w:r>
      <w:r w:rsidR="00163594">
        <w:rPr>
          <w:b/>
        </w:rPr>
        <w:t>:</w:t>
      </w:r>
      <w:r w:rsidRPr="00E91FCC">
        <w:t xml:space="preserve"> destrói a representação de um recurso. Se for feita uma consulta ao recurso após um DELETE</w:t>
      </w:r>
      <w:r w:rsidR="00163594">
        <w:t>,</w:t>
      </w:r>
      <w:r w:rsidRPr="00E91FCC">
        <w:t xml:space="preserve"> deverá ser devolvido um código de erro HTTP 404, informando que o recurso não foi encontrado. DELETE é id</w:t>
      </w:r>
      <w:r w:rsidR="00163594">
        <w:t>empotente e não seguro;</w:t>
      </w:r>
    </w:p>
    <w:p w14:paraId="6A072DF5" w14:textId="3EBA6032" w:rsidR="00C12EE4" w:rsidRPr="00E91FCC" w:rsidRDefault="00946FEB" w:rsidP="00513DBC">
      <w:pPr>
        <w:pStyle w:val="ListParagraph"/>
        <w:numPr>
          <w:ilvl w:val="1"/>
          <w:numId w:val="45"/>
        </w:numPr>
      </w:pPr>
      <w:r w:rsidRPr="00513DBC">
        <w:rPr>
          <w:b/>
        </w:rPr>
        <w:t>HEAD</w:t>
      </w:r>
      <w:r w:rsidR="00163594">
        <w:rPr>
          <w:b/>
        </w:rPr>
        <w:t>:</w:t>
      </w:r>
      <w:r w:rsidRPr="00E91FCC">
        <w:t xml:space="preserve"> devolve somente os cabeçalhos associados ao recurso e códigos de erro. Ele pode ser utilizado para obter certas informações do recurso, como por exemplo</w:t>
      </w:r>
      <w:r w:rsidR="00163594">
        <w:t>,</w:t>
      </w:r>
      <w:r w:rsidRPr="00E91FCC">
        <w:t xml:space="preserve"> se o recurso teve seu tamanho alterado, a data da sua última modifica</w:t>
      </w:r>
      <w:r w:rsidR="00163594">
        <w:t>ção, entre outros;</w:t>
      </w:r>
    </w:p>
    <w:p w14:paraId="307AF0D0" w14:textId="6EDBD9DD" w:rsidR="00C12EE4" w:rsidRPr="00E91FCC" w:rsidRDefault="00946FEB" w:rsidP="00513DBC">
      <w:pPr>
        <w:pStyle w:val="ListParagraph"/>
        <w:numPr>
          <w:ilvl w:val="1"/>
          <w:numId w:val="45"/>
        </w:numPr>
      </w:pPr>
      <w:r w:rsidRPr="00513DBC">
        <w:rPr>
          <w:b/>
        </w:rPr>
        <w:t>OPTIONS</w:t>
      </w:r>
      <w:r w:rsidR="00163594">
        <w:rPr>
          <w:b/>
        </w:rPr>
        <w:t>:</w:t>
      </w:r>
      <w:r w:rsidRPr="00E91FCC">
        <w:t xml:space="preserve"> utilizado para verificar se um recurso está acessível ou não e os métodos permitidos para acessar o recurso. Por exemplo, se o recurso </w:t>
      </w:r>
      <w:r w:rsidR="00E91FCC" w:rsidRPr="00E91FCC">
        <w:t>em</w:t>
      </w:r>
      <w:r w:rsidRPr="00E91FCC">
        <w:t xml:space="preserve"> questão existe e está acessível, deverá ser devolvido uma resposta do tipo:</w:t>
      </w:r>
    </w:p>
    <w:p w14:paraId="7775291C" w14:textId="77777777" w:rsidR="00C12EE4" w:rsidRPr="00E91FCC" w:rsidRDefault="00C12EE4" w:rsidP="00513DBC"/>
    <w:p w14:paraId="64B7174C" w14:textId="77777777" w:rsidR="00C12EE4" w:rsidRPr="00E91FCC" w:rsidRDefault="00946FEB" w:rsidP="00513DBC">
      <w:pPr>
        <w:pStyle w:val="CodigoInterno"/>
      </w:pPr>
      <w:r w:rsidRPr="00E91FCC">
        <w:rPr>
          <w:rFonts w:eastAsia="Courier New"/>
        </w:rPr>
        <w:t>200 OK</w:t>
      </w:r>
    </w:p>
    <w:p w14:paraId="5F05AFD3" w14:textId="3DEF4883" w:rsidR="00C12EE4" w:rsidRPr="00E91FCC" w:rsidRDefault="00E91FCC" w:rsidP="00513DBC">
      <w:pPr>
        <w:pStyle w:val="CodigoInterno"/>
      </w:pPr>
      <w:r w:rsidRPr="00E91FCC">
        <w:rPr>
          <w:rFonts w:eastAsia="Courier New"/>
        </w:rPr>
        <w:t>Alo</w:t>
      </w:r>
      <w:r w:rsidR="00946FEB" w:rsidRPr="00E91FCC">
        <w:rPr>
          <w:rFonts w:eastAsia="Courier New"/>
        </w:rPr>
        <w:t>: HEAD,GET,PUT,DELETE,OPTIONS</w:t>
      </w:r>
    </w:p>
    <w:p w14:paraId="78371D19" w14:textId="77777777" w:rsidR="00C12EE4" w:rsidRPr="00E91FCC" w:rsidRDefault="00C12EE4" w:rsidP="00513DBC"/>
    <w:p w14:paraId="301B9E3F" w14:textId="4F9E2DEF" w:rsidR="00513DBC" w:rsidRDefault="00946FEB" w:rsidP="00946FEB">
      <w:pPr>
        <w:pStyle w:val="ListParagraph"/>
        <w:numPr>
          <w:ilvl w:val="1"/>
          <w:numId w:val="45"/>
        </w:numPr>
      </w:pPr>
      <w:r w:rsidRPr="00513DBC">
        <w:rPr>
          <w:b/>
        </w:rPr>
        <w:t>PATCH</w:t>
      </w:r>
      <w:r w:rsidR="00163594">
        <w:rPr>
          <w:b/>
        </w:rPr>
        <w:t>:</w:t>
      </w:r>
      <w:r w:rsidR="00AD4D6C" w:rsidRPr="00E91FCC">
        <w:t xml:space="preserve"> </w:t>
      </w:r>
      <w:r w:rsidR="00163594">
        <w:t>permite</w:t>
      </w:r>
      <w:r w:rsidR="00AD4D6C" w:rsidRPr="00E91FCC">
        <w:t xml:space="preserve"> fazer a alteração parcial de um recurso. </w:t>
      </w:r>
      <w:r w:rsidR="001F4FE4" w:rsidRPr="00E91FCC">
        <w:t xml:space="preserve">O método PATCH surgiu somente em 2010 com a aprovação da RFC 5789 (veja a seção </w:t>
      </w:r>
      <w:r w:rsidR="001F4FE4" w:rsidRPr="00513DBC">
        <w:rPr>
          <w:b/>
        </w:rPr>
        <w:t>Links</w:t>
      </w:r>
      <w:r w:rsidR="001F4FE4" w:rsidRPr="00E91FCC">
        <w:t xml:space="preserve">). O </w:t>
      </w:r>
      <w:r w:rsidRPr="00E91FCC">
        <w:t>PATCH é idempotente e não seguro.</w:t>
      </w:r>
    </w:p>
    <w:p w14:paraId="1BE74025" w14:textId="72793B99" w:rsidR="00013954" w:rsidRDefault="00F111D2" w:rsidP="00F111D2">
      <w:pPr>
        <w:pStyle w:val="Nota"/>
      </w:pPr>
      <w:r w:rsidRPr="00F111D2">
        <w:rPr>
          <w:b/>
        </w:rPr>
        <w:t xml:space="preserve">Nota: </w:t>
      </w:r>
      <w:commentRangeStart w:id="14"/>
      <w:r w:rsidR="00414A8B">
        <w:t xml:space="preserve">É importante perceber que quando um serviço é chamado via SOAP ou CORBA, a requisição enviada par executá-lo contém o nome de uma operação específica que será executada, por exemplo, um serviço para consultar os dados </w:t>
      </w:r>
      <w:r w:rsidR="003C6ED4">
        <w:t>de um determinado</w:t>
      </w:r>
      <w:r w:rsidR="00414A8B">
        <w:t xml:space="preserve"> cliente pode ter o nome consultaCliente, que recebe como parâmetro o Id desse cliente. No caso do REST, isso é dif</w:t>
      </w:r>
      <w:r w:rsidR="003C6ED4">
        <w:t xml:space="preserve">erente, pois as operações são padrões (GET, PUT, POST, </w:t>
      </w:r>
      <w:r w:rsidR="003D1755">
        <w:t>etc.</w:t>
      </w:r>
      <w:r w:rsidR="003C6ED4">
        <w:t xml:space="preserve">) e elas sempre serão executadas em relação a um recurso, que nesse caso poderia ser o recurso que se encontra no </w:t>
      </w:r>
      <w:r w:rsidR="00414A8B">
        <w:t>local /</w:t>
      </w:r>
      <w:r w:rsidR="003D1755">
        <w:t>costões</w:t>
      </w:r>
      <w:r w:rsidR="00414A8B">
        <w:t>.</w:t>
      </w:r>
      <w:commentRangeEnd w:id="14"/>
      <w:r w:rsidR="003C6ED4">
        <w:t xml:space="preserve">  </w:t>
      </w:r>
    </w:p>
    <w:p w14:paraId="182564A9" w14:textId="311EF40C" w:rsidR="00C12EE4" w:rsidRPr="00513DBC" w:rsidRDefault="00013954" w:rsidP="00F111D2">
      <w:pPr>
        <w:pStyle w:val="Nota"/>
      </w:pPr>
      <w:r>
        <w:t xml:space="preserve"> </w:t>
      </w:r>
      <w:commentRangeStart w:id="15"/>
      <w:r>
        <w:t xml:space="preserve">Ao se pensar nesse fato de haver um conjunto restrito de operações, o leitor pode se perguntar se isso não pode gerar algum tipo de limitação na construção dos serviços de </w:t>
      </w:r>
      <w:r w:rsidR="003D1755">
        <w:t>integração</w:t>
      </w:r>
      <w:r>
        <w:t xml:space="preserve">. Porém, é fácil fazer uma analogia com os bancos de dados que utilizam sentenças SQL para executar a suas operações que, da mesma forma, define um </w:t>
      </w:r>
      <w:r>
        <w:lastRenderedPageBreak/>
        <w:t xml:space="preserve">conjunto restrito de operações: </w:t>
      </w:r>
      <w:r w:rsidRPr="00513DBC">
        <w:t>SELECT, INSERT, UPDATE e DELETE para fazer tudo o que for necessário</w:t>
      </w:r>
      <w:r>
        <w:t xml:space="preserve"> e mesmo assim as possiblidades parecem ser infinitas.</w:t>
      </w:r>
      <w:r w:rsidRPr="00513DBC">
        <w:t xml:space="preserve"> </w:t>
      </w:r>
      <w:commentRangeEnd w:id="15"/>
      <w:r>
        <w:rPr>
          <w:rStyle w:val="CommentReference"/>
        </w:rPr>
        <w:commentReference w:id="15"/>
      </w:r>
      <w:r w:rsidRPr="00513DBC">
        <w:t xml:space="preserve"> </w:t>
      </w:r>
      <w:r w:rsidR="00414A8B">
        <w:rPr>
          <w:rStyle w:val="CommentReference"/>
        </w:rPr>
        <w:commentReference w:id="14"/>
      </w:r>
      <w:r w:rsidR="00946FEB" w:rsidRPr="00513DBC">
        <w:t xml:space="preserve"> </w:t>
      </w:r>
    </w:p>
    <w:p w14:paraId="38CF07C7" w14:textId="10A518EC" w:rsidR="00104C90" w:rsidRDefault="00946FEB" w:rsidP="00104C90">
      <w:pPr>
        <w:pStyle w:val="ListParagraph"/>
        <w:numPr>
          <w:ilvl w:val="0"/>
          <w:numId w:val="45"/>
        </w:numPr>
      </w:pPr>
      <w:r w:rsidRPr="00513DBC">
        <w:rPr>
          <w:b/>
        </w:rPr>
        <w:t>Orientado a representação</w:t>
      </w:r>
      <w:r w:rsidRPr="00E91FCC">
        <w:t>. Para acessar um recurso é necessário que seja feita a troca de informações entre um cliente e um servidor</w:t>
      </w:r>
      <w:r w:rsidR="00013954">
        <w:t xml:space="preserve">. </w:t>
      </w:r>
      <w:commentRangeStart w:id="16"/>
      <w:r w:rsidR="00A61786">
        <w:t>Via de regra, o cliente deve especificar os tipos de representação que ele é capaz de interpretar, ou então, qual a representação de sua preferência e o servidor deve gerar uma resposta de acordo.</w:t>
      </w:r>
      <w:r w:rsidRPr="00E91FCC">
        <w:t xml:space="preserve"> </w:t>
      </w:r>
      <w:commentRangeEnd w:id="16"/>
      <w:r w:rsidR="005A613F">
        <w:rPr>
          <w:rStyle w:val="CommentReference"/>
        </w:rPr>
        <w:commentReference w:id="16"/>
      </w:r>
      <w:r w:rsidR="00A61786">
        <w:t xml:space="preserve"> No caso das requisições que utilizam o protocolo HTTP, um</w:t>
      </w:r>
      <w:r w:rsidRPr="00E91FCC">
        <w:t xml:space="preserve"> atributo </w:t>
      </w:r>
      <w:r w:rsidR="003D1755" w:rsidRPr="005A613F">
        <w:rPr>
          <w:rFonts w:eastAsia="Courier New"/>
          <w:b/>
        </w:rPr>
        <w:t>Acep.</w:t>
      </w:r>
      <w:r w:rsidRPr="00E91FCC">
        <w:t xml:space="preserve"> enviado no cabeçalho </w:t>
      </w:r>
      <w:r w:rsidR="00A61786">
        <w:t xml:space="preserve">da mensagem </w:t>
      </w:r>
      <w:r w:rsidRPr="00E91FCC">
        <w:t xml:space="preserve">é usado para informar a preferência do cliente </w:t>
      </w:r>
      <w:r w:rsidR="00A61786">
        <w:t>a respeito</w:t>
      </w:r>
      <w:r w:rsidRPr="00E91FCC">
        <w:t xml:space="preserve"> </w:t>
      </w:r>
      <w:r w:rsidR="00A61786">
        <w:t>d</w:t>
      </w:r>
      <w:r w:rsidRPr="00E91FCC">
        <w:t xml:space="preserve">a representação e o </w:t>
      </w:r>
      <w:r w:rsidRPr="005A613F">
        <w:rPr>
          <w:rFonts w:eastAsia="Courier New"/>
          <w:b/>
        </w:rPr>
        <w:t>Content-type</w:t>
      </w:r>
      <w:r w:rsidRPr="00E91FCC">
        <w:t xml:space="preserve"> informa o tipo que realmente está sendo recebido tanto do lado cliente quanto do </w:t>
      </w:r>
      <w:r w:rsidR="005A613F">
        <w:t xml:space="preserve">lado </w:t>
      </w:r>
      <w:r w:rsidRPr="00E91FCC">
        <w:t xml:space="preserve">servidor. Esse atributo usa o formato conhecido por Multipurpose Internet Mail Extension, ou simplesmente </w:t>
      </w:r>
      <w:r w:rsidRPr="009344DC">
        <w:rPr>
          <w:rFonts w:eastAsia="Courier New"/>
          <w:i/>
        </w:rPr>
        <w:t>MIME type</w:t>
      </w:r>
      <w:r w:rsidRPr="00E91FCC">
        <w:t>.</w:t>
      </w:r>
      <w:r w:rsidR="00A61786">
        <w:t xml:space="preserve"> A informação trazida pelo MIME é fundamental nesse tipo de comunicação pois um determinado recurso pode ter diversas representações e sem ele não seria possível fazer a interpretação do conteúdo devolvido no corpo da mensagem.</w:t>
      </w:r>
      <w:r w:rsidRPr="00E91FCC">
        <w:t xml:space="preserve"> </w:t>
      </w:r>
      <w:r w:rsidR="00A61786">
        <w:t>Uma das necessidades de haver múltiplas representações é que o estado de um mesmo recurso pode ser acessado por plataformas diferentes, por</w:t>
      </w:r>
      <w:r w:rsidRPr="00E91FCC">
        <w:t xml:space="preserve"> exemplo, se </w:t>
      </w:r>
      <w:r w:rsidR="00A61786">
        <w:t>for um browser que estiver fazendo a requisição</w:t>
      </w:r>
      <w:r w:rsidRPr="00E91FCC">
        <w:t>, é conveniente que a representação seja em HTML, caso seja uma chamada AJAX, uma representação conveniente seria JSON, e assim por diante.</w:t>
      </w:r>
    </w:p>
    <w:p w14:paraId="7D30793C" w14:textId="77777777" w:rsidR="00D839C8" w:rsidRDefault="00D839C8" w:rsidP="00D839C8">
      <w:pPr>
        <w:pStyle w:val="ListParagraph"/>
        <w:ind w:left="473" w:firstLine="0"/>
      </w:pPr>
    </w:p>
    <w:p w14:paraId="566DB7D1" w14:textId="5B64FC7B" w:rsidR="00C12EE4" w:rsidRPr="00E91FCC" w:rsidRDefault="00946FEB" w:rsidP="00104C90">
      <w:pPr>
        <w:pStyle w:val="ListParagraph"/>
        <w:ind w:left="473" w:firstLine="0"/>
      </w:pPr>
      <w:r w:rsidRPr="00E91FCC">
        <w:t xml:space="preserve">Para exemplificar </w:t>
      </w:r>
      <w:r w:rsidR="00D839C8">
        <w:t>esses conceitos de</w:t>
      </w:r>
      <w:r w:rsidRPr="00E91FCC">
        <w:t xml:space="preserve"> </w:t>
      </w:r>
      <w:commentRangeStart w:id="17"/>
      <w:r w:rsidR="00D839C8">
        <w:t>conjunto restrito de operações e as representações de estado de um recursos,</w:t>
      </w:r>
      <w:commentRangeEnd w:id="17"/>
      <w:r w:rsidR="00860486">
        <w:rPr>
          <w:rStyle w:val="CommentReference"/>
        </w:rPr>
        <w:commentReference w:id="17"/>
      </w:r>
      <w:r w:rsidR="00D839C8">
        <w:t xml:space="preserve"> </w:t>
      </w:r>
      <w:r w:rsidRPr="00E91FCC">
        <w:t xml:space="preserve">suponha que </w:t>
      </w:r>
      <w:r w:rsidR="00D839C8">
        <w:t xml:space="preserve">deverá feita uma consulta do </w:t>
      </w:r>
      <w:r w:rsidRPr="00E91FCC">
        <w:t>pedido 1234 na Macaxeira Online</w:t>
      </w:r>
      <w:r w:rsidR="00D839C8">
        <w:t xml:space="preserve"> e o conteúdo devolvido deverá ser no formato JSON. Para isso, será utilizada a URL onde se encontra esse recurso, no caso </w:t>
      </w:r>
      <w:r w:rsidRPr="00104C90">
        <w:rPr>
          <w:i/>
        </w:rPr>
        <w:t>http://macaxeiraonline.com/orders/1234</w:t>
      </w:r>
      <w:r w:rsidR="00D839C8">
        <w:t>.</w:t>
      </w:r>
      <w:r w:rsidRPr="00E91FCC">
        <w:t xml:space="preserve"> </w:t>
      </w:r>
      <w:r w:rsidR="00D839C8">
        <w:t>A seguinte requisição pode ser feita para obter o resultado desejado</w:t>
      </w:r>
      <w:r w:rsidRPr="00E91FCC">
        <w:t>:</w:t>
      </w:r>
    </w:p>
    <w:p w14:paraId="4A31AE1C" w14:textId="77777777" w:rsidR="00C12EE4" w:rsidRPr="00E91FCC" w:rsidRDefault="00C12EE4">
      <w:pPr>
        <w:pStyle w:val="Normal1"/>
        <w:rPr>
          <w:lang w:val="pt-BR"/>
        </w:rPr>
      </w:pPr>
    </w:p>
    <w:p w14:paraId="6EF13233" w14:textId="77777777" w:rsidR="00C12EE4" w:rsidRPr="00E91FCC" w:rsidRDefault="00946FEB" w:rsidP="00104C90">
      <w:pPr>
        <w:pStyle w:val="CodigoInterno"/>
      </w:pPr>
      <w:r w:rsidRPr="00E91FCC">
        <w:rPr>
          <w:rFonts w:eastAsia="Courier New"/>
        </w:rPr>
        <w:t>GET /orders/1234 HTTP/1.1</w:t>
      </w:r>
    </w:p>
    <w:p w14:paraId="361FBA0D" w14:textId="77777777" w:rsidR="00C12EE4" w:rsidRPr="00E91FCC" w:rsidRDefault="00946FEB" w:rsidP="00104C90">
      <w:pPr>
        <w:pStyle w:val="CodigoInterno"/>
      </w:pPr>
      <w:r w:rsidRPr="00E91FCC">
        <w:rPr>
          <w:rFonts w:eastAsia="Courier New"/>
        </w:rPr>
        <w:t>Host: macaxeiraonline.com</w:t>
      </w:r>
    </w:p>
    <w:p w14:paraId="7A31515F" w14:textId="77777777" w:rsidR="00C12EE4" w:rsidRPr="00E91FCC" w:rsidRDefault="00946FEB" w:rsidP="00104C90">
      <w:pPr>
        <w:pStyle w:val="CodigoInterno"/>
      </w:pPr>
      <w:r w:rsidRPr="00E91FCC">
        <w:rPr>
          <w:rFonts w:eastAsia="Courier New"/>
        </w:rPr>
        <w:t>Accept: application/json</w:t>
      </w:r>
    </w:p>
    <w:p w14:paraId="510BA2BF" w14:textId="77777777" w:rsidR="00C12EE4" w:rsidRPr="00E91FCC" w:rsidRDefault="00C12EE4">
      <w:pPr>
        <w:pStyle w:val="Normal1"/>
        <w:rPr>
          <w:lang w:val="pt-BR"/>
        </w:rPr>
      </w:pPr>
    </w:p>
    <w:p w14:paraId="466F4F54" w14:textId="2BD2C6A5" w:rsidR="00C12EE4" w:rsidRPr="00E91FCC" w:rsidRDefault="00946FEB" w:rsidP="00104C90">
      <w:pPr>
        <w:pStyle w:val="ListParagraph"/>
        <w:ind w:left="473" w:firstLine="0"/>
      </w:pPr>
      <w:r w:rsidRPr="00E91FCC">
        <w:t xml:space="preserve">Na primeira linha da requisição é informado o método </w:t>
      </w:r>
      <w:r w:rsidRPr="00104C90">
        <w:rPr>
          <w:rFonts w:eastAsia="Courier New"/>
        </w:rPr>
        <w:t>GET</w:t>
      </w:r>
      <w:r w:rsidR="00D839C8">
        <w:t xml:space="preserve"> para informar que o recurso </w:t>
      </w:r>
      <w:r w:rsidR="00D839C8" w:rsidRPr="00E91FCC">
        <w:t xml:space="preserve">que se encontra em </w:t>
      </w:r>
      <w:r w:rsidR="00D839C8" w:rsidRPr="00104C90">
        <w:rPr>
          <w:rFonts w:eastAsia="Courier New"/>
          <w:i/>
        </w:rPr>
        <w:t>/orders/1234</w:t>
      </w:r>
      <w:r w:rsidR="00D839C8">
        <w:rPr>
          <w:rFonts w:eastAsia="Courier New"/>
          <w:i/>
        </w:rPr>
        <w:t xml:space="preserve"> </w:t>
      </w:r>
      <w:r w:rsidR="00D839C8">
        <w:t xml:space="preserve">será consultado. Além disso, também é informado que o </w:t>
      </w:r>
      <w:r w:rsidRPr="00E91FCC">
        <w:t>protocolo</w:t>
      </w:r>
      <w:r w:rsidR="00D839C8">
        <w:t xml:space="preserve"> da requisição é</w:t>
      </w:r>
      <w:r w:rsidRPr="00E91FCC">
        <w:t xml:space="preserve"> </w:t>
      </w:r>
      <w:r w:rsidRPr="00104C90">
        <w:rPr>
          <w:rFonts w:eastAsia="Courier New"/>
          <w:i/>
        </w:rPr>
        <w:t>HTTP/1.1</w:t>
      </w:r>
      <w:r w:rsidRPr="00E91FCC">
        <w:t xml:space="preserve">. Na segunda linha é informado o servidor </w:t>
      </w:r>
      <w:r w:rsidR="0021063C">
        <w:t xml:space="preserve">para o qual </w:t>
      </w:r>
      <w:r w:rsidRPr="00E91FCC">
        <w:t xml:space="preserve">a requisição </w:t>
      </w:r>
      <w:r w:rsidR="00D839C8">
        <w:t>foi</w:t>
      </w:r>
      <w:r w:rsidRPr="00E91FCC">
        <w:t xml:space="preserve"> encaminhada. Na terceira linha aparece o cabeçalho </w:t>
      </w:r>
      <w:r w:rsidRPr="0021063C">
        <w:rPr>
          <w:rFonts w:eastAsia="Courier New"/>
          <w:i/>
        </w:rPr>
        <w:t>Accept</w:t>
      </w:r>
      <w:r w:rsidRPr="00E91FCC">
        <w:t>, informando que o cliente da requisição espera receber um conteúdo no formato JSON. Caso não ocorram erros na solicitação dessa requisição, a resposta</w:t>
      </w:r>
      <w:r w:rsidR="0021063C">
        <w:t xml:space="preserve"> apresenta na </w:t>
      </w:r>
      <w:r w:rsidR="0021063C" w:rsidRPr="0021063C">
        <w:rPr>
          <w:b/>
        </w:rPr>
        <w:t>Listagem 1</w:t>
      </w:r>
      <w:r w:rsidR="0021063C">
        <w:t xml:space="preserve"> será devolvida.</w:t>
      </w:r>
    </w:p>
    <w:p w14:paraId="37433078" w14:textId="77777777" w:rsidR="00C12EE4" w:rsidRDefault="00C12EE4">
      <w:pPr>
        <w:pStyle w:val="Normal1"/>
        <w:rPr>
          <w:lang w:val="pt-BR"/>
        </w:rPr>
      </w:pPr>
    </w:p>
    <w:p w14:paraId="77E2F2A9" w14:textId="61CF0443" w:rsidR="0021063C" w:rsidRPr="00E91FCC" w:rsidRDefault="0021063C" w:rsidP="0021063C">
      <w:pPr>
        <w:pStyle w:val="ListagemTitulo"/>
      </w:pPr>
      <w:r w:rsidRPr="0021063C">
        <w:rPr>
          <w:b/>
        </w:rPr>
        <w:t>Listagem 1.</w:t>
      </w:r>
      <w:r>
        <w:t xml:space="preserve"> Resposta da nossa requisição exemplo.</w:t>
      </w:r>
    </w:p>
    <w:p w14:paraId="27A7351A" w14:textId="77777777" w:rsidR="00C12EE4" w:rsidRPr="00E91FCC" w:rsidRDefault="00946FEB" w:rsidP="0021063C">
      <w:pPr>
        <w:pStyle w:val="ListagemCodigo"/>
      </w:pPr>
      <w:r w:rsidRPr="00E91FCC">
        <w:rPr>
          <w:rFonts w:eastAsia="Courier New"/>
        </w:rPr>
        <w:t>HTTP/1.1 200 OK</w:t>
      </w:r>
    </w:p>
    <w:p w14:paraId="54ACE130" w14:textId="77777777" w:rsidR="00C12EE4" w:rsidRPr="00E91FCC" w:rsidRDefault="00946FEB" w:rsidP="0021063C">
      <w:pPr>
        <w:pStyle w:val="ListagemCodigo"/>
      </w:pPr>
      <w:r w:rsidRPr="00E91FCC">
        <w:rPr>
          <w:rFonts w:eastAsia="Courier New"/>
        </w:rPr>
        <w:t>Server: Apache-Coyote/1.1</w:t>
      </w:r>
    </w:p>
    <w:p w14:paraId="0747D7DE" w14:textId="77777777" w:rsidR="00C12EE4" w:rsidRPr="00E91FCC" w:rsidRDefault="00946FEB" w:rsidP="0021063C">
      <w:pPr>
        <w:pStyle w:val="ListagemCodigo"/>
      </w:pPr>
      <w:r w:rsidRPr="00E91FCC">
        <w:rPr>
          <w:rFonts w:eastAsia="Courier New"/>
        </w:rPr>
        <w:t>Content-Type: application/json;charset=UTF-8</w:t>
      </w:r>
    </w:p>
    <w:p w14:paraId="6A310290" w14:textId="77777777" w:rsidR="00C12EE4" w:rsidRPr="00E91FCC" w:rsidRDefault="00946FEB" w:rsidP="0021063C">
      <w:pPr>
        <w:pStyle w:val="ListagemCodigo"/>
      </w:pPr>
      <w:r w:rsidRPr="00E91FCC">
        <w:rPr>
          <w:rFonts w:eastAsia="Courier New"/>
        </w:rPr>
        <w:t>Date: Tue, 20 May 2014 00:55:55 GMT</w:t>
      </w:r>
    </w:p>
    <w:p w14:paraId="753C40E0" w14:textId="77777777" w:rsidR="00C12EE4" w:rsidRPr="00E91FCC" w:rsidRDefault="00C12EE4" w:rsidP="0021063C">
      <w:pPr>
        <w:pStyle w:val="ListagemCodigo"/>
      </w:pPr>
    </w:p>
    <w:p w14:paraId="2391C72A" w14:textId="77777777" w:rsidR="00C12EE4" w:rsidRPr="00E91FCC" w:rsidRDefault="00946FEB" w:rsidP="0021063C">
      <w:pPr>
        <w:pStyle w:val="ListagemCodigo"/>
      </w:pPr>
      <w:r w:rsidRPr="00E91FCC">
        <w:rPr>
          <w:rFonts w:eastAsia="Courier New"/>
        </w:rPr>
        <w:t>{</w:t>
      </w:r>
    </w:p>
    <w:p w14:paraId="2A925E6A" w14:textId="5DE3667D" w:rsidR="00C12EE4" w:rsidRPr="00E91FCC" w:rsidRDefault="0021063C" w:rsidP="0021063C">
      <w:pPr>
        <w:pStyle w:val="ListagemCodigo"/>
      </w:pPr>
      <w:r>
        <w:rPr>
          <w:rFonts w:eastAsia="Courier New"/>
        </w:rPr>
        <w:t xml:space="preserve">  </w:t>
      </w:r>
      <w:r w:rsidR="00946FEB" w:rsidRPr="00E91FCC">
        <w:rPr>
          <w:rFonts w:eastAsia="Courier New"/>
        </w:rPr>
        <w:t>"orderId":1234,</w:t>
      </w:r>
    </w:p>
    <w:p w14:paraId="4C3CDF46" w14:textId="77DFB5AE" w:rsidR="00C12EE4" w:rsidRPr="00E91FCC" w:rsidRDefault="0021063C" w:rsidP="0021063C">
      <w:pPr>
        <w:pStyle w:val="ListagemCodigo"/>
      </w:pPr>
      <w:r>
        <w:rPr>
          <w:rFonts w:eastAsia="Courier New"/>
        </w:rPr>
        <w:t xml:space="preserve">  </w:t>
      </w:r>
      <w:r w:rsidR="00946FEB" w:rsidRPr="00E91FCC">
        <w:rPr>
          <w:rFonts w:eastAsia="Courier New"/>
        </w:rPr>
        <w:t>"createdAt":1400546614231,</w:t>
      </w:r>
    </w:p>
    <w:p w14:paraId="564E674E" w14:textId="5C49C01B" w:rsidR="00C12EE4" w:rsidRPr="00E91FCC" w:rsidRDefault="0021063C" w:rsidP="0021063C">
      <w:pPr>
        <w:pStyle w:val="ListagemCodigo"/>
      </w:pPr>
      <w:r>
        <w:rPr>
          <w:rFonts w:eastAsia="Courier New"/>
        </w:rPr>
        <w:t xml:space="preserve">  </w:t>
      </w:r>
      <w:r w:rsidR="00946FEB" w:rsidRPr="00E91FCC">
        <w:rPr>
          <w:rFonts w:eastAsia="Courier New"/>
        </w:rPr>
        <w:t>"status":"WAITING_FOR_PAYMENT",</w:t>
      </w:r>
    </w:p>
    <w:p w14:paraId="18DE043D" w14:textId="145BBB3B" w:rsidR="00C12EE4" w:rsidRPr="00E91FCC" w:rsidRDefault="0021063C" w:rsidP="0021063C">
      <w:pPr>
        <w:pStyle w:val="ListagemCodigo"/>
      </w:pPr>
      <w:r>
        <w:rPr>
          <w:rFonts w:eastAsia="Courier New"/>
        </w:rPr>
        <w:t xml:space="preserve">  </w:t>
      </w:r>
      <w:r w:rsidR="00946FEB" w:rsidRPr="00E91FCC">
        <w:rPr>
          <w:rFonts w:eastAsia="Courier New"/>
        </w:rPr>
        <w:t>"value":315.27</w:t>
      </w:r>
    </w:p>
    <w:p w14:paraId="18555707" w14:textId="77777777" w:rsidR="00C12EE4" w:rsidRPr="00E91FCC" w:rsidRDefault="00946FEB" w:rsidP="0021063C">
      <w:pPr>
        <w:pStyle w:val="ListagemCodigo"/>
      </w:pPr>
      <w:r w:rsidRPr="00E91FCC">
        <w:rPr>
          <w:rFonts w:eastAsia="Courier New"/>
        </w:rPr>
        <w:t>}</w:t>
      </w:r>
    </w:p>
    <w:p w14:paraId="1CF86A3B" w14:textId="77777777" w:rsidR="00C12EE4" w:rsidRPr="00E91FCC" w:rsidRDefault="00C12EE4">
      <w:pPr>
        <w:pStyle w:val="Normal1"/>
        <w:rPr>
          <w:lang w:val="pt-BR"/>
        </w:rPr>
      </w:pPr>
    </w:p>
    <w:p w14:paraId="0110263D" w14:textId="77777777" w:rsidR="00C12EE4" w:rsidRPr="00E91FCC" w:rsidRDefault="00946FEB" w:rsidP="0021063C">
      <w:pPr>
        <w:pStyle w:val="ListParagraph"/>
        <w:ind w:left="473" w:firstLine="0"/>
      </w:pPr>
      <w:r w:rsidRPr="00E91FCC">
        <w:t xml:space="preserve">Essa resposta mostra o status </w:t>
      </w:r>
      <w:r w:rsidRPr="0021063C">
        <w:rPr>
          <w:rFonts w:eastAsia="Courier New"/>
          <w:i/>
        </w:rPr>
        <w:t>200</w:t>
      </w:r>
      <w:r w:rsidRPr="00E91FCC">
        <w:t xml:space="preserve"> da requisição, informando que teve sucesso no processo da requisição, o nome do servidor que atendeu à requisição na segunda linha, o </w:t>
      </w:r>
      <w:r w:rsidRPr="0021063C">
        <w:rPr>
          <w:rFonts w:eastAsia="Courier New"/>
          <w:i/>
        </w:rPr>
        <w:t>Content-</w:t>
      </w:r>
      <w:r w:rsidRPr="0021063C">
        <w:rPr>
          <w:rFonts w:eastAsia="Courier New"/>
          <w:i/>
        </w:rPr>
        <w:lastRenderedPageBreak/>
        <w:t>type</w:t>
      </w:r>
      <w:r w:rsidRPr="0021063C">
        <w:rPr>
          <w:i/>
        </w:rPr>
        <w:t xml:space="preserve"> </w:t>
      </w:r>
      <w:r w:rsidRPr="00E91FCC">
        <w:t>informando que o conteúdo no corpo da mensagem está no formato JSON e por fim, a data ocorreu a resposta.</w:t>
      </w:r>
    </w:p>
    <w:p w14:paraId="4CC583DC" w14:textId="56440D6C" w:rsidR="00C12EE4" w:rsidRPr="00E91FCC" w:rsidRDefault="00946FEB" w:rsidP="0021063C">
      <w:pPr>
        <w:pStyle w:val="ListParagraph"/>
        <w:numPr>
          <w:ilvl w:val="0"/>
          <w:numId w:val="45"/>
        </w:numPr>
      </w:pPr>
      <w:r w:rsidRPr="0021063C">
        <w:rPr>
          <w:b/>
        </w:rPr>
        <w:t>Comunicação sem estado (stateless)</w:t>
      </w:r>
      <w:r w:rsidRPr="00E91FCC">
        <w:t>. Uma comunicação sem estado implica que toda requisição é tratada de forma isolada e</w:t>
      </w:r>
      <w:r w:rsidR="004053AE">
        <w:t>,</w:t>
      </w:r>
      <w:r w:rsidRPr="00E91FCC">
        <w:t xml:space="preserve"> portanto, precisa conter todos os dados necessários para concluir a requisição. Isso significa que o protocolo em </w:t>
      </w:r>
      <w:r w:rsidR="00E91FCC" w:rsidRPr="00E91FCC">
        <w:t>si</w:t>
      </w:r>
      <w:r w:rsidRPr="00E91FCC">
        <w:t xml:space="preserve"> não mantém informações de sessão e</w:t>
      </w:r>
      <w:r w:rsidR="00DC4E66">
        <w:t>,</w:t>
      </w:r>
      <w:r w:rsidRPr="00E91FCC">
        <w:t xml:space="preserve"> caso necessário, o cliente deve prover algum mecanismo para fazer esse tratamento. Uma das maiores vantagens de se operar dessa forma é a escalabilidade</w:t>
      </w:r>
      <w:r w:rsidR="00DC4E66">
        <w:t>,</w:t>
      </w:r>
      <w:r w:rsidRPr="00E91FCC">
        <w:t xml:space="preserve"> pois caso seja necessário mais processamento, basta adicionar mais máquinas</w:t>
      </w:r>
      <w:r w:rsidR="00DC4E66">
        <w:t>. Uma forma simples e eficiente;</w:t>
      </w:r>
    </w:p>
    <w:p w14:paraId="1F54BEDB" w14:textId="59159084" w:rsidR="00C12EE4" w:rsidRPr="00E91FCC" w:rsidRDefault="00946FEB" w:rsidP="0021063C">
      <w:pPr>
        <w:pStyle w:val="ListParagraph"/>
        <w:numPr>
          <w:ilvl w:val="0"/>
          <w:numId w:val="45"/>
        </w:numPr>
      </w:pPr>
      <w:r w:rsidRPr="0021063C">
        <w:rPr>
          <w:b/>
        </w:rPr>
        <w:t>Hipermídia como mecanismo de transição de estados da aplicação (HATEOAS - Hypermedia as The Engine of Application State).</w:t>
      </w:r>
      <w:r w:rsidRPr="00E91FCC">
        <w:t xml:space="preserve"> Essa propriedade basicamente indica que toda representação de um recurso deve possuir links que permitem fazer a mudança de estado da aplicação. Por exemplo, um pedido pode conter links para efetuar o seu cancelamento, para listar os seus itens, </w:t>
      </w:r>
      <w:commentRangeStart w:id="18"/>
      <w:r w:rsidRPr="00E91FCC">
        <w:t>os seus pagamento</w:t>
      </w:r>
      <w:commentRangeEnd w:id="18"/>
      <w:r w:rsidR="00217AB6">
        <w:rPr>
          <w:rStyle w:val="CommentReference"/>
        </w:rPr>
        <w:commentReference w:id="18"/>
      </w:r>
      <w:r w:rsidR="00AE6873">
        <w:t>s</w:t>
      </w:r>
      <w:r w:rsidRPr="00E91FCC">
        <w:t xml:space="preserve">, entre outros. Devido à importância desse item, vamos </w:t>
      </w:r>
      <w:r w:rsidR="00217AB6">
        <w:t>discuti-lo em mais detalhes na s</w:t>
      </w:r>
      <w:r w:rsidRPr="00E91FCC">
        <w:t xml:space="preserve">eção </w:t>
      </w:r>
      <w:r w:rsidR="00217AB6">
        <w:t>“</w:t>
      </w:r>
      <w:r w:rsidRPr="00E91FCC">
        <w:t>HATEOAS: navegando entre recursos</w:t>
      </w:r>
      <w:r w:rsidR="00217AB6">
        <w:t>”</w:t>
      </w:r>
      <w:r w:rsidRPr="00E91FCC">
        <w:t>.</w:t>
      </w:r>
    </w:p>
    <w:p w14:paraId="112AA45D" w14:textId="77777777" w:rsidR="00C12EE4" w:rsidRPr="00E91FCC" w:rsidRDefault="00C12EE4" w:rsidP="0021063C"/>
    <w:p w14:paraId="2BF03E3B" w14:textId="03E74717" w:rsidR="00C12EE4" w:rsidRPr="00E91FCC" w:rsidRDefault="00217AB6" w:rsidP="0021063C">
      <w:r>
        <w:t>A</w:t>
      </w:r>
      <w:r w:rsidR="00946FEB" w:rsidRPr="00E91FCC">
        <w:t xml:space="preserve">s propriedades </w:t>
      </w:r>
      <w:r w:rsidR="00223712">
        <w:t>supra</w:t>
      </w:r>
      <w:r w:rsidR="00946FEB" w:rsidRPr="00E91FCC">
        <w:t>citadas caracterizam o estilo arquitetural REST, sendo a própria Web um exemplo de aplicação des</w:t>
      </w:r>
      <w:r>
        <w:t>se estilo. Assim, sempre que fala</w:t>
      </w:r>
      <w:r w:rsidR="00946FEB" w:rsidRPr="00E91FCC">
        <w:t xml:space="preserve">mos que uma aplicação segue o estilo REST, devemos subentender que essas propriedades estão presentes nessa aplicação e, consequentemente, que </w:t>
      </w:r>
      <w:r w:rsidR="00AC42FB">
        <w:t>ela</w:t>
      </w:r>
      <w:r w:rsidR="00946FEB" w:rsidRPr="00E91FCC">
        <w:t xml:space="preserve"> tem “o estilo da Web”.</w:t>
      </w:r>
    </w:p>
    <w:p w14:paraId="47CDDF50" w14:textId="77777777" w:rsidR="00C12EE4" w:rsidRPr="00E91FCC" w:rsidRDefault="00946FEB" w:rsidP="004053AE">
      <w:pPr>
        <w:pStyle w:val="Intertitulo"/>
      </w:pPr>
      <w:bookmarkStart w:id="19" w:name="h.lg3hsax8w1ay" w:colFirst="0" w:colLast="0"/>
      <w:bookmarkEnd w:id="19"/>
      <w:r w:rsidRPr="00E91FCC">
        <w:t>HATEOAS: navegando entre recursos</w:t>
      </w:r>
    </w:p>
    <w:p w14:paraId="5FFB9EB6" w14:textId="647AEBE5" w:rsidR="00C12EE4" w:rsidRPr="00E91FCC" w:rsidRDefault="00946FEB" w:rsidP="001E4B9C">
      <w:r w:rsidRPr="00E91FCC">
        <w:t>Hipermídia é um conceito que surgiu em 1</w:t>
      </w:r>
      <w:r w:rsidR="006B19BF" w:rsidRPr="00E91FCC">
        <w:t>965, definido por Ted Nelson [3</w:t>
      </w:r>
      <w:r w:rsidRPr="00E91FCC">
        <w:t xml:space="preserve">], mas que ficou mundialmente conhecido </w:t>
      </w:r>
      <w:r w:rsidR="00AC42FB">
        <w:t xml:space="preserve">apenas </w:t>
      </w:r>
      <w:r w:rsidRPr="00E91FCC">
        <w:t xml:space="preserve">com o surgimento da Web. Basicamente, hipermídia é um meio de transmissão de conteúdo não linear, envolvendo diversos tipos de mídia, tais como texto, imagem, vídeo, etc. A Web é o melhor exemplo de hipermídia, onde o conteúdo é apresentado no formato de páginas e com </w:t>
      </w:r>
      <w:r w:rsidRPr="00236B15">
        <w:t xml:space="preserve">navegação </w:t>
      </w:r>
      <w:r w:rsidRPr="00E91FCC">
        <w:t>feita através de links</w:t>
      </w:r>
      <w:r w:rsidR="00AE6873">
        <w:t>.</w:t>
      </w:r>
      <w:r w:rsidRPr="00E91FCC">
        <w:t xml:space="preserve"> </w:t>
      </w:r>
    </w:p>
    <w:p w14:paraId="4EB3219D" w14:textId="77777777" w:rsidR="00236B15" w:rsidRDefault="00946FEB" w:rsidP="001E4B9C">
      <w:r w:rsidRPr="00E91FCC">
        <w:t>Em uma aplicação hipermídia, os estados da aplicação são apresentados através de representações dos recursos acessados via URIs</w:t>
      </w:r>
      <w:commentRangeStart w:id="20"/>
      <w:r w:rsidRPr="00E91FCC">
        <w:t>.</w:t>
      </w:r>
      <w:commentRangeEnd w:id="20"/>
      <w:r w:rsidR="00994FDF">
        <w:rPr>
          <w:rStyle w:val="CommentReference"/>
        </w:rPr>
        <w:commentReference w:id="20"/>
      </w:r>
      <w:r w:rsidRPr="00E91FCC">
        <w:t xml:space="preserve"> </w:t>
      </w:r>
      <w:r w:rsidR="00AE6873">
        <w:t xml:space="preserve">Por exemplo, para acessar os dados do cliente 10, pode ser utilizado </w:t>
      </w:r>
      <w:r w:rsidR="00AE6873" w:rsidRPr="00AE6873">
        <w:rPr>
          <w:i/>
        </w:rPr>
        <w:t>/</w:t>
      </w:r>
      <w:r w:rsidR="00AE6873">
        <w:rPr>
          <w:i/>
        </w:rPr>
        <w:t>customers</w:t>
      </w:r>
      <w:r w:rsidR="00AE6873" w:rsidRPr="00AE6873">
        <w:rPr>
          <w:i/>
        </w:rPr>
        <w:t>/10</w:t>
      </w:r>
      <w:r w:rsidR="00236B15">
        <w:t>.</w:t>
      </w:r>
      <w:r w:rsidR="00AE6873">
        <w:t xml:space="preserve"> </w:t>
      </w:r>
      <w:r w:rsidR="00236B15">
        <w:t>Quando</w:t>
      </w:r>
      <w:r w:rsidR="00AE6873">
        <w:t xml:space="preserve"> </w:t>
      </w:r>
      <w:r w:rsidR="00236B15">
        <w:t>isso é feito, o que se obtém são as informações atuais do cliente 10 naquele momento, ou seja, o seu estado atual.</w:t>
      </w:r>
      <w:r w:rsidR="00AE6873">
        <w:t xml:space="preserve"> Caso esse </w:t>
      </w:r>
      <w:r w:rsidR="00236B15">
        <w:t xml:space="preserve">cliente tenha alguma informação atualizada ele terá um estado diferente daquele obtido na consulta anterior. </w:t>
      </w:r>
    </w:p>
    <w:p w14:paraId="7387AC26" w14:textId="617BABF4" w:rsidR="00C12EE4" w:rsidRPr="00DB1619" w:rsidRDefault="00236B15" w:rsidP="00DB1619">
      <w:r>
        <w:t xml:space="preserve">Além do estado do recurso, a representação pode conter informações que permitem navegar </w:t>
      </w:r>
      <w:r w:rsidR="00DB1619">
        <w:t>para outros recursos associados ao recurso em questão e também executar operações que pode causar a mudança de estado do próprio recurso</w:t>
      </w:r>
      <w:r>
        <w:t xml:space="preserve">. Por exemplo, um pedido contém </w:t>
      </w:r>
      <w:r w:rsidR="00DB1619">
        <w:t xml:space="preserve">itens. Ao se fazer a consulta de um determinado pedido, o resultado obtido pode trazer links que permitem acessar a lista de itens. Além disso, um pedido pode ser cancelado e, dessa forma, o resultado da consulta de pedidos também pode trazer um link para executar essa operação. </w:t>
      </w:r>
      <w:r>
        <w:t xml:space="preserve">A </w:t>
      </w:r>
      <w:r w:rsidR="00AC42FB" w:rsidRPr="00AC42FB">
        <w:rPr>
          <w:b/>
        </w:rPr>
        <w:t>Listagem 2</w:t>
      </w:r>
      <w:r w:rsidR="00946FEB" w:rsidRPr="00E91FCC">
        <w:t xml:space="preserve"> mostra</w:t>
      </w:r>
      <w:r>
        <w:t xml:space="preserve"> </w:t>
      </w:r>
      <w:r w:rsidR="00DB1619">
        <w:t>a</w:t>
      </w:r>
      <w:r w:rsidR="00AC42FB">
        <w:t xml:space="preserve"> representação </w:t>
      </w:r>
      <w:r>
        <w:t xml:space="preserve">JSON </w:t>
      </w:r>
      <w:r w:rsidR="00DB1619">
        <w:t>para o</w:t>
      </w:r>
      <w:r w:rsidR="00AC42FB">
        <w:t xml:space="preserve"> pedido 1234</w:t>
      </w:r>
      <w:r w:rsidR="00DB1619">
        <w:t>. Nessa listagem são apresentados os atributos do pedido</w:t>
      </w:r>
      <w:r>
        <w:t xml:space="preserve"> </w:t>
      </w:r>
      <w:r w:rsidRPr="00236B15">
        <w:rPr>
          <w:i/>
        </w:rPr>
        <w:t>orderId</w:t>
      </w:r>
      <w:r>
        <w:t xml:space="preserve">, </w:t>
      </w:r>
      <w:r w:rsidRPr="00236B15">
        <w:rPr>
          <w:i/>
        </w:rPr>
        <w:t>createdAt</w:t>
      </w:r>
      <w:r>
        <w:t xml:space="preserve">, </w:t>
      </w:r>
      <w:r w:rsidRPr="00236B15">
        <w:rPr>
          <w:i/>
        </w:rPr>
        <w:t>status</w:t>
      </w:r>
      <w:r>
        <w:t xml:space="preserve"> e </w:t>
      </w:r>
      <w:r w:rsidRPr="00236B15">
        <w:rPr>
          <w:i/>
        </w:rPr>
        <w:t>value</w:t>
      </w:r>
      <w:r>
        <w:t xml:space="preserve"> </w:t>
      </w:r>
      <w:r w:rsidR="00DB1619">
        <w:t xml:space="preserve">e uma lista de links sendo o primeiro link uma referência para o próprio recurso, o segundo link que pode ser utilizado para cancelar o pedido atual e o terceiro link para acessar os itens de pedido. </w:t>
      </w:r>
    </w:p>
    <w:p w14:paraId="36E434C0" w14:textId="77777777" w:rsidR="00C12EE4" w:rsidRDefault="00C12EE4">
      <w:pPr>
        <w:pStyle w:val="Normal1"/>
        <w:rPr>
          <w:lang w:val="pt-BR"/>
        </w:rPr>
      </w:pPr>
    </w:p>
    <w:p w14:paraId="17EFB7D9" w14:textId="7F304EFB" w:rsidR="00AC42FB" w:rsidRPr="00E91FCC" w:rsidRDefault="00AC42FB" w:rsidP="00AC42FB">
      <w:pPr>
        <w:pStyle w:val="ListagemTitulo"/>
      </w:pPr>
      <w:r w:rsidRPr="00AC42FB">
        <w:rPr>
          <w:b/>
        </w:rPr>
        <w:t>Listagem 2.</w:t>
      </w:r>
      <w:r>
        <w:t xml:space="preserve"> Representação JSON do pedido 1234.</w:t>
      </w:r>
    </w:p>
    <w:p w14:paraId="6BC888D5" w14:textId="77777777" w:rsidR="00C12EE4" w:rsidRPr="00E91FCC" w:rsidRDefault="00946FEB">
      <w:pPr>
        <w:pStyle w:val="Normal1"/>
        <w:rPr>
          <w:lang w:val="pt-BR"/>
        </w:rPr>
      </w:pPr>
      <w:r w:rsidRPr="00E91FCC">
        <w:rPr>
          <w:rFonts w:ascii="Courier New" w:eastAsia="Courier New" w:hAnsi="Courier New" w:cs="Courier New"/>
          <w:sz w:val="18"/>
          <w:lang w:val="pt-BR"/>
        </w:rPr>
        <w:t>{</w:t>
      </w:r>
    </w:p>
    <w:p w14:paraId="0736407A"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"orderId": 1234,</w:t>
      </w:r>
    </w:p>
    <w:p w14:paraId="47544DC7" w14:textId="77777777" w:rsidR="00C12EE4" w:rsidRPr="00E91FCC" w:rsidRDefault="00946FEB">
      <w:pPr>
        <w:pStyle w:val="Normal1"/>
        <w:rPr>
          <w:lang w:val="pt-BR"/>
        </w:rPr>
      </w:pPr>
      <w:r w:rsidRPr="00E91FCC">
        <w:rPr>
          <w:rFonts w:ascii="Courier New" w:eastAsia="Courier New" w:hAnsi="Courier New" w:cs="Courier New"/>
          <w:sz w:val="18"/>
          <w:lang w:val="pt-BR"/>
        </w:rPr>
        <w:lastRenderedPageBreak/>
        <w:t xml:space="preserve">  "createdAt": 1400795943914,</w:t>
      </w:r>
    </w:p>
    <w:p w14:paraId="0838B3BF"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"status": "WAITING_FOR_PAYMENT",</w:t>
      </w:r>
    </w:p>
    <w:p w14:paraId="025461CF"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"value": 95.5,</w:t>
      </w:r>
    </w:p>
    <w:p w14:paraId="7A38F73F"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"links": [</w:t>
      </w:r>
    </w:p>
    <w:p w14:paraId="76721CCE"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w:t>
      </w:r>
    </w:p>
    <w:p w14:paraId="12C7F16A"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"rel": "self",</w:t>
      </w:r>
    </w:p>
    <w:p w14:paraId="1B853C9D"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"href": "http://macaxeiraonline.com/orders/1234"</w:t>
      </w:r>
    </w:p>
    <w:p w14:paraId="617302FD"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w:t>
      </w:r>
    </w:p>
    <w:p w14:paraId="14468758"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w:t>
      </w:r>
    </w:p>
    <w:p w14:paraId="70C2EFDE"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"rel": "Order Cancelation",</w:t>
      </w:r>
    </w:p>
    <w:p w14:paraId="0178FAA2"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"href": "http://macaxeiraonline.com/orders/1234/cancel"</w:t>
      </w:r>
    </w:p>
    <w:p w14:paraId="1933CA62"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w:t>
      </w:r>
    </w:p>
    <w:p w14:paraId="72E7C78C"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w:t>
      </w:r>
    </w:p>
    <w:p w14:paraId="40DF492C"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"rel": "Items",</w:t>
      </w:r>
    </w:p>
    <w:p w14:paraId="5106F03B"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"href": "http://macaxeiraonline.com/orders/1234/items"</w:t>
      </w:r>
    </w:p>
    <w:p w14:paraId="123AD9B5"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w:t>
      </w:r>
    </w:p>
    <w:p w14:paraId="76BEB929"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w:t>
      </w:r>
    </w:p>
    <w:p w14:paraId="0DD253E2" w14:textId="77777777" w:rsidR="00C12EE4" w:rsidRPr="00E91FCC" w:rsidRDefault="00946FEB">
      <w:pPr>
        <w:pStyle w:val="Normal1"/>
        <w:rPr>
          <w:lang w:val="pt-BR"/>
        </w:rPr>
      </w:pPr>
      <w:r w:rsidRPr="00E91FCC">
        <w:rPr>
          <w:rFonts w:ascii="Courier New" w:eastAsia="Courier New" w:hAnsi="Courier New" w:cs="Courier New"/>
          <w:sz w:val="18"/>
          <w:lang w:val="pt-BR"/>
        </w:rPr>
        <w:t>}</w:t>
      </w:r>
    </w:p>
    <w:p w14:paraId="58E8AD7D" w14:textId="77777777" w:rsidR="00C12EE4" w:rsidRPr="00E91FCC" w:rsidRDefault="00C12EE4">
      <w:pPr>
        <w:pStyle w:val="Normal1"/>
        <w:rPr>
          <w:lang w:val="pt-BR"/>
        </w:rPr>
      </w:pPr>
    </w:p>
    <w:p w14:paraId="71546A93" w14:textId="77777777" w:rsidR="00C12EE4" w:rsidRPr="00E91FCC" w:rsidRDefault="00946FEB" w:rsidP="00994FDF">
      <w:r w:rsidRPr="00E91FCC">
        <w:t>Essa abordagem de trazer na representação do recurso os links que permitem a mudança de estados da aplicação é o que define o HATEOAS. Ao utilizarmos essa abordagem nos nossos serviços, obtemos os seguintes benefícios:</w:t>
      </w:r>
    </w:p>
    <w:p w14:paraId="3B8034D6" w14:textId="2429ACFF" w:rsidR="00994FDF" w:rsidRDefault="00946FEB" w:rsidP="00994FDF">
      <w:pPr>
        <w:pStyle w:val="ListParagraph"/>
        <w:numPr>
          <w:ilvl w:val="0"/>
          <w:numId w:val="46"/>
        </w:numPr>
      </w:pPr>
      <w:r w:rsidRPr="00994FDF">
        <w:rPr>
          <w:rFonts w:eastAsia="Arial"/>
          <w:b/>
          <w:lang w:eastAsia="en-US"/>
        </w:rPr>
        <w:t>Transparência na Localização</w:t>
      </w:r>
      <w:r w:rsidR="00994FDF" w:rsidRPr="00994FDF">
        <w:rPr>
          <w:rFonts w:eastAsia="Arial"/>
          <w:b/>
          <w:lang w:eastAsia="en-US"/>
        </w:rPr>
        <w:t>:</w:t>
      </w:r>
      <w:r w:rsidR="00994FDF" w:rsidRPr="00994FDF">
        <w:rPr>
          <w:rFonts w:eastAsia="Arial"/>
          <w:lang w:eastAsia="en-US"/>
        </w:rPr>
        <w:t xml:space="preserve"> </w:t>
      </w:r>
      <w:r w:rsidRPr="00E91FCC">
        <w:t xml:space="preserve">Cada link devolvido na representação do recurso deve ser acompanhado de um nome lógico, um </w:t>
      </w:r>
      <w:r w:rsidRPr="00124413">
        <w:rPr>
          <w:i/>
        </w:rPr>
        <w:t>alias</w:t>
      </w:r>
      <w:r w:rsidRPr="00E91FCC">
        <w:t xml:space="preserve">, que serve para identificar o novo estado que a aplicação assumirá ao seguir por aquele link. Dessa forma, é possível fazer a navegação entre os estados sem a necessidade de saber de antemão a localização dos recursos. Esse conceito é análogo ao </w:t>
      </w:r>
      <w:r w:rsidRPr="00994FDF">
        <w:t>JNDI</w:t>
      </w:r>
      <w:r w:rsidRPr="00E91FCC">
        <w:t xml:space="preserve"> (</w:t>
      </w:r>
      <w:r w:rsidRPr="00994FDF">
        <w:rPr>
          <w:i/>
        </w:rPr>
        <w:t>Java Name and Directory Interface</w:t>
      </w:r>
      <w:r w:rsidRPr="00E91FCC">
        <w:t>), utilizado em aplicações J</w:t>
      </w:r>
      <w:r w:rsidR="00994FDF">
        <w:t xml:space="preserve">ava </w:t>
      </w:r>
      <w:r w:rsidRPr="00E91FCC">
        <w:t>EE, que permite acessar EJBs sem que se con</w:t>
      </w:r>
      <w:r w:rsidR="00994FDF">
        <w:t>heça a localização exata deles.</w:t>
      </w:r>
    </w:p>
    <w:p w14:paraId="158DDC4D" w14:textId="7D10E04E" w:rsidR="00C12EE4" w:rsidRPr="00E91FCC" w:rsidRDefault="00946FEB" w:rsidP="00994FDF">
      <w:pPr>
        <w:pStyle w:val="ListParagraph"/>
        <w:ind w:left="473" w:firstLine="0"/>
      </w:pPr>
      <w:r w:rsidRPr="00E91FCC">
        <w:t>Os nomes lógicos podem ser definidos conforme a necessidade de cada aplicação e podem ter significados variados. Via de regra, é interessante que eles tenham significado</w:t>
      </w:r>
      <w:r w:rsidR="00994FDF">
        <w:t>s</w:t>
      </w:r>
      <w:r w:rsidRPr="00E91FCC">
        <w:t xml:space="preserve"> relacionados ao domínio de negócio da aplicação, como por exemplo: Itens do pedido, Pagamentos do Pedido, etc.</w:t>
      </w:r>
      <w:r w:rsidR="00994FDF">
        <w:t>;</w:t>
      </w:r>
    </w:p>
    <w:p w14:paraId="5BD0280D" w14:textId="70377DD0" w:rsidR="00C12EE4" w:rsidRPr="00477C07" w:rsidRDefault="00946FEB" w:rsidP="00BA7EA9">
      <w:pPr>
        <w:pStyle w:val="ListParagraph"/>
        <w:numPr>
          <w:ilvl w:val="0"/>
          <w:numId w:val="46"/>
        </w:numPr>
      </w:pPr>
      <w:r w:rsidRPr="00946952">
        <w:rPr>
          <w:rFonts w:eastAsia="Arial"/>
          <w:b/>
        </w:rPr>
        <w:t xml:space="preserve">Detalhes de </w:t>
      </w:r>
      <w:r w:rsidR="00946952" w:rsidRPr="00946952">
        <w:rPr>
          <w:rFonts w:eastAsia="Arial"/>
          <w:b/>
        </w:rPr>
        <w:t>i</w:t>
      </w:r>
      <w:r w:rsidRPr="00946952">
        <w:rPr>
          <w:rFonts w:eastAsia="Arial"/>
          <w:b/>
        </w:rPr>
        <w:t xml:space="preserve">nterações </w:t>
      </w:r>
      <w:r w:rsidR="00946952" w:rsidRPr="00946952">
        <w:rPr>
          <w:rFonts w:eastAsia="Arial"/>
          <w:b/>
        </w:rPr>
        <w:t>d</w:t>
      </w:r>
      <w:r w:rsidRPr="00946952">
        <w:rPr>
          <w:rFonts w:eastAsia="Arial"/>
          <w:b/>
        </w:rPr>
        <w:t>esacoplados</w:t>
      </w:r>
      <w:r w:rsidR="00946952" w:rsidRPr="00946952">
        <w:rPr>
          <w:rFonts w:eastAsia="Arial"/>
          <w:b/>
        </w:rPr>
        <w:t>:</w:t>
      </w:r>
      <w:r w:rsidR="00946952">
        <w:rPr>
          <w:rFonts w:eastAsia="Arial"/>
        </w:rPr>
        <w:t xml:space="preserve"> </w:t>
      </w:r>
      <w:r w:rsidRPr="00946952">
        <w:t>Quando um recurso é definido, deve-se garantir que certos detalhes irrelevantes para o cliente a respeito da interação não estejam expostos. Por exemplo, suponha que seja necessário acessa</w:t>
      </w:r>
      <w:r w:rsidR="00477C07">
        <w:t>r</w:t>
      </w:r>
      <w:r w:rsidRPr="00946952">
        <w:t xml:space="preserve"> a lista de pedidos do cliente 48923849. A URL para acessar esse </w:t>
      </w:r>
      <w:r w:rsidR="00DB1619">
        <w:t>recurso</w:t>
      </w:r>
      <w:r w:rsidRPr="00946952">
        <w:t xml:space="preserve"> seria:</w:t>
      </w:r>
      <w:r w:rsidR="00477C07">
        <w:t xml:space="preserve"> </w:t>
      </w:r>
      <w:r w:rsidRPr="00477C07">
        <w:rPr>
          <w:rFonts w:eastAsia="Courier New"/>
          <w:i/>
        </w:rPr>
        <w:t>http://macaxeiraonline.com/customer/48923849/orders</w:t>
      </w:r>
      <w:r w:rsidR="00477C07">
        <w:t>.</w:t>
      </w:r>
      <w:r w:rsidR="00124413">
        <w:t xml:space="preserve"> </w:t>
      </w:r>
      <w:commentRangeStart w:id="21"/>
      <w:r w:rsidR="00124413">
        <w:t>Mas note que pode haver um problema com essa requisição</w:t>
      </w:r>
      <w:commentRangeEnd w:id="21"/>
      <w:r w:rsidR="00477C07">
        <w:rPr>
          <w:rStyle w:val="CommentReference"/>
        </w:rPr>
        <w:commentReference w:id="21"/>
      </w:r>
      <w:r w:rsidR="00124413">
        <w:t>. Caso</w:t>
      </w:r>
      <w:r w:rsidR="00124413" w:rsidRPr="00477C07">
        <w:t xml:space="preserve"> </w:t>
      </w:r>
      <w:r w:rsidR="00124413">
        <w:t>esse</w:t>
      </w:r>
      <w:r w:rsidR="00124413" w:rsidRPr="00477C07">
        <w:t xml:space="preserve"> </w:t>
      </w:r>
      <w:r w:rsidRPr="00477C07">
        <w:t xml:space="preserve">cliente tenha muitos pedidos, essa requisição irá demorar muito para ser atendida e muitos pedidos </w:t>
      </w:r>
      <w:r w:rsidR="00475CFE">
        <w:t>precisarão</w:t>
      </w:r>
      <w:r w:rsidRPr="00477C07">
        <w:t xml:space="preserve"> ser </w:t>
      </w:r>
      <w:r w:rsidR="00124413">
        <w:t>devolvidos como resposta</w:t>
      </w:r>
      <w:r w:rsidRPr="00477C07">
        <w:t xml:space="preserve">. Nessa situação, seria melhor se o serviço devolvesse uma lista paginada de pedidos contendo, por exemplo, no máximo </w:t>
      </w:r>
      <w:r w:rsidR="00475CFE">
        <w:t>cinco</w:t>
      </w:r>
      <w:r w:rsidRPr="00477C07">
        <w:t xml:space="preserve"> pedidos por página. Isso resolveria o problema de trafegar muitos dados, porém, seria necessário prover um mecanismo para fazer a navegação entre as páginas. Ao invés de delegarmos essa função para o cliente, o serviço poderia incluir na lista de links as URLs para as páginas anterior e posterior, que quando consumidos, poderiam gerar a informação da nova página. Por exemplo, a segunda página de resultados da lista de pedidos </w:t>
      </w:r>
      <w:r w:rsidR="00475CFE">
        <w:t xml:space="preserve">poderia ter o conteúdo indicado na </w:t>
      </w:r>
      <w:r w:rsidR="00475CFE" w:rsidRPr="00475CFE">
        <w:rPr>
          <w:b/>
        </w:rPr>
        <w:t>Listagem 3</w:t>
      </w:r>
      <w:r w:rsidR="00475CFE">
        <w:t>.</w:t>
      </w:r>
    </w:p>
    <w:p w14:paraId="5B9D5742" w14:textId="77777777" w:rsidR="00C12EE4" w:rsidRDefault="00C12EE4">
      <w:pPr>
        <w:pStyle w:val="Normal1"/>
        <w:rPr>
          <w:lang w:val="pt-BR"/>
        </w:rPr>
      </w:pPr>
    </w:p>
    <w:p w14:paraId="10DD70C9" w14:textId="494D9FBC" w:rsidR="00475CFE" w:rsidRPr="00E91FCC" w:rsidRDefault="00475CFE" w:rsidP="00475CFE">
      <w:pPr>
        <w:pStyle w:val="ListagemTitulo"/>
      </w:pPr>
      <w:r w:rsidRPr="00475CFE">
        <w:rPr>
          <w:b/>
        </w:rPr>
        <w:t xml:space="preserve">Listagem 3. </w:t>
      </w:r>
      <w:r>
        <w:t>Exemplo de segunda página de resultados da lista de pedidos.</w:t>
      </w:r>
    </w:p>
    <w:p w14:paraId="3E296554" w14:textId="77777777" w:rsidR="00C12EE4" w:rsidRPr="00E91FCC" w:rsidRDefault="00946FEB">
      <w:pPr>
        <w:pStyle w:val="Normal1"/>
        <w:ind w:left="720"/>
        <w:rPr>
          <w:lang w:val="pt-BR"/>
        </w:rPr>
      </w:pPr>
      <w:r w:rsidRPr="00E91FCC">
        <w:rPr>
          <w:rFonts w:ascii="Courier New" w:eastAsia="Courier New" w:hAnsi="Courier New" w:cs="Courier New"/>
          <w:sz w:val="18"/>
          <w:lang w:val="pt-BR"/>
        </w:rPr>
        <w:t>{</w:t>
      </w:r>
    </w:p>
    <w:p w14:paraId="55212600" w14:textId="77777777" w:rsidR="00C12EE4" w:rsidRPr="00E91FCC" w:rsidRDefault="00946FEB">
      <w:pPr>
        <w:pStyle w:val="Normal1"/>
        <w:ind w:left="720"/>
        <w:rPr>
          <w:lang w:val="pt-BR"/>
        </w:rPr>
      </w:pPr>
      <w:r w:rsidRPr="00E91FCC">
        <w:rPr>
          <w:rFonts w:ascii="Courier New" w:eastAsia="Courier New" w:hAnsi="Courier New" w:cs="Courier New"/>
          <w:sz w:val="18"/>
          <w:lang w:val="pt-BR"/>
        </w:rPr>
        <w:lastRenderedPageBreak/>
        <w:tab/>
        <w:t>orders: [</w:t>
      </w:r>
    </w:p>
    <w:p w14:paraId="73BBA9B6" w14:textId="77777777" w:rsidR="00C12EE4" w:rsidRPr="00E91FCC" w:rsidRDefault="00946FEB">
      <w:pPr>
        <w:pStyle w:val="Normal1"/>
        <w:ind w:left="720"/>
        <w:rPr>
          <w:lang w:val="pt-BR"/>
        </w:rPr>
      </w:pPr>
      <w:r w:rsidRPr="00E91FCC">
        <w:rPr>
          <w:rFonts w:ascii="Courier New" w:eastAsia="Courier New" w:hAnsi="Courier New" w:cs="Courier New"/>
          <w:sz w:val="18"/>
          <w:lang w:val="pt-BR"/>
        </w:rPr>
        <w:tab/>
        <w:t>{</w:t>
      </w:r>
    </w:p>
    <w:p w14:paraId="016A918C" w14:textId="77777777" w:rsidR="00C12EE4" w:rsidRPr="00E91FCC" w:rsidRDefault="00946FEB">
      <w:pPr>
        <w:pStyle w:val="Normal1"/>
        <w:ind w:left="720"/>
        <w:rPr>
          <w:lang w:val="pt-BR"/>
        </w:rPr>
      </w:pPr>
      <w:r w:rsidRPr="00E91FCC">
        <w:rPr>
          <w:rFonts w:ascii="Courier New" w:eastAsia="Courier New" w:hAnsi="Courier New" w:cs="Courier New"/>
          <w:sz w:val="18"/>
          <w:lang w:val="pt-BR"/>
        </w:rPr>
        <w:tab/>
      </w:r>
      <w:r w:rsidRPr="00E91FCC">
        <w:rPr>
          <w:rFonts w:ascii="Courier New" w:eastAsia="Courier New" w:hAnsi="Courier New" w:cs="Courier New"/>
          <w:sz w:val="18"/>
          <w:lang w:val="pt-BR"/>
        </w:rPr>
        <w:tab/>
        <w:t>id: 12,</w:t>
      </w:r>
    </w:p>
    <w:p w14:paraId="705E6705" w14:textId="77777777" w:rsidR="00C12EE4" w:rsidRPr="00E91FCC" w:rsidRDefault="00946FEB">
      <w:pPr>
        <w:pStyle w:val="Normal1"/>
        <w:ind w:left="720"/>
        <w:rPr>
          <w:lang w:val="pt-BR"/>
        </w:rPr>
      </w:pPr>
      <w:r w:rsidRPr="00E91FCC">
        <w:rPr>
          <w:rFonts w:ascii="Courier New" w:eastAsia="Courier New" w:hAnsi="Courier New" w:cs="Courier New"/>
          <w:sz w:val="18"/>
          <w:lang w:val="pt-BR"/>
        </w:rPr>
        <w:tab/>
      </w:r>
      <w:r w:rsidRPr="00E91FCC">
        <w:rPr>
          <w:rFonts w:ascii="Courier New" w:eastAsia="Courier New" w:hAnsi="Courier New" w:cs="Courier New"/>
          <w:sz w:val="18"/>
          <w:lang w:val="pt-BR"/>
        </w:rPr>
        <w:tab/>
        <w:t>...</w:t>
      </w:r>
    </w:p>
    <w:p w14:paraId="70A32FBD" w14:textId="77777777" w:rsidR="00C12EE4" w:rsidRPr="00E91FCC" w:rsidRDefault="00946FEB">
      <w:pPr>
        <w:pStyle w:val="Normal1"/>
        <w:ind w:left="720"/>
        <w:rPr>
          <w:lang w:val="pt-BR"/>
        </w:rPr>
      </w:pPr>
      <w:r w:rsidRPr="00E91FCC">
        <w:rPr>
          <w:rFonts w:ascii="Courier New" w:eastAsia="Courier New" w:hAnsi="Courier New" w:cs="Courier New"/>
          <w:sz w:val="18"/>
          <w:lang w:val="pt-BR"/>
        </w:rPr>
        <w:tab/>
      </w:r>
      <w:r w:rsidRPr="00E91FCC">
        <w:rPr>
          <w:rFonts w:ascii="Courier New" w:eastAsia="Courier New" w:hAnsi="Courier New" w:cs="Courier New"/>
          <w:sz w:val="18"/>
          <w:lang w:val="pt-BR"/>
        </w:rPr>
        <w:tab/>
        <w:t>links:[ ... ]</w:t>
      </w:r>
    </w:p>
    <w:p w14:paraId="3F6B53E1" w14:textId="77777777" w:rsidR="00C12EE4" w:rsidRPr="00E91FCC" w:rsidRDefault="00946FEB">
      <w:pPr>
        <w:pStyle w:val="Normal1"/>
        <w:ind w:left="720"/>
        <w:rPr>
          <w:lang w:val="pt-BR"/>
        </w:rPr>
      </w:pPr>
      <w:r w:rsidRPr="00E91FCC">
        <w:rPr>
          <w:rFonts w:ascii="Courier New" w:eastAsia="Courier New" w:hAnsi="Courier New" w:cs="Courier New"/>
          <w:sz w:val="18"/>
          <w:lang w:val="pt-BR"/>
        </w:rPr>
        <w:tab/>
        <w:t>},</w:t>
      </w:r>
    </w:p>
    <w:p w14:paraId="137DC013" w14:textId="77777777" w:rsidR="00C12EE4" w:rsidRPr="00E91FCC" w:rsidRDefault="00946FEB">
      <w:pPr>
        <w:pStyle w:val="Normal1"/>
        <w:ind w:left="720"/>
        <w:rPr>
          <w:lang w:val="pt-BR"/>
        </w:rPr>
      </w:pPr>
      <w:r w:rsidRPr="00E91FCC">
        <w:rPr>
          <w:rFonts w:ascii="Courier New" w:eastAsia="Courier New" w:hAnsi="Courier New" w:cs="Courier New"/>
          <w:sz w:val="18"/>
          <w:lang w:val="pt-BR"/>
        </w:rPr>
        <w:tab/>
        <w:t>{</w:t>
      </w:r>
    </w:p>
    <w:p w14:paraId="5A3E4A81" w14:textId="77777777" w:rsidR="00C12EE4" w:rsidRPr="00E91FCC" w:rsidRDefault="00946FEB">
      <w:pPr>
        <w:pStyle w:val="Normal1"/>
        <w:ind w:left="720"/>
        <w:rPr>
          <w:lang w:val="pt-BR"/>
        </w:rPr>
      </w:pPr>
      <w:r w:rsidRPr="00E91FCC">
        <w:rPr>
          <w:rFonts w:ascii="Courier New" w:eastAsia="Courier New" w:hAnsi="Courier New" w:cs="Courier New"/>
          <w:sz w:val="18"/>
          <w:lang w:val="pt-BR"/>
        </w:rPr>
        <w:tab/>
      </w:r>
      <w:r w:rsidRPr="00E91FCC">
        <w:rPr>
          <w:rFonts w:ascii="Courier New" w:eastAsia="Courier New" w:hAnsi="Courier New" w:cs="Courier New"/>
          <w:sz w:val="18"/>
          <w:lang w:val="pt-BR"/>
        </w:rPr>
        <w:tab/>
        <w:t>id: 1094,</w:t>
      </w:r>
    </w:p>
    <w:p w14:paraId="22BD1A25" w14:textId="77777777" w:rsidR="00C12EE4" w:rsidRPr="00E91FCC" w:rsidRDefault="00946FEB">
      <w:pPr>
        <w:pStyle w:val="Normal1"/>
        <w:ind w:left="720"/>
        <w:rPr>
          <w:lang w:val="pt-BR"/>
        </w:rPr>
      </w:pPr>
      <w:r w:rsidRPr="00E91FCC">
        <w:rPr>
          <w:rFonts w:ascii="Courier New" w:eastAsia="Courier New" w:hAnsi="Courier New" w:cs="Courier New"/>
          <w:sz w:val="18"/>
          <w:lang w:val="pt-BR"/>
        </w:rPr>
        <w:tab/>
      </w:r>
      <w:r w:rsidRPr="00E91FCC">
        <w:rPr>
          <w:rFonts w:ascii="Courier New" w:eastAsia="Courier New" w:hAnsi="Courier New" w:cs="Courier New"/>
          <w:sz w:val="18"/>
          <w:lang w:val="pt-BR"/>
        </w:rPr>
        <w:tab/>
        <w:t xml:space="preserve">...    </w:t>
      </w:r>
    </w:p>
    <w:p w14:paraId="4BA0CAC4" w14:textId="77777777" w:rsidR="00C12EE4" w:rsidRPr="00E91FCC" w:rsidRDefault="00946FEB">
      <w:pPr>
        <w:pStyle w:val="Normal1"/>
        <w:ind w:left="720"/>
        <w:rPr>
          <w:lang w:val="pt-BR"/>
        </w:rPr>
      </w:pPr>
      <w:r w:rsidRPr="00E91FCC">
        <w:rPr>
          <w:rFonts w:ascii="Courier New" w:eastAsia="Courier New" w:hAnsi="Courier New" w:cs="Courier New"/>
          <w:sz w:val="18"/>
          <w:lang w:val="pt-BR"/>
        </w:rPr>
        <w:tab/>
      </w:r>
      <w:r w:rsidRPr="00E91FCC">
        <w:rPr>
          <w:rFonts w:ascii="Courier New" w:eastAsia="Courier New" w:hAnsi="Courier New" w:cs="Courier New"/>
          <w:sz w:val="18"/>
          <w:lang w:val="pt-BR"/>
        </w:rPr>
        <w:tab/>
        <w:t>links:[ ... ]</w:t>
      </w:r>
    </w:p>
    <w:p w14:paraId="728FAC6C" w14:textId="77777777" w:rsidR="00C12EE4" w:rsidRPr="00E91FCC" w:rsidRDefault="00946FEB">
      <w:pPr>
        <w:pStyle w:val="Normal1"/>
        <w:ind w:left="720"/>
        <w:rPr>
          <w:lang w:val="pt-BR"/>
        </w:rPr>
      </w:pPr>
      <w:r w:rsidRPr="00E91FCC">
        <w:rPr>
          <w:rFonts w:ascii="Courier New" w:eastAsia="Courier New" w:hAnsi="Courier New" w:cs="Courier New"/>
          <w:sz w:val="18"/>
          <w:lang w:val="pt-BR"/>
        </w:rPr>
        <w:tab/>
        <w:t>},</w:t>
      </w:r>
    </w:p>
    <w:p w14:paraId="0CD6A8AB" w14:textId="77777777" w:rsidR="00C12EE4" w:rsidRPr="00E91FCC" w:rsidRDefault="00946FEB">
      <w:pPr>
        <w:pStyle w:val="Normal1"/>
        <w:ind w:left="720"/>
        <w:rPr>
          <w:lang w:val="pt-BR"/>
        </w:rPr>
      </w:pPr>
      <w:r w:rsidRPr="00E91FCC">
        <w:rPr>
          <w:rFonts w:ascii="Courier New" w:eastAsia="Courier New" w:hAnsi="Courier New" w:cs="Courier New"/>
          <w:sz w:val="18"/>
          <w:lang w:val="pt-BR"/>
        </w:rPr>
        <w:tab/>
        <w:t>{</w:t>
      </w:r>
    </w:p>
    <w:p w14:paraId="22115E4C" w14:textId="77777777" w:rsidR="00C12EE4" w:rsidRPr="00E91FCC" w:rsidRDefault="00946FEB">
      <w:pPr>
        <w:pStyle w:val="Normal1"/>
        <w:ind w:left="720"/>
        <w:rPr>
          <w:lang w:val="pt-BR"/>
        </w:rPr>
      </w:pPr>
      <w:r w:rsidRPr="00E91FCC">
        <w:rPr>
          <w:rFonts w:ascii="Courier New" w:eastAsia="Courier New" w:hAnsi="Courier New" w:cs="Courier New"/>
          <w:sz w:val="18"/>
          <w:lang w:val="pt-BR"/>
        </w:rPr>
        <w:tab/>
      </w:r>
      <w:r w:rsidRPr="00E91FCC">
        <w:rPr>
          <w:rFonts w:ascii="Courier New" w:eastAsia="Courier New" w:hAnsi="Courier New" w:cs="Courier New"/>
          <w:sz w:val="18"/>
          <w:lang w:val="pt-BR"/>
        </w:rPr>
        <w:tab/>
        <w:t>id: 438,</w:t>
      </w:r>
    </w:p>
    <w:p w14:paraId="0F5B499A" w14:textId="77777777" w:rsidR="00C12EE4" w:rsidRPr="00E91FCC" w:rsidRDefault="00946FEB">
      <w:pPr>
        <w:pStyle w:val="Normal1"/>
        <w:ind w:left="720"/>
        <w:rPr>
          <w:lang w:val="pt-BR"/>
        </w:rPr>
      </w:pPr>
      <w:r w:rsidRPr="00E91FCC">
        <w:rPr>
          <w:rFonts w:ascii="Courier New" w:eastAsia="Courier New" w:hAnsi="Courier New" w:cs="Courier New"/>
          <w:sz w:val="18"/>
          <w:lang w:val="pt-BR"/>
        </w:rPr>
        <w:tab/>
      </w:r>
      <w:r w:rsidRPr="00E91FCC">
        <w:rPr>
          <w:rFonts w:ascii="Courier New" w:eastAsia="Courier New" w:hAnsi="Courier New" w:cs="Courier New"/>
          <w:sz w:val="18"/>
          <w:lang w:val="pt-BR"/>
        </w:rPr>
        <w:tab/>
        <w:t xml:space="preserve">...    </w:t>
      </w:r>
    </w:p>
    <w:p w14:paraId="3C235111" w14:textId="77777777" w:rsidR="00C12EE4" w:rsidRPr="00E91FCC" w:rsidRDefault="00946FEB">
      <w:pPr>
        <w:pStyle w:val="Normal1"/>
        <w:ind w:left="720"/>
        <w:rPr>
          <w:lang w:val="pt-BR"/>
        </w:rPr>
      </w:pPr>
      <w:r w:rsidRPr="00E91FCC">
        <w:rPr>
          <w:rFonts w:ascii="Courier New" w:eastAsia="Courier New" w:hAnsi="Courier New" w:cs="Courier New"/>
          <w:sz w:val="18"/>
          <w:lang w:val="pt-BR"/>
        </w:rPr>
        <w:tab/>
      </w:r>
      <w:r w:rsidRPr="00E91FCC">
        <w:rPr>
          <w:rFonts w:ascii="Courier New" w:eastAsia="Courier New" w:hAnsi="Courier New" w:cs="Courier New"/>
          <w:sz w:val="18"/>
          <w:lang w:val="pt-BR"/>
        </w:rPr>
        <w:tab/>
        <w:t>links:[ ... ]</w:t>
      </w:r>
    </w:p>
    <w:p w14:paraId="31E9D4E4" w14:textId="77777777" w:rsidR="00C12EE4" w:rsidRPr="00E91FCC" w:rsidRDefault="00946FEB">
      <w:pPr>
        <w:pStyle w:val="Normal1"/>
        <w:ind w:left="720"/>
        <w:rPr>
          <w:lang w:val="pt-BR"/>
        </w:rPr>
      </w:pPr>
      <w:r w:rsidRPr="00E91FCC">
        <w:rPr>
          <w:rFonts w:ascii="Courier New" w:eastAsia="Courier New" w:hAnsi="Courier New" w:cs="Courier New"/>
          <w:sz w:val="18"/>
          <w:lang w:val="pt-BR"/>
        </w:rPr>
        <w:tab/>
        <w:t>},</w:t>
      </w:r>
    </w:p>
    <w:p w14:paraId="7298EEE4" w14:textId="77777777" w:rsidR="00C12EE4" w:rsidRPr="00E91FCC" w:rsidRDefault="00946FEB">
      <w:pPr>
        <w:pStyle w:val="Normal1"/>
        <w:ind w:left="720"/>
        <w:rPr>
          <w:lang w:val="pt-BR"/>
        </w:rPr>
      </w:pPr>
      <w:r w:rsidRPr="00E91FCC">
        <w:rPr>
          <w:rFonts w:ascii="Courier New" w:eastAsia="Courier New" w:hAnsi="Courier New" w:cs="Courier New"/>
          <w:sz w:val="18"/>
          <w:lang w:val="pt-BR"/>
        </w:rPr>
        <w:tab/>
        <w:t>{</w:t>
      </w:r>
    </w:p>
    <w:p w14:paraId="70118647" w14:textId="77777777" w:rsidR="00C12EE4" w:rsidRPr="00E91FCC" w:rsidRDefault="00946FEB">
      <w:pPr>
        <w:pStyle w:val="Normal1"/>
        <w:ind w:left="720"/>
        <w:rPr>
          <w:lang w:val="pt-BR"/>
        </w:rPr>
      </w:pPr>
      <w:r w:rsidRPr="00E91FCC">
        <w:rPr>
          <w:rFonts w:ascii="Courier New" w:eastAsia="Courier New" w:hAnsi="Courier New" w:cs="Courier New"/>
          <w:sz w:val="18"/>
          <w:lang w:val="pt-BR"/>
        </w:rPr>
        <w:tab/>
      </w:r>
      <w:r w:rsidRPr="00E91FCC">
        <w:rPr>
          <w:rFonts w:ascii="Courier New" w:eastAsia="Courier New" w:hAnsi="Courier New" w:cs="Courier New"/>
          <w:sz w:val="18"/>
          <w:lang w:val="pt-BR"/>
        </w:rPr>
        <w:tab/>
        <w:t>id: 1829,</w:t>
      </w:r>
    </w:p>
    <w:p w14:paraId="6B594FE5" w14:textId="77777777" w:rsidR="00C12EE4" w:rsidRPr="00E91FCC" w:rsidRDefault="00946FEB">
      <w:pPr>
        <w:pStyle w:val="Normal1"/>
        <w:ind w:left="720"/>
        <w:rPr>
          <w:lang w:val="pt-BR"/>
        </w:rPr>
      </w:pPr>
      <w:r w:rsidRPr="00E91FCC">
        <w:rPr>
          <w:rFonts w:ascii="Courier New" w:eastAsia="Courier New" w:hAnsi="Courier New" w:cs="Courier New"/>
          <w:sz w:val="18"/>
          <w:lang w:val="pt-BR"/>
        </w:rPr>
        <w:tab/>
      </w:r>
      <w:r w:rsidRPr="00E91FCC">
        <w:rPr>
          <w:rFonts w:ascii="Courier New" w:eastAsia="Courier New" w:hAnsi="Courier New" w:cs="Courier New"/>
          <w:sz w:val="18"/>
          <w:lang w:val="pt-BR"/>
        </w:rPr>
        <w:tab/>
        <w:t xml:space="preserve">...    </w:t>
      </w:r>
    </w:p>
    <w:p w14:paraId="5C5AF901" w14:textId="77777777" w:rsidR="00C12EE4" w:rsidRPr="00E91FCC" w:rsidRDefault="00946FEB">
      <w:pPr>
        <w:pStyle w:val="Normal1"/>
        <w:ind w:left="720"/>
        <w:rPr>
          <w:lang w:val="pt-BR"/>
        </w:rPr>
      </w:pPr>
      <w:r w:rsidRPr="00E91FCC">
        <w:rPr>
          <w:rFonts w:ascii="Courier New" w:eastAsia="Courier New" w:hAnsi="Courier New" w:cs="Courier New"/>
          <w:sz w:val="18"/>
          <w:lang w:val="pt-BR"/>
        </w:rPr>
        <w:tab/>
      </w:r>
      <w:r w:rsidRPr="00E91FCC">
        <w:rPr>
          <w:rFonts w:ascii="Courier New" w:eastAsia="Courier New" w:hAnsi="Courier New" w:cs="Courier New"/>
          <w:sz w:val="18"/>
          <w:lang w:val="pt-BR"/>
        </w:rPr>
        <w:tab/>
        <w:t>links:[ ... ]</w:t>
      </w:r>
    </w:p>
    <w:p w14:paraId="290F7C19" w14:textId="77777777" w:rsidR="00C12EE4" w:rsidRPr="00E91FCC" w:rsidRDefault="00946FEB">
      <w:pPr>
        <w:pStyle w:val="Normal1"/>
        <w:ind w:left="720"/>
        <w:rPr>
          <w:lang w:val="pt-BR"/>
        </w:rPr>
      </w:pPr>
      <w:r w:rsidRPr="00E91FCC">
        <w:rPr>
          <w:rFonts w:ascii="Courier New" w:eastAsia="Courier New" w:hAnsi="Courier New" w:cs="Courier New"/>
          <w:sz w:val="18"/>
          <w:lang w:val="pt-BR"/>
        </w:rPr>
        <w:tab/>
        <w:t>},</w:t>
      </w:r>
    </w:p>
    <w:p w14:paraId="521891AA" w14:textId="77777777" w:rsidR="00C12EE4" w:rsidRPr="00E91FCC" w:rsidRDefault="00946FEB">
      <w:pPr>
        <w:pStyle w:val="Normal1"/>
        <w:ind w:left="720"/>
        <w:rPr>
          <w:lang w:val="pt-BR"/>
        </w:rPr>
      </w:pPr>
      <w:r w:rsidRPr="00E91FCC">
        <w:rPr>
          <w:rFonts w:ascii="Courier New" w:eastAsia="Courier New" w:hAnsi="Courier New" w:cs="Courier New"/>
          <w:sz w:val="18"/>
          <w:lang w:val="pt-BR"/>
        </w:rPr>
        <w:tab/>
        <w:t>{</w:t>
      </w:r>
    </w:p>
    <w:p w14:paraId="139904A5" w14:textId="77777777" w:rsidR="00C12EE4" w:rsidRPr="00E91FCC" w:rsidRDefault="00946FEB">
      <w:pPr>
        <w:pStyle w:val="Normal1"/>
        <w:ind w:left="720"/>
        <w:rPr>
          <w:lang w:val="pt-BR"/>
        </w:rPr>
      </w:pPr>
      <w:r w:rsidRPr="00E91FCC">
        <w:rPr>
          <w:rFonts w:ascii="Courier New" w:eastAsia="Courier New" w:hAnsi="Courier New" w:cs="Courier New"/>
          <w:sz w:val="18"/>
          <w:lang w:val="pt-BR"/>
        </w:rPr>
        <w:tab/>
      </w:r>
      <w:r w:rsidRPr="00E91FCC">
        <w:rPr>
          <w:rFonts w:ascii="Courier New" w:eastAsia="Courier New" w:hAnsi="Courier New" w:cs="Courier New"/>
          <w:sz w:val="18"/>
          <w:lang w:val="pt-BR"/>
        </w:rPr>
        <w:tab/>
        <w:t>id: 34,</w:t>
      </w:r>
    </w:p>
    <w:p w14:paraId="7053F845" w14:textId="77777777" w:rsidR="00C12EE4" w:rsidRPr="00E91FCC" w:rsidRDefault="00946FEB">
      <w:pPr>
        <w:pStyle w:val="Normal1"/>
        <w:ind w:left="720"/>
        <w:rPr>
          <w:lang w:val="pt-BR"/>
        </w:rPr>
      </w:pPr>
      <w:r w:rsidRPr="00E91FCC">
        <w:rPr>
          <w:rFonts w:ascii="Courier New" w:eastAsia="Courier New" w:hAnsi="Courier New" w:cs="Courier New"/>
          <w:sz w:val="18"/>
          <w:lang w:val="pt-BR"/>
        </w:rPr>
        <w:tab/>
      </w:r>
      <w:r w:rsidRPr="00E91FCC">
        <w:rPr>
          <w:rFonts w:ascii="Courier New" w:eastAsia="Courier New" w:hAnsi="Courier New" w:cs="Courier New"/>
          <w:sz w:val="18"/>
          <w:lang w:val="pt-BR"/>
        </w:rPr>
        <w:tab/>
        <w:t xml:space="preserve">...    </w:t>
      </w:r>
    </w:p>
    <w:p w14:paraId="60685019" w14:textId="77777777" w:rsidR="00C12EE4" w:rsidRPr="00E91FCC" w:rsidRDefault="00946FEB">
      <w:pPr>
        <w:pStyle w:val="Normal1"/>
        <w:ind w:left="720"/>
        <w:rPr>
          <w:lang w:val="pt-BR"/>
        </w:rPr>
      </w:pPr>
      <w:r w:rsidRPr="00E91FCC">
        <w:rPr>
          <w:rFonts w:ascii="Courier New" w:eastAsia="Courier New" w:hAnsi="Courier New" w:cs="Courier New"/>
          <w:sz w:val="18"/>
          <w:lang w:val="pt-BR"/>
        </w:rPr>
        <w:tab/>
      </w:r>
      <w:r w:rsidRPr="00E91FCC">
        <w:rPr>
          <w:rFonts w:ascii="Courier New" w:eastAsia="Courier New" w:hAnsi="Courier New" w:cs="Courier New"/>
          <w:sz w:val="18"/>
          <w:lang w:val="pt-BR"/>
        </w:rPr>
        <w:tab/>
        <w:t>links:[ ... ]</w:t>
      </w:r>
    </w:p>
    <w:p w14:paraId="1CD5B19D" w14:textId="77777777" w:rsidR="00C12EE4" w:rsidRPr="00E91FCC" w:rsidRDefault="00946FEB">
      <w:pPr>
        <w:pStyle w:val="Normal1"/>
        <w:ind w:left="720"/>
        <w:rPr>
          <w:lang w:val="pt-BR"/>
        </w:rPr>
      </w:pPr>
      <w:r w:rsidRPr="00E91FCC">
        <w:rPr>
          <w:rFonts w:ascii="Courier New" w:eastAsia="Courier New" w:hAnsi="Courier New" w:cs="Courier New"/>
          <w:sz w:val="18"/>
          <w:lang w:val="pt-BR"/>
        </w:rPr>
        <w:tab/>
        <w:t>}</w:t>
      </w:r>
    </w:p>
    <w:p w14:paraId="4D0BA867" w14:textId="77777777" w:rsidR="00C12EE4" w:rsidRPr="00E91FCC" w:rsidRDefault="00946FEB">
      <w:pPr>
        <w:pStyle w:val="Normal1"/>
        <w:ind w:left="720"/>
        <w:rPr>
          <w:lang w:val="pt-BR"/>
        </w:rPr>
      </w:pPr>
      <w:r w:rsidRPr="00E91FCC">
        <w:rPr>
          <w:rFonts w:ascii="Courier New" w:eastAsia="Courier New" w:hAnsi="Courier New" w:cs="Courier New"/>
          <w:sz w:val="18"/>
          <w:lang w:val="pt-BR"/>
        </w:rPr>
        <w:tab/>
        <w:t>],</w:t>
      </w:r>
    </w:p>
    <w:p w14:paraId="5348657D" w14:textId="77777777" w:rsidR="00C12EE4" w:rsidRPr="00E91FCC" w:rsidRDefault="00C12EE4">
      <w:pPr>
        <w:pStyle w:val="Normal1"/>
        <w:ind w:left="720"/>
        <w:rPr>
          <w:lang w:val="pt-BR"/>
        </w:rPr>
      </w:pPr>
    </w:p>
    <w:p w14:paraId="1B6A3FBC" w14:textId="77777777" w:rsidR="00C12EE4" w:rsidRPr="00E91FCC" w:rsidRDefault="00946FEB">
      <w:pPr>
        <w:pStyle w:val="Normal1"/>
        <w:ind w:left="720" w:firstLine="720"/>
        <w:rPr>
          <w:lang w:val="pt-BR"/>
        </w:rPr>
      </w:pPr>
      <w:r w:rsidRPr="00E91FCC">
        <w:rPr>
          <w:rFonts w:ascii="Courier New" w:eastAsia="Courier New" w:hAnsi="Courier New" w:cs="Courier New"/>
          <w:sz w:val="18"/>
          <w:lang w:val="pt-BR"/>
        </w:rPr>
        <w:t>links:[</w:t>
      </w:r>
    </w:p>
    <w:p w14:paraId="561BC22C" w14:textId="77777777" w:rsidR="00C12EE4" w:rsidRPr="00E91FCC" w:rsidRDefault="00946FEB">
      <w:pPr>
        <w:pStyle w:val="Normal1"/>
        <w:ind w:left="720" w:firstLine="720"/>
        <w:rPr>
          <w:lang w:val="pt-BR"/>
        </w:rPr>
      </w:pPr>
      <w:r w:rsidRPr="00E91FCC">
        <w:rPr>
          <w:rFonts w:ascii="Courier New" w:eastAsia="Courier New" w:hAnsi="Courier New" w:cs="Courier New"/>
          <w:sz w:val="18"/>
          <w:lang w:val="pt-BR"/>
        </w:rPr>
        <w:t>{</w:t>
      </w:r>
    </w:p>
    <w:p w14:paraId="01F4F8A4" w14:textId="77777777" w:rsidR="00C12EE4" w:rsidRPr="00E91FCC" w:rsidRDefault="00946FEB">
      <w:pPr>
        <w:pStyle w:val="Normal1"/>
        <w:ind w:left="1440" w:firstLine="720"/>
        <w:rPr>
          <w:lang w:val="pt-BR"/>
        </w:rPr>
      </w:pPr>
      <w:r w:rsidRPr="00E91FCC">
        <w:rPr>
          <w:rFonts w:ascii="Courier New" w:eastAsia="Courier New" w:hAnsi="Courier New" w:cs="Courier New"/>
          <w:sz w:val="18"/>
          <w:lang w:val="pt-BR"/>
        </w:rPr>
        <w:t>rel: "next",</w:t>
      </w:r>
    </w:p>
    <w:p w14:paraId="2DF35936" w14:textId="0F15D990" w:rsidR="00C12EE4" w:rsidRPr="00E91FCC" w:rsidRDefault="00946FEB">
      <w:pPr>
        <w:pStyle w:val="Normal1"/>
        <w:ind w:left="1440" w:firstLine="720"/>
        <w:rPr>
          <w:lang w:val="pt-BR"/>
        </w:rPr>
      </w:pPr>
      <w:r w:rsidRPr="00E91FCC">
        <w:rPr>
          <w:rFonts w:ascii="Courier New" w:eastAsia="Courier New" w:hAnsi="Courier New" w:cs="Courier New"/>
          <w:sz w:val="18"/>
          <w:lang w:val="pt-BR"/>
        </w:rPr>
        <w:t>link: "</w:t>
      </w:r>
      <w:r w:rsidRPr="00E91FCC">
        <w:rPr>
          <w:rFonts w:ascii="Courier New" w:eastAsia="Courier New" w:hAnsi="Courier New" w:cs="Courier New"/>
          <w:color w:val="1155CC"/>
          <w:sz w:val="18"/>
          <w:u w:val="single"/>
          <w:lang w:val="pt-BR"/>
        </w:rPr>
        <w:t>http://macaxeiraonline.com/customer/48923849&amp;start=11&amp;size=5</w:t>
      </w:r>
      <w:r w:rsidRPr="00E91FCC">
        <w:rPr>
          <w:rFonts w:ascii="Courier New" w:eastAsia="Courier New" w:hAnsi="Courier New" w:cs="Courier New"/>
          <w:sz w:val="18"/>
          <w:lang w:val="pt-BR"/>
        </w:rPr>
        <w:t>"</w:t>
      </w:r>
    </w:p>
    <w:p w14:paraId="6BB237D8" w14:textId="77777777" w:rsidR="00C12EE4" w:rsidRPr="00E91FCC" w:rsidRDefault="00946FEB">
      <w:pPr>
        <w:pStyle w:val="Normal1"/>
        <w:ind w:left="720" w:firstLine="720"/>
        <w:rPr>
          <w:lang w:val="pt-BR"/>
        </w:rPr>
      </w:pPr>
      <w:r w:rsidRPr="00E91FCC">
        <w:rPr>
          <w:rFonts w:ascii="Courier New" w:eastAsia="Courier New" w:hAnsi="Courier New" w:cs="Courier New"/>
          <w:sz w:val="18"/>
          <w:lang w:val="pt-BR"/>
        </w:rPr>
        <w:t>},</w:t>
      </w:r>
    </w:p>
    <w:p w14:paraId="2F155866" w14:textId="77777777" w:rsidR="00C12EE4" w:rsidRPr="00E91FCC" w:rsidRDefault="00946FEB">
      <w:pPr>
        <w:pStyle w:val="Normal1"/>
        <w:ind w:left="720" w:firstLine="720"/>
        <w:rPr>
          <w:lang w:val="pt-BR"/>
        </w:rPr>
      </w:pPr>
      <w:r w:rsidRPr="00E91FCC">
        <w:rPr>
          <w:rFonts w:ascii="Courier New" w:eastAsia="Courier New" w:hAnsi="Courier New" w:cs="Courier New"/>
          <w:sz w:val="18"/>
          <w:lang w:val="pt-BR"/>
        </w:rPr>
        <w:t>{</w:t>
      </w:r>
    </w:p>
    <w:p w14:paraId="60ED0F81" w14:textId="77777777" w:rsidR="00C12EE4" w:rsidRPr="00E91FCC" w:rsidRDefault="00946FEB">
      <w:pPr>
        <w:pStyle w:val="Normal1"/>
        <w:ind w:left="1440" w:firstLine="720"/>
        <w:rPr>
          <w:lang w:val="pt-BR"/>
        </w:rPr>
      </w:pPr>
      <w:r w:rsidRPr="00E91FCC">
        <w:rPr>
          <w:rFonts w:ascii="Courier New" w:eastAsia="Courier New" w:hAnsi="Courier New" w:cs="Courier New"/>
          <w:sz w:val="18"/>
          <w:lang w:val="pt-BR"/>
        </w:rPr>
        <w:t>rel: "previous",</w:t>
      </w:r>
    </w:p>
    <w:p w14:paraId="0178A886" w14:textId="0BE1C485" w:rsidR="00C12EE4" w:rsidRPr="00E91FCC" w:rsidRDefault="00946FEB">
      <w:pPr>
        <w:pStyle w:val="Normal1"/>
        <w:ind w:left="1440" w:firstLine="720"/>
        <w:rPr>
          <w:lang w:val="pt-BR"/>
        </w:rPr>
      </w:pPr>
      <w:r w:rsidRPr="00E91FCC">
        <w:rPr>
          <w:rFonts w:ascii="Courier New" w:eastAsia="Courier New" w:hAnsi="Courier New" w:cs="Courier New"/>
          <w:sz w:val="18"/>
          <w:lang w:val="pt-BR"/>
        </w:rPr>
        <w:t>link: "</w:t>
      </w:r>
      <w:r w:rsidRPr="00E91FCC">
        <w:rPr>
          <w:rFonts w:ascii="Courier New" w:eastAsia="Courier New" w:hAnsi="Courier New" w:cs="Courier New"/>
          <w:color w:val="1155CC"/>
          <w:sz w:val="18"/>
          <w:u w:val="single"/>
          <w:lang w:val="pt-BR"/>
        </w:rPr>
        <w:t>http://macaxeiraonline.com/customer/48923849&amp;start=1&amp;size=5</w:t>
      </w:r>
      <w:r w:rsidRPr="00E91FCC">
        <w:rPr>
          <w:rFonts w:ascii="Courier New" w:eastAsia="Courier New" w:hAnsi="Courier New" w:cs="Courier New"/>
          <w:sz w:val="18"/>
          <w:lang w:val="pt-BR"/>
        </w:rPr>
        <w:t>"</w:t>
      </w:r>
    </w:p>
    <w:p w14:paraId="0CE5DC4C" w14:textId="77777777" w:rsidR="00C12EE4" w:rsidRPr="00E91FCC" w:rsidRDefault="00946FEB">
      <w:pPr>
        <w:pStyle w:val="Normal1"/>
        <w:ind w:left="720" w:firstLine="720"/>
        <w:rPr>
          <w:lang w:val="pt-BR"/>
        </w:rPr>
      </w:pPr>
      <w:r w:rsidRPr="00E91FCC">
        <w:rPr>
          <w:rFonts w:ascii="Courier New" w:eastAsia="Courier New" w:hAnsi="Courier New" w:cs="Courier New"/>
          <w:sz w:val="18"/>
          <w:lang w:val="pt-BR"/>
        </w:rPr>
        <w:t>}]</w:t>
      </w:r>
    </w:p>
    <w:p w14:paraId="69410B40" w14:textId="77777777" w:rsidR="00C12EE4" w:rsidRPr="00E91FCC" w:rsidRDefault="00946FEB">
      <w:pPr>
        <w:pStyle w:val="Normal1"/>
        <w:ind w:left="720"/>
        <w:rPr>
          <w:lang w:val="pt-BR"/>
        </w:rPr>
      </w:pPr>
      <w:r w:rsidRPr="00E91FCC">
        <w:rPr>
          <w:rFonts w:ascii="Courier New" w:eastAsia="Courier New" w:hAnsi="Courier New" w:cs="Courier New"/>
          <w:sz w:val="18"/>
          <w:lang w:val="pt-BR"/>
        </w:rPr>
        <w:t>}</w:t>
      </w:r>
    </w:p>
    <w:p w14:paraId="7F599211" w14:textId="77777777" w:rsidR="00C12EE4" w:rsidRPr="00E91FCC" w:rsidRDefault="00C12EE4">
      <w:pPr>
        <w:pStyle w:val="Normal1"/>
        <w:rPr>
          <w:lang w:val="pt-BR"/>
        </w:rPr>
      </w:pPr>
    </w:p>
    <w:p w14:paraId="2A45896B" w14:textId="134EAF06" w:rsidR="00C12EE4" w:rsidRPr="00E91FCC" w:rsidRDefault="00946FEB" w:rsidP="00475CFE">
      <w:pPr>
        <w:pStyle w:val="ListParagraph"/>
        <w:ind w:left="473" w:firstLine="0"/>
      </w:pPr>
      <w:r w:rsidRPr="00E91FCC">
        <w:t xml:space="preserve">Note que os links </w:t>
      </w:r>
      <w:r w:rsidRPr="00475CFE">
        <w:rPr>
          <w:i/>
        </w:rPr>
        <w:t>next</w:t>
      </w:r>
      <w:r w:rsidRPr="00E91FCC">
        <w:t xml:space="preserve"> e </w:t>
      </w:r>
      <w:r w:rsidRPr="00475CFE">
        <w:rPr>
          <w:i/>
        </w:rPr>
        <w:t>previous</w:t>
      </w:r>
      <w:r w:rsidRPr="00E91FCC">
        <w:t xml:space="preserve"> possuem parâmetros para informar o primeiro elemento da página em questão (</w:t>
      </w:r>
      <w:r w:rsidRPr="00475CFE">
        <w:rPr>
          <w:i/>
        </w:rPr>
        <w:t>start</w:t>
      </w:r>
      <w:r w:rsidRPr="00E91FCC">
        <w:t>) e a quantidade de elementos por página (</w:t>
      </w:r>
      <w:r w:rsidRPr="00475CFE">
        <w:rPr>
          <w:i/>
        </w:rPr>
        <w:t>size</w:t>
      </w:r>
      <w:r w:rsidRPr="00E91FCC">
        <w:t>). Des</w:t>
      </w:r>
      <w:r w:rsidR="00475CFE">
        <w:t>sa forma, o cliente não precisa</w:t>
      </w:r>
      <w:r w:rsidRPr="00E91FCC">
        <w:t xml:space="preserve"> armazenar qual a página atual ou mesmo fazer contas para descobrir qual o primeiro elemento das páginas anterior e posterior.</w:t>
      </w:r>
    </w:p>
    <w:p w14:paraId="432C3089" w14:textId="6053EED3" w:rsidR="00C12EE4" w:rsidRPr="00475CFE" w:rsidRDefault="00946FEB" w:rsidP="00EF014E">
      <w:pPr>
        <w:pStyle w:val="ListParagraph"/>
        <w:numPr>
          <w:ilvl w:val="0"/>
          <w:numId w:val="46"/>
        </w:numPr>
        <w:rPr>
          <w:rFonts w:eastAsia="Arial"/>
          <w:b/>
          <w:lang w:eastAsia="en-US"/>
        </w:rPr>
      </w:pPr>
      <w:r w:rsidRPr="00475CFE">
        <w:rPr>
          <w:rFonts w:eastAsia="Arial"/>
          <w:b/>
          <w:lang w:eastAsia="en-US"/>
        </w:rPr>
        <w:t>Redução dos Erros nas Transições de Estado</w:t>
      </w:r>
      <w:r w:rsidR="00475CFE" w:rsidRPr="00475CFE">
        <w:rPr>
          <w:rFonts w:eastAsia="Arial"/>
          <w:b/>
          <w:lang w:eastAsia="en-US"/>
        </w:rPr>
        <w:t>:</w:t>
      </w:r>
      <w:r w:rsidR="00475CFE">
        <w:rPr>
          <w:rFonts w:eastAsia="Arial"/>
          <w:b/>
          <w:lang w:eastAsia="en-US"/>
        </w:rPr>
        <w:t xml:space="preserve"> </w:t>
      </w:r>
      <w:r w:rsidR="00124413">
        <w:t xml:space="preserve">Baseado no HATEOAS, as representações dos recursos deveriam trazer as informações </w:t>
      </w:r>
      <w:r w:rsidR="003D1755">
        <w:t>necessárias</w:t>
      </w:r>
      <w:r w:rsidR="00124413">
        <w:t xml:space="preserve"> para fazer a mudanças de seu estado. Dessa forma, a aplicação que acessa o recurso não precisa ter conhecimento prévio a respeito das URLs envolvidas para executar as operações, somente saber qual o al</w:t>
      </w:r>
      <w:r w:rsidR="00EF014E">
        <w:t>ias que é usado para identificar a URL. Fazendo isso, a aplicação que disponibiliza os serviços tem um controle maior sobre quais operações podem ser executadas nos recursos e nos estados corretos. Por exemplo, suponha que</w:t>
      </w:r>
      <w:r w:rsidRPr="00E91FCC">
        <w:t xml:space="preserve"> você efetuou uma compra </w:t>
      </w:r>
      <w:r w:rsidR="00EF014E">
        <w:t xml:space="preserve">na Macaxeira Online mas </w:t>
      </w:r>
      <w:r w:rsidR="00EF014E">
        <w:lastRenderedPageBreak/>
        <w:t>após um tempo você decide efetuar o cancelamento dessa compra. Se for feita a consulta desse pedido antes de efetuar o cancelamento, a sua representação deve trazer o link para o cancelamento. Mas após ter feito o cancelamento, não será possível mais executar essa operação e consequentemente, isso deverá ser refletido na representação, omitindo o link para essa operação.</w:t>
      </w:r>
      <w:r w:rsidRPr="00E91FCC">
        <w:t xml:space="preserve"> A </w:t>
      </w:r>
      <w:r w:rsidR="00475CFE" w:rsidRPr="00475CFE">
        <w:rPr>
          <w:b/>
        </w:rPr>
        <w:t>Listagem 4</w:t>
      </w:r>
      <w:r w:rsidR="00475CFE">
        <w:t xml:space="preserve"> traz uma</w:t>
      </w:r>
      <w:r w:rsidRPr="00E91FCC">
        <w:t xml:space="preserve"> representação</w:t>
      </w:r>
      <w:r w:rsidR="00475CFE">
        <w:t xml:space="preserve"> </w:t>
      </w:r>
      <w:r w:rsidR="00EF014E">
        <w:t xml:space="preserve">de </w:t>
      </w:r>
      <w:r w:rsidR="00475CFE">
        <w:t xml:space="preserve">exemplo </w:t>
      </w:r>
      <w:r w:rsidR="00EF014E">
        <w:t>de um pedido que pode ser cancelado. Note que o link de cancelamento aparece com o alias “</w:t>
      </w:r>
      <w:r w:rsidR="003D1755">
        <w:t>cancele</w:t>
      </w:r>
      <w:r w:rsidR="00EF014E">
        <w:t>”</w:t>
      </w:r>
      <w:r w:rsidR="00475CFE">
        <w:t>.</w:t>
      </w:r>
    </w:p>
    <w:p w14:paraId="114EC09A" w14:textId="77777777" w:rsidR="00C12EE4" w:rsidRDefault="00C12EE4">
      <w:pPr>
        <w:pStyle w:val="Normal1"/>
        <w:rPr>
          <w:lang w:val="pt-BR"/>
        </w:rPr>
      </w:pPr>
    </w:p>
    <w:p w14:paraId="4241B009" w14:textId="5F65B9CF" w:rsidR="00475CFE" w:rsidRPr="00E91FCC" w:rsidRDefault="00475CFE" w:rsidP="00475CFE">
      <w:pPr>
        <w:pStyle w:val="ListagemTitulo"/>
      </w:pPr>
      <w:r w:rsidRPr="00475CFE">
        <w:rPr>
          <w:b/>
        </w:rPr>
        <w:t>Listagem 4.</w:t>
      </w:r>
      <w:r>
        <w:t xml:space="preserve"> Representação de um pedido com link para cancelamento.</w:t>
      </w:r>
    </w:p>
    <w:p w14:paraId="153F9CB4" w14:textId="77777777" w:rsidR="00C12EE4" w:rsidRPr="00E91FCC" w:rsidRDefault="00946FEB">
      <w:pPr>
        <w:pStyle w:val="Normal1"/>
        <w:ind w:firstLine="720"/>
        <w:rPr>
          <w:lang w:val="pt-BR"/>
        </w:rPr>
      </w:pPr>
      <w:r w:rsidRPr="00E91FCC">
        <w:rPr>
          <w:rFonts w:ascii="Courier New" w:eastAsia="Courier New" w:hAnsi="Courier New" w:cs="Courier New"/>
          <w:sz w:val="18"/>
          <w:lang w:val="pt-BR"/>
        </w:rPr>
        <w:t>{</w:t>
      </w:r>
    </w:p>
    <w:p w14:paraId="446B672D" w14:textId="77777777" w:rsidR="00C12EE4" w:rsidRPr="00E91FCC" w:rsidRDefault="00946FEB">
      <w:pPr>
        <w:pStyle w:val="Normal1"/>
        <w:ind w:left="720" w:firstLine="720"/>
        <w:rPr>
          <w:lang w:val="pt-BR"/>
        </w:rPr>
      </w:pPr>
      <w:r w:rsidRPr="00E91FCC">
        <w:rPr>
          <w:rFonts w:ascii="Courier New" w:eastAsia="Courier New" w:hAnsi="Courier New" w:cs="Courier New"/>
          <w:sz w:val="18"/>
          <w:lang w:val="pt-BR"/>
        </w:rPr>
        <w:t>id: 74,</w:t>
      </w:r>
    </w:p>
    <w:p w14:paraId="6762159E" w14:textId="77777777" w:rsidR="00C12EE4" w:rsidRPr="00E91FCC" w:rsidRDefault="00946FEB">
      <w:pPr>
        <w:pStyle w:val="Normal1"/>
        <w:ind w:left="720" w:firstLine="720"/>
        <w:rPr>
          <w:lang w:val="pt-BR"/>
        </w:rPr>
      </w:pPr>
      <w:r w:rsidRPr="00E91FCC">
        <w:rPr>
          <w:rFonts w:ascii="Courier New" w:eastAsia="Courier New" w:hAnsi="Courier New" w:cs="Courier New"/>
          <w:sz w:val="18"/>
          <w:lang w:val="pt-BR"/>
        </w:rPr>
        <w:t>status: AGUARDANDO_PAGAMENTO,</w:t>
      </w:r>
    </w:p>
    <w:p w14:paraId="38E43A4C" w14:textId="77777777" w:rsidR="00C12EE4" w:rsidRPr="00E91FCC" w:rsidRDefault="00946FEB">
      <w:pPr>
        <w:pStyle w:val="Normal1"/>
        <w:ind w:left="720" w:firstLine="720"/>
        <w:rPr>
          <w:lang w:val="pt-BR"/>
        </w:rPr>
      </w:pPr>
      <w:r w:rsidRPr="00E91FCC">
        <w:rPr>
          <w:rFonts w:ascii="Courier New" w:eastAsia="Courier New" w:hAnsi="Courier New" w:cs="Courier New"/>
          <w:sz w:val="18"/>
          <w:lang w:val="pt-BR"/>
        </w:rPr>
        <w:t>price: 250.00,</w:t>
      </w:r>
    </w:p>
    <w:p w14:paraId="269D3EAB" w14:textId="77777777" w:rsidR="00C12EE4" w:rsidRPr="00E91FCC" w:rsidRDefault="00946FEB">
      <w:pPr>
        <w:pStyle w:val="Normal1"/>
        <w:ind w:left="720" w:firstLine="720"/>
        <w:rPr>
          <w:lang w:val="pt-BR"/>
        </w:rPr>
      </w:pPr>
      <w:r w:rsidRPr="00E91FCC">
        <w:rPr>
          <w:rFonts w:ascii="Courier New" w:eastAsia="Courier New" w:hAnsi="Courier New" w:cs="Courier New"/>
          <w:sz w:val="18"/>
          <w:lang w:val="pt-BR"/>
        </w:rPr>
        <w:t>created_at: 1289731982,</w:t>
      </w:r>
    </w:p>
    <w:p w14:paraId="7979DD6A" w14:textId="77777777" w:rsidR="00C12EE4" w:rsidRPr="00E91FCC" w:rsidRDefault="00946FEB">
      <w:pPr>
        <w:pStyle w:val="Normal1"/>
        <w:ind w:left="720" w:firstLine="720"/>
        <w:rPr>
          <w:lang w:val="pt-BR"/>
        </w:rPr>
      </w:pPr>
      <w:r w:rsidRPr="00E91FCC">
        <w:rPr>
          <w:rFonts w:ascii="Courier New" w:eastAsia="Courier New" w:hAnsi="Courier New" w:cs="Courier New"/>
          <w:sz w:val="18"/>
          <w:lang w:val="pt-BR"/>
        </w:rPr>
        <w:t>links:[</w:t>
      </w:r>
    </w:p>
    <w:p w14:paraId="53302DA8" w14:textId="77777777" w:rsidR="00C12EE4" w:rsidRPr="00E91FCC" w:rsidRDefault="00946FEB">
      <w:pPr>
        <w:pStyle w:val="Normal1"/>
        <w:ind w:left="1440"/>
        <w:rPr>
          <w:lang w:val="pt-BR"/>
        </w:rPr>
      </w:pPr>
      <w:r w:rsidRPr="00E91FCC">
        <w:rPr>
          <w:rFonts w:ascii="Courier New" w:eastAsia="Courier New" w:hAnsi="Courier New" w:cs="Courier New"/>
          <w:sz w:val="18"/>
          <w:lang w:val="pt-BR"/>
        </w:rPr>
        <w:t>{</w:t>
      </w:r>
    </w:p>
    <w:p w14:paraId="7A547380" w14:textId="77777777" w:rsidR="00C12EE4" w:rsidRPr="00E91FCC" w:rsidRDefault="00946FEB">
      <w:pPr>
        <w:pStyle w:val="Normal1"/>
        <w:ind w:left="1440" w:firstLine="720"/>
        <w:rPr>
          <w:lang w:val="pt-BR"/>
        </w:rPr>
      </w:pPr>
      <w:r w:rsidRPr="00E91FCC">
        <w:rPr>
          <w:rFonts w:ascii="Courier New" w:eastAsia="Courier New" w:hAnsi="Courier New" w:cs="Courier New"/>
          <w:sz w:val="18"/>
          <w:lang w:val="pt-BR"/>
        </w:rPr>
        <w:t>rel: "cancel",</w:t>
      </w:r>
    </w:p>
    <w:p w14:paraId="14DFDDCE" w14:textId="51E3E5F4" w:rsidR="00C12EE4" w:rsidRPr="00E91FCC" w:rsidRDefault="00946FEB">
      <w:pPr>
        <w:pStyle w:val="Normal1"/>
        <w:ind w:left="1440" w:firstLine="720"/>
        <w:rPr>
          <w:lang w:val="pt-BR"/>
        </w:rPr>
      </w:pPr>
      <w:r w:rsidRPr="00E91FCC">
        <w:rPr>
          <w:rFonts w:ascii="Courier New" w:eastAsia="Courier New" w:hAnsi="Courier New" w:cs="Courier New"/>
          <w:sz w:val="18"/>
          <w:lang w:val="pt-BR"/>
        </w:rPr>
        <w:t>link: "</w:t>
      </w:r>
      <w:r w:rsidRPr="00E91FCC">
        <w:rPr>
          <w:rFonts w:ascii="Courier New" w:eastAsia="Courier New" w:hAnsi="Courier New" w:cs="Courier New"/>
          <w:color w:val="1155CC"/>
          <w:sz w:val="18"/>
          <w:u w:val="single"/>
          <w:lang w:val="pt-BR"/>
        </w:rPr>
        <w:t>http://macaxeiraonline.com/orders/74/cancel</w:t>
      </w:r>
      <w:r w:rsidRPr="00E91FCC">
        <w:rPr>
          <w:rFonts w:ascii="Courier New" w:eastAsia="Courier New" w:hAnsi="Courier New" w:cs="Courier New"/>
          <w:sz w:val="18"/>
          <w:lang w:val="pt-BR"/>
        </w:rPr>
        <w:t>"</w:t>
      </w:r>
    </w:p>
    <w:p w14:paraId="6B4CD551" w14:textId="77777777" w:rsidR="00C12EE4" w:rsidRPr="00E91FCC" w:rsidRDefault="00946FEB">
      <w:pPr>
        <w:pStyle w:val="Normal1"/>
        <w:ind w:left="720" w:firstLine="720"/>
        <w:rPr>
          <w:lang w:val="pt-BR"/>
        </w:rPr>
      </w:pPr>
      <w:r w:rsidRPr="00E91FCC">
        <w:rPr>
          <w:rFonts w:ascii="Courier New" w:eastAsia="Courier New" w:hAnsi="Courier New" w:cs="Courier New"/>
          <w:sz w:val="18"/>
          <w:lang w:val="pt-BR"/>
        </w:rPr>
        <w:t>},</w:t>
      </w:r>
    </w:p>
    <w:p w14:paraId="7DA06814" w14:textId="77777777" w:rsidR="00C12EE4" w:rsidRPr="00E91FCC" w:rsidRDefault="00946FEB">
      <w:pPr>
        <w:pStyle w:val="Normal1"/>
        <w:ind w:firstLine="720"/>
        <w:rPr>
          <w:lang w:val="pt-BR"/>
        </w:rPr>
      </w:pPr>
      <w:r w:rsidRPr="00E91FCC">
        <w:rPr>
          <w:rFonts w:ascii="Courier New" w:eastAsia="Courier New" w:hAnsi="Courier New" w:cs="Courier New"/>
          <w:sz w:val="18"/>
          <w:lang w:val="pt-BR"/>
        </w:rPr>
        <w:t xml:space="preserve">      ...</w:t>
      </w:r>
    </w:p>
    <w:p w14:paraId="0DC5B796" w14:textId="77777777" w:rsidR="00C12EE4" w:rsidRPr="00E91FCC" w:rsidRDefault="00946FEB">
      <w:pPr>
        <w:pStyle w:val="Normal1"/>
        <w:ind w:left="720" w:firstLine="720"/>
        <w:rPr>
          <w:lang w:val="pt-BR"/>
        </w:rPr>
      </w:pPr>
      <w:r w:rsidRPr="00E91FCC">
        <w:rPr>
          <w:rFonts w:ascii="Courier New" w:eastAsia="Courier New" w:hAnsi="Courier New" w:cs="Courier New"/>
          <w:sz w:val="18"/>
          <w:lang w:val="pt-BR"/>
        </w:rPr>
        <w:t>]</w:t>
      </w:r>
    </w:p>
    <w:p w14:paraId="7520B3C1"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w:t>
      </w:r>
    </w:p>
    <w:p w14:paraId="029CF126" w14:textId="77777777" w:rsidR="00C12EE4" w:rsidRPr="00E91FCC" w:rsidRDefault="00C12EE4" w:rsidP="00475CFE"/>
    <w:p w14:paraId="59DBDFFF" w14:textId="393C301D" w:rsidR="00C12EE4" w:rsidRPr="00E91FCC" w:rsidRDefault="00475CFE" w:rsidP="00475CFE">
      <w:r>
        <w:t>Concluída a fundamentação do nosso estudo, n</w:t>
      </w:r>
      <w:r w:rsidR="00946FEB" w:rsidRPr="00E91FCC">
        <w:t>a próxima seção mostraremos</w:t>
      </w:r>
      <w:r>
        <w:t xml:space="preserve"> na prática</w:t>
      </w:r>
      <w:r w:rsidR="00946FEB" w:rsidRPr="00E91FCC">
        <w:t xml:space="preserve"> o Spring HATEOAS, uma implementação de HATEOAS feito pela Spring Foundation, e descreveremos em detalhes como ele pode ser usado para resolver o problema da Macaxeira Online.</w:t>
      </w:r>
    </w:p>
    <w:p w14:paraId="2A4DFDA1" w14:textId="77777777" w:rsidR="001A560A" w:rsidRPr="00E91FCC" w:rsidRDefault="001A560A" w:rsidP="00BA7EA9">
      <w:pPr>
        <w:pStyle w:val="Normal1"/>
        <w:jc w:val="both"/>
        <w:rPr>
          <w:lang w:val="pt-BR"/>
        </w:rPr>
      </w:pPr>
    </w:p>
    <w:p w14:paraId="632D2562" w14:textId="071BD679" w:rsidR="00C12EE4" w:rsidRPr="00E91FCC" w:rsidRDefault="00CE237F" w:rsidP="00294202">
      <w:r w:rsidRPr="00E91FCC">
        <w:t>[CHECKPOINT]</w:t>
      </w:r>
    </w:p>
    <w:p w14:paraId="56001916" w14:textId="4C1A716D" w:rsidR="00C12EE4" w:rsidRPr="00E91FCC" w:rsidRDefault="00946FEB" w:rsidP="00475CFE">
      <w:pPr>
        <w:pStyle w:val="Intertitulo"/>
      </w:pPr>
      <w:r w:rsidRPr="00E91FCC">
        <w:t>R</w:t>
      </w:r>
      <w:r w:rsidR="00294202">
        <w:t>EST</w:t>
      </w:r>
      <w:r w:rsidRPr="00E91FCC">
        <w:t>ful API com Spring HATEOAS</w:t>
      </w:r>
    </w:p>
    <w:p w14:paraId="1D1178E9" w14:textId="77777777" w:rsidR="00525DCA" w:rsidRDefault="00525DCA" w:rsidP="00525DCA"/>
    <w:p w14:paraId="5442E896" w14:textId="77777777" w:rsidR="00525DCA" w:rsidRPr="00525DCA" w:rsidRDefault="00525DCA" w:rsidP="00525DCA">
      <w:r w:rsidRPr="00525DCA">
        <w:t xml:space="preserve">Em 2013 a Spring Foundation lançou o projeto Spring HATEOAS com o objetivo de facilitar a criação de APIs RESTful em aplicações que já utilizam o Spring MVC. Entre as funcionalidades disponibilizadas estão: classes para ajudar na criação de representações de recursos, </w:t>
      </w:r>
      <w:r w:rsidRPr="00525DCA">
        <w:rPr>
          <w:rStyle w:val="CommentReference"/>
        </w:rPr>
        <w:commentReference w:id="22"/>
      </w:r>
      <w:r w:rsidRPr="00525DCA">
        <w:t>classes para</w:t>
      </w:r>
      <w:commentRangeStart w:id="23"/>
      <w:r w:rsidRPr="00525DCA">
        <w:t xml:space="preserve"> </w:t>
      </w:r>
      <w:commentRangeEnd w:id="23"/>
      <w:r w:rsidRPr="00525DCA">
        <w:rPr>
          <w:rStyle w:val="CommentReference"/>
        </w:rPr>
        <w:commentReference w:id="23"/>
      </w:r>
      <w:r w:rsidRPr="00525DCA">
        <w:t xml:space="preserve">auxiliar na criação de links, além de helpers para ajudar a descobrir os links em recursos HATEOAS. </w:t>
      </w:r>
    </w:p>
    <w:p w14:paraId="25E199C9" w14:textId="77777777" w:rsidR="00525DCA" w:rsidRPr="00525DCA" w:rsidRDefault="00525DCA" w:rsidP="00525DCA"/>
    <w:p w14:paraId="5AD57EF2" w14:textId="113467E3" w:rsidR="00525DCA" w:rsidRPr="00525DCA" w:rsidRDefault="00525DCA" w:rsidP="00525DCA">
      <w:r w:rsidRPr="00525DCA">
        <w:t xml:space="preserve">A seguir </w:t>
      </w:r>
      <w:r w:rsidR="00243324">
        <w:t>será apresentado como aplicar os conceitos</w:t>
      </w:r>
      <w:r w:rsidRPr="00525DCA">
        <w:t xml:space="preserve"> abordados até o momento no projeto do Macaxeira Online. </w:t>
      </w:r>
      <w:r w:rsidR="00243324">
        <w:t>A</w:t>
      </w:r>
      <w:r w:rsidRPr="00525DCA">
        <w:t xml:space="preserve"> API da loja</w:t>
      </w:r>
      <w:r w:rsidR="00243324">
        <w:t xml:space="preserve"> será mostrada</w:t>
      </w:r>
      <w:r w:rsidRPr="00525DCA">
        <w:t>, co</w:t>
      </w:r>
      <w:r w:rsidR="006061FA">
        <w:t>mo torná</w:t>
      </w:r>
      <w:r w:rsidRPr="00525DCA">
        <w:t xml:space="preserve">-la aderente ao HATEOAS, além de detalhar a utilização do Spring HATEOAS. O modelo apresentado na </w:t>
      </w:r>
      <w:r w:rsidRPr="00525DCA">
        <w:rPr>
          <w:b/>
        </w:rPr>
        <w:t xml:space="preserve">Figura 1 </w:t>
      </w:r>
      <w:r w:rsidRPr="00525DCA">
        <w:t>descreve o relacionamento das classes de negócio utilizadas na loja v</w:t>
      </w:r>
      <w:r w:rsidR="00243324">
        <w:t>irtual e que será usado como base para a implementação.</w:t>
      </w:r>
    </w:p>
    <w:p w14:paraId="4B73FC54" w14:textId="77777777" w:rsidR="00525DCA" w:rsidRPr="00525DCA" w:rsidRDefault="00525DCA" w:rsidP="00525DCA"/>
    <w:p w14:paraId="3BA40A5E" w14:textId="7F70FED1" w:rsidR="00525DCA" w:rsidRDefault="00525DCA" w:rsidP="00525DCA">
      <w:r w:rsidRPr="00525DCA">
        <w:t xml:space="preserve">O primeiro passo </w:t>
      </w:r>
      <w:r w:rsidR="00243324">
        <w:t xml:space="preserve">da implementação consiste em </w:t>
      </w:r>
      <w:r w:rsidRPr="00525DCA">
        <w:t>mapear</w:t>
      </w:r>
      <w:r w:rsidR="00243324">
        <w:t xml:space="preserve"> </w:t>
      </w:r>
      <w:r w:rsidRPr="00525DCA">
        <w:t xml:space="preserve">os recursos, para isso o framework oferece a classe </w:t>
      </w:r>
      <w:r w:rsidRPr="00525DCA">
        <w:rPr>
          <w:b/>
        </w:rPr>
        <w:t>ResourceSupport</w:t>
      </w:r>
      <w:r w:rsidRPr="00525DCA">
        <w:t xml:space="preserve">. Ela </w:t>
      </w:r>
      <w:r w:rsidR="00243324">
        <w:t>dá</w:t>
      </w:r>
      <w:r w:rsidRPr="00525DCA">
        <w:t xml:space="preserve"> suporte para a criação dos links entre recursos, além de ajudar a </w:t>
      </w:r>
      <w:r w:rsidR="00243324">
        <w:t>definir</w:t>
      </w:r>
      <w:r w:rsidRPr="00525DCA">
        <w:t xml:space="preserve"> </w:t>
      </w:r>
      <w:r w:rsidR="00243324">
        <w:t xml:space="preserve">os atributos da </w:t>
      </w:r>
      <w:r w:rsidRPr="00525DCA">
        <w:t xml:space="preserve">classe de negócio </w:t>
      </w:r>
      <w:r w:rsidR="00243324">
        <w:t>que serão expostos</w:t>
      </w:r>
      <w:r w:rsidRPr="00525DCA">
        <w:t xml:space="preserve">. </w:t>
      </w:r>
      <w:r w:rsidR="00243324">
        <w:t>A</w:t>
      </w:r>
      <w:r w:rsidRPr="00525DCA">
        <w:t xml:space="preserve"> classe </w:t>
      </w:r>
      <w:r w:rsidRPr="00525DCA">
        <w:rPr>
          <w:b/>
        </w:rPr>
        <w:t>Order</w:t>
      </w:r>
      <w:r w:rsidRPr="00525DCA">
        <w:t xml:space="preserve"> </w:t>
      </w:r>
      <w:r w:rsidR="00243324">
        <w:t xml:space="preserve">será usada para exemplificar, como apresentado na </w:t>
      </w:r>
      <w:r w:rsidRPr="00525DCA">
        <w:rPr>
          <w:b/>
        </w:rPr>
        <w:t>Listagem 1</w:t>
      </w:r>
      <w:r w:rsidRPr="00525DCA">
        <w:t>.</w:t>
      </w:r>
    </w:p>
    <w:p w14:paraId="4CAE1A1B" w14:textId="77777777" w:rsidR="00525DCA" w:rsidRPr="00525DCA" w:rsidRDefault="00525DCA" w:rsidP="00525DCA"/>
    <w:p w14:paraId="1F2E888C" w14:textId="77777777" w:rsidR="00525DCA" w:rsidRPr="00525DCA" w:rsidRDefault="00525DCA" w:rsidP="00525DCA"/>
    <w:p w14:paraId="573938E0" w14:textId="77777777" w:rsidR="00525DCA" w:rsidRPr="00525DCA" w:rsidRDefault="00525DCA" w:rsidP="00525DCA">
      <w:pPr>
        <w:pStyle w:val="ListagemTitulo"/>
      </w:pPr>
      <w:r w:rsidRPr="00525DCA">
        <w:rPr>
          <w:b/>
        </w:rPr>
        <w:t>Listagem 1</w:t>
      </w:r>
      <w:r w:rsidRPr="00525DCA">
        <w:t>. Classe de negócio representando um pedido.</w:t>
      </w:r>
    </w:p>
    <w:p w14:paraId="4947D74B"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b/>
          <w:sz w:val="16"/>
          <w:szCs w:val="16"/>
          <w:lang w:val="pt-BR"/>
        </w:rPr>
        <w:t xml:space="preserve">public class </w:t>
      </w:r>
      <w:r w:rsidRPr="00525DCA">
        <w:rPr>
          <w:rFonts w:ascii="Courier New" w:eastAsia="Courier New" w:hAnsi="Courier New" w:cs="Courier New"/>
          <w:sz w:val="16"/>
          <w:szCs w:val="16"/>
          <w:lang w:val="pt-BR"/>
        </w:rPr>
        <w:t xml:space="preserve">Order </w:t>
      </w:r>
      <w:r w:rsidRPr="00525DCA">
        <w:rPr>
          <w:rFonts w:ascii="Courier New" w:eastAsia="Courier New" w:hAnsi="Courier New" w:cs="Courier New"/>
          <w:b/>
          <w:sz w:val="16"/>
          <w:szCs w:val="16"/>
          <w:lang w:val="pt-BR"/>
        </w:rPr>
        <w:t>implements</w:t>
      </w:r>
      <w:r w:rsidRPr="00525DCA">
        <w:rPr>
          <w:rFonts w:ascii="Courier New" w:eastAsia="Courier New" w:hAnsi="Courier New" w:cs="Courier New"/>
          <w:sz w:val="16"/>
          <w:szCs w:val="16"/>
          <w:lang w:val="pt-BR"/>
        </w:rPr>
        <w:t xml:space="preserve"> Serializable {</w:t>
      </w:r>
    </w:p>
    <w:p w14:paraId="641B43FE"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 xml:space="preserve">    </w:t>
      </w:r>
      <w:r w:rsidRPr="00525DCA">
        <w:rPr>
          <w:rFonts w:ascii="Courier New" w:eastAsia="Courier New" w:hAnsi="Courier New" w:cs="Courier New"/>
          <w:b/>
          <w:sz w:val="16"/>
          <w:szCs w:val="16"/>
          <w:lang w:val="pt-BR"/>
        </w:rPr>
        <w:t>private</w:t>
      </w:r>
      <w:r w:rsidRPr="00525DCA">
        <w:rPr>
          <w:rFonts w:ascii="Courier New" w:eastAsia="Courier New" w:hAnsi="Courier New" w:cs="Courier New"/>
          <w:sz w:val="16"/>
          <w:szCs w:val="16"/>
          <w:lang w:val="pt-BR"/>
        </w:rPr>
        <w:t xml:space="preserve"> Long id;</w:t>
      </w:r>
    </w:p>
    <w:p w14:paraId="050C48C2"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 xml:space="preserve">    </w:t>
      </w:r>
      <w:r w:rsidRPr="00525DCA">
        <w:rPr>
          <w:rFonts w:ascii="Courier New" w:eastAsia="Courier New" w:hAnsi="Courier New" w:cs="Courier New"/>
          <w:b/>
          <w:sz w:val="16"/>
          <w:szCs w:val="16"/>
          <w:lang w:val="pt-BR"/>
        </w:rPr>
        <w:t>private</w:t>
      </w:r>
      <w:r w:rsidRPr="00525DCA">
        <w:rPr>
          <w:rFonts w:ascii="Courier New" w:eastAsia="Courier New" w:hAnsi="Courier New" w:cs="Courier New"/>
          <w:sz w:val="16"/>
          <w:szCs w:val="16"/>
          <w:lang w:val="pt-BR"/>
        </w:rPr>
        <w:t xml:space="preserve"> Customer customer;</w:t>
      </w:r>
    </w:p>
    <w:p w14:paraId="434FFA04"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 xml:space="preserve">    </w:t>
      </w:r>
      <w:r w:rsidRPr="00525DCA">
        <w:rPr>
          <w:rFonts w:ascii="Courier New" w:eastAsia="Courier New" w:hAnsi="Courier New" w:cs="Courier New"/>
          <w:b/>
          <w:sz w:val="16"/>
          <w:szCs w:val="16"/>
          <w:lang w:val="pt-BR"/>
        </w:rPr>
        <w:t>private</w:t>
      </w:r>
      <w:r w:rsidRPr="00525DCA">
        <w:rPr>
          <w:rFonts w:ascii="Courier New" w:eastAsia="Courier New" w:hAnsi="Courier New" w:cs="Courier New"/>
          <w:sz w:val="16"/>
          <w:szCs w:val="16"/>
          <w:lang w:val="pt-BR"/>
        </w:rPr>
        <w:t xml:space="preserve"> Set&lt;Payment&gt; payments;</w:t>
      </w:r>
    </w:p>
    <w:p w14:paraId="6E37467D"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 xml:space="preserve">    </w:t>
      </w:r>
      <w:r w:rsidRPr="00525DCA">
        <w:rPr>
          <w:rFonts w:ascii="Courier New" w:eastAsia="Courier New" w:hAnsi="Courier New" w:cs="Courier New"/>
          <w:b/>
          <w:sz w:val="16"/>
          <w:szCs w:val="16"/>
          <w:lang w:val="pt-BR"/>
        </w:rPr>
        <w:t>private</w:t>
      </w:r>
      <w:r w:rsidRPr="00525DCA">
        <w:rPr>
          <w:rFonts w:ascii="Courier New" w:eastAsia="Courier New" w:hAnsi="Courier New" w:cs="Courier New"/>
          <w:sz w:val="16"/>
          <w:szCs w:val="16"/>
          <w:lang w:val="pt-BR"/>
        </w:rPr>
        <w:t xml:space="preserve"> Set&lt;Item&gt; items;</w:t>
      </w:r>
    </w:p>
    <w:p w14:paraId="59981DD9"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 xml:space="preserve">    </w:t>
      </w:r>
      <w:r w:rsidRPr="00525DCA">
        <w:rPr>
          <w:rFonts w:ascii="Courier New" w:eastAsia="Courier New" w:hAnsi="Courier New" w:cs="Courier New"/>
          <w:b/>
          <w:sz w:val="16"/>
          <w:szCs w:val="16"/>
          <w:lang w:val="pt-BR"/>
        </w:rPr>
        <w:t>private</w:t>
      </w:r>
      <w:r w:rsidRPr="00525DCA">
        <w:rPr>
          <w:rFonts w:ascii="Courier New" w:eastAsia="Courier New" w:hAnsi="Courier New" w:cs="Courier New"/>
          <w:sz w:val="16"/>
          <w:szCs w:val="16"/>
          <w:lang w:val="pt-BR"/>
        </w:rPr>
        <w:t xml:space="preserve"> Date createdAt = new Date();</w:t>
      </w:r>
    </w:p>
    <w:p w14:paraId="3BBDF229"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 xml:space="preserve">    </w:t>
      </w:r>
      <w:r w:rsidRPr="00525DCA">
        <w:rPr>
          <w:rFonts w:ascii="Courier New" w:eastAsia="Courier New" w:hAnsi="Courier New" w:cs="Courier New"/>
          <w:b/>
          <w:sz w:val="16"/>
          <w:szCs w:val="16"/>
          <w:lang w:val="pt-BR"/>
        </w:rPr>
        <w:t>private</w:t>
      </w:r>
      <w:r w:rsidRPr="00525DCA">
        <w:rPr>
          <w:rFonts w:ascii="Courier New" w:eastAsia="Courier New" w:hAnsi="Courier New" w:cs="Courier New"/>
          <w:sz w:val="16"/>
          <w:szCs w:val="16"/>
          <w:lang w:val="pt-BR"/>
        </w:rPr>
        <w:t xml:space="preserve"> OrderStatus status = OrderStatus.WAITING_FOR_PAYMENT;</w:t>
      </w:r>
    </w:p>
    <w:p w14:paraId="00FFF10E" w14:textId="77777777" w:rsidR="00525DCA" w:rsidRPr="00525DCA" w:rsidRDefault="00525DCA" w:rsidP="00525DCA">
      <w:pPr>
        <w:pStyle w:val="Normal1"/>
        <w:spacing w:line="360" w:lineRule="auto"/>
        <w:rPr>
          <w:rFonts w:ascii="Courier New" w:eastAsia="Courier New" w:hAnsi="Courier New" w:cs="Courier New"/>
          <w:sz w:val="16"/>
          <w:szCs w:val="16"/>
          <w:lang w:val="pt-BR"/>
        </w:rPr>
      </w:pPr>
      <w:r w:rsidRPr="00525DCA">
        <w:rPr>
          <w:rFonts w:ascii="Courier New" w:eastAsia="Courier New" w:hAnsi="Courier New" w:cs="Courier New"/>
          <w:sz w:val="16"/>
          <w:szCs w:val="16"/>
          <w:lang w:val="pt-BR"/>
        </w:rPr>
        <w:t xml:space="preserve">    </w:t>
      </w:r>
      <w:r w:rsidRPr="00525DCA">
        <w:rPr>
          <w:rFonts w:ascii="Courier New" w:eastAsia="Courier New" w:hAnsi="Courier New" w:cs="Courier New"/>
          <w:b/>
          <w:sz w:val="16"/>
          <w:szCs w:val="16"/>
          <w:lang w:val="pt-BR"/>
        </w:rPr>
        <w:t>private</w:t>
      </w:r>
      <w:r w:rsidRPr="00525DCA">
        <w:rPr>
          <w:rFonts w:ascii="Courier New" w:eastAsia="Courier New" w:hAnsi="Courier New" w:cs="Courier New"/>
          <w:sz w:val="16"/>
          <w:szCs w:val="16"/>
          <w:lang w:val="pt-BR"/>
        </w:rPr>
        <w:t xml:space="preserve"> BigDecimal value = BigDecimal.ZERO;</w:t>
      </w:r>
    </w:p>
    <w:p w14:paraId="75CF579C" w14:textId="77777777" w:rsidR="00525DCA" w:rsidRPr="00525DCA" w:rsidRDefault="00525DCA" w:rsidP="00525DCA">
      <w:pPr>
        <w:pStyle w:val="Normal1"/>
        <w:spacing w:line="360" w:lineRule="auto"/>
        <w:rPr>
          <w:sz w:val="16"/>
          <w:szCs w:val="16"/>
          <w:lang w:val="pt-BR"/>
        </w:rPr>
      </w:pPr>
    </w:p>
    <w:p w14:paraId="2E60FE59"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b/>
          <w:sz w:val="16"/>
          <w:szCs w:val="16"/>
          <w:lang w:val="pt-BR"/>
        </w:rPr>
        <w:t xml:space="preserve">    public</w:t>
      </w:r>
      <w:r w:rsidRPr="00525DCA">
        <w:rPr>
          <w:rFonts w:ascii="Courier New" w:eastAsia="Courier New" w:hAnsi="Courier New" w:cs="Courier New"/>
          <w:sz w:val="16"/>
          <w:szCs w:val="16"/>
          <w:lang w:val="pt-BR"/>
        </w:rPr>
        <w:t xml:space="preserve"> Order() {}</w:t>
      </w:r>
    </w:p>
    <w:p w14:paraId="5A0A7951" w14:textId="77777777" w:rsidR="00525DCA" w:rsidRPr="00525DCA" w:rsidRDefault="00525DCA" w:rsidP="00525DCA">
      <w:pPr>
        <w:pStyle w:val="Normal1"/>
        <w:rPr>
          <w:sz w:val="16"/>
          <w:szCs w:val="16"/>
          <w:lang w:val="pt-BR"/>
        </w:rPr>
      </w:pPr>
      <w:r w:rsidRPr="00525DCA">
        <w:rPr>
          <w:rFonts w:ascii="Courier New" w:eastAsia="Courier New" w:hAnsi="Courier New" w:cs="Courier New"/>
          <w:sz w:val="16"/>
          <w:szCs w:val="16"/>
          <w:lang w:val="pt-BR"/>
        </w:rPr>
        <w:t xml:space="preserve">    ...</w:t>
      </w:r>
    </w:p>
    <w:p w14:paraId="5EDD0239" w14:textId="77777777" w:rsidR="00525DCA" w:rsidRPr="00525DCA" w:rsidRDefault="00525DCA" w:rsidP="00525DCA">
      <w:pPr>
        <w:pStyle w:val="Normal1"/>
        <w:rPr>
          <w:rFonts w:ascii="Courier New" w:eastAsia="Courier New" w:hAnsi="Courier New" w:cs="Courier New"/>
          <w:sz w:val="16"/>
          <w:szCs w:val="16"/>
          <w:lang w:val="pt-BR"/>
        </w:rPr>
      </w:pPr>
      <w:r w:rsidRPr="00525DCA">
        <w:rPr>
          <w:rFonts w:ascii="Courier New" w:eastAsia="Courier New" w:hAnsi="Courier New" w:cs="Courier New"/>
          <w:sz w:val="16"/>
          <w:szCs w:val="16"/>
          <w:lang w:val="pt-BR"/>
        </w:rPr>
        <w:t>}</w:t>
      </w:r>
    </w:p>
    <w:p w14:paraId="5FAB30D4" w14:textId="77777777" w:rsidR="00525DCA" w:rsidRPr="00525DCA" w:rsidRDefault="00525DCA" w:rsidP="00525DCA"/>
    <w:p w14:paraId="457D12FA" w14:textId="77777777" w:rsidR="00525DCA" w:rsidRPr="00525DCA" w:rsidRDefault="00525DCA" w:rsidP="00525DCA"/>
    <w:p w14:paraId="6A4DD21E" w14:textId="6164504E" w:rsidR="00525DCA" w:rsidRPr="00525DCA" w:rsidRDefault="00243324" w:rsidP="00525DCA">
      <w:r>
        <w:t xml:space="preserve">A </w:t>
      </w:r>
      <w:r w:rsidR="00525DCA" w:rsidRPr="00525DCA">
        <w:rPr>
          <w:b/>
        </w:rPr>
        <w:t>Listagem 2</w:t>
      </w:r>
      <w:r w:rsidR="00525DCA" w:rsidRPr="00525DCA">
        <w:t xml:space="preserve"> </w:t>
      </w:r>
      <w:r>
        <w:t xml:space="preserve">mostra </w:t>
      </w:r>
      <w:r w:rsidR="00525DCA" w:rsidRPr="00525DCA">
        <w:t xml:space="preserve">a classe </w:t>
      </w:r>
      <w:r w:rsidR="00525DCA" w:rsidRPr="00525DCA">
        <w:rPr>
          <w:b/>
        </w:rPr>
        <w:t>Ord</w:t>
      </w:r>
      <w:r>
        <w:rPr>
          <w:b/>
        </w:rPr>
        <w:t xml:space="preserve">erResource, </w:t>
      </w:r>
      <w:r>
        <w:t>que estende</w:t>
      </w:r>
      <w:r w:rsidR="00525DCA" w:rsidRPr="00525DCA">
        <w:t xml:space="preserve"> de </w:t>
      </w:r>
      <w:r w:rsidR="00525DCA" w:rsidRPr="00525DCA">
        <w:rPr>
          <w:b/>
        </w:rPr>
        <w:t>ResourceSupport</w:t>
      </w:r>
      <w:r w:rsidR="00525DCA" w:rsidRPr="00525DCA">
        <w:t xml:space="preserve"> </w:t>
      </w:r>
      <w:r>
        <w:t xml:space="preserve">e define os </w:t>
      </w:r>
      <w:r w:rsidR="00525DCA" w:rsidRPr="00525DCA">
        <w:t xml:space="preserve">atributos da entidade </w:t>
      </w:r>
      <w:r w:rsidR="00525DCA" w:rsidRPr="00525DCA">
        <w:rPr>
          <w:b/>
        </w:rPr>
        <w:t>Order</w:t>
      </w:r>
      <w:r w:rsidR="00525DCA" w:rsidRPr="00525DCA">
        <w:t xml:space="preserve"> </w:t>
      </w:r>
      <w:r>
        <w:t>que serão usados na representação</w:t>
      </w:r>
      <w:r w:rsidR="00525DCA" w:rsidRPr="00525DCA">
        <w:t xml:space="preserve"> </w:t>
      </w:r>
      <w:r>
        <w:t xml:space="preserve">do </w:t>
      </w:r>
      <w:r w:rsidR="00525DCA" w:rsidRPr="00525DCA">
        <w:t xml:space="preserve">recurso. Foi acrescentado o método </w:t>
      </w:r>
      <w:r w:rsidR="00525DCA" w:rsidRPr="00525DCA">
        <w:rPr>
          <w:b/>
        </w:rPr>
        <w:t>copyAttributesFrom()</w:t>
      </w:r>
      <w:r w:rsidR="00525DCA" w:rsidRPr="00525DCA">
        <w:t xml:space="preserve"> para ajudar no processo de cópia dos valores de </w:t>
      </w:r>
      <w:r w:rsidR="00525DCA" w:rsidRPr="00525DCA">
        <w:rPr>
          <w:b/>
        </w:rPr>
        <w:t xml:space="preserve">Order </w:t>
      </w:r>
      <w:r w:rsidR="00525DCA" w:rsidRPr="00525DCA">
        <w:t xml:space="preserve">para </w:t>
      </w:r>
      <w:r w:rsidR="00525DCA" w:rsidRPr="00525DCA">
        <w:rPr>
          <w:b/>
        </w:rPr>
        <w:t>OrderResource.</w:t>
      </w:r>
    </w:p>
    <w:p w14:paraId="4682A5CF" w14:textId="77777777" w:rsidR="00525DCA" w:rsidRPr="00525DCA" w:rsidRDefault="00525DCA" w:rsidP="00525DCA">
      <w:pPr>
        <w:pStyle w:val="Normal1"/>
        <w:rPr>
          <w:sz w:val="16"/>
          <w:szCs w:val="16"/>
          <w:lang w:val="pt-BR"/>
        </w:rPr>
      </w:pPr>
    </w:p>
    <w:p w14:paraId="1D1FD908" w14:textId="77777777" w:rsidR="00525DCA" w:rsidRPr="00525DCA" w:rsidRDefault="00525DCA" w:rsidP="00525DCA">
      <w:pPr>
        <w:pStyle w:val="ListagemTitulo"/>
      </w:pPr>
      <w:r w:rsidRPr="00525DCA">
        <w:rPr>
          <w:b/>
        </w:rPr>
        <w:t>Listagem 2</w:t>
      </w:r>
      <w:r w:rsidRPr="00525DCA">
        <w:t>. Classe de recurso representando um produto.</w:t>
      </w:r>
    </w:p>
    <w:p w14:paraId="69D5D1C9"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b/>
          <w:sz w:val="16"/>
          <w:szCs w:val="16"/>
          <w:lang w:val="pt-BR"/>
        </w:rPr>
        <w:t>public</w:t>
      </w:r>
      <w:r w:rsidRPr="00525DCA">
        <w:rPr>
          <w:rFonts w:ascii="Courier New" w:eastAsia="Courier New" w:hAnsi="Courier New" w:cs="Courier New"/>
          <w:sz w:val="16"/>
          <w:szCs w:val="16"/>
          <w:lang w:val="pt-BR"/>
        </w:rPr>
        <w:t xml:space="preserve"> </w:t>
      </w:r>
      <w:r w:rsidRPr="00525DCA">
        <w:rPr>
          <w:rFonts w:ascii="Courier New" w:eastAsia="Courier New" w:hAnsi="Courier New" w:cs="Courier New"/>
          <w:b/>
          <w:sz w:val="16"/>
          <w:szCs w:val="16"/>
          <w:lang w:val="pt-BR"/>
        </w:rPr>
        <w:t>class</w:t>
      </w:r>
      <w:r w:rsidRPr="00525DCA">
        <w:rPr>
          <w:rFonts w:ascii="Courier New" w:eastAsia="Courier New" w:hAnsi="Courier New" w:cs="Courier New"/>
          <w:sz w:val="16"/>
          <w:szCs w:val="16"/>
          <w:lang w:val="pt-BR"/>
        </w:rPr>
        <w:t xml:space="preserve"> OrderResource </w:t>
      </w:r>
      <w:r w:rsidRPr="00525DCA">
        <w:rPr>
          <w:rFonts w:ascii="Courier New" w:eastAsia="Courier New" w:hAnsi="Courier New" w:cs="Courier New"/>
          <w:b/>
          <w:sz w:val="16"/>
          <w:szCs w:val="16"/>
          <w:lang w:val="pt-BR"/>
        </w:rPr>
        <w:t>extends</w:t>
      </w:r>
      <w:r w:rsidRPr="00525DCA">
        <w:rPr>
          <w:rFonts w:ascii="Courier New" w:eastAsia="Courier New" w:hAnsi="Courier New" w:cs="Courier New"/>
          <w:sz w:val="16"/>
          <w:szCs w:val="16"/>
          <w:lang w:val="pt-BR"/>
        </w:rPr>
        <w:t xml:space="preserve"> ResourceSupport {</w:t>
      </w:r>
    </w:p>
    <w:p w14:paraId="4ADDE99B"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 xml:space="preserve">    </w:t>
      </w:r>
      <w:r w:rsidRPr="00525DCA">
        <w:rPr>
          <w:rFonts w:ascii="Courier New" w:eastAsia="Courier New" w:hAnsi="Courier New" w:cs="Courier New"/>
          <w:b/>
          <w:sz w:val="16"/>
          <w:szCs w:val="16"/>
          <w:lang w:val="pt-BR"/>
        </w:rPr>
        <w:t>private</w:t>
      </w:r>
      <w:r w:rsidRPr="00525DCA">
        <w:rPr>
          <w:rFonts w:ascii="Courier New" w:eastAsia="Courier New" w:hAnsi="Courier New" w:cs="Courier New"/>
          <w:sz w:val="16"/>
          <w:szCs w:val="16"/>
          <w:lang w:val="pt-BR"/>
        </w:rPr>
        <w:t xml:space="preserve"> Long orderId;</w:t>
      </w:r>
    </w:p>
    <w:p w14:paraId="3E57B421"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 xml:space="preserve">    </w:t>
      </w:r>
      <w:r w:rsidRPr="00525DCA">
        <w:rPr>
          <w:rFonts w:ascii="Courier New" w:eastAsia="Courier New" w:hAnsi="Courier New" w:cs="Courier New"/>
          <w:b/>
          <w:sz w:val="16"/>
          <w:szCs w:val="16"/>
          <w:lang w:val="pt-BR"/>
        </w:rPr>
        <w:t>private</w:t>
      </w:r>
      <w:r w:rsidRPr="00525DCA">
        <w:rPr>
          <w:rFonts w:ascii="Courier New" w:eastAsia="Courier New" w:hAnsi="Courier New" w:cs="Courier New"/>
          <w:sz w:val="16"/>
          <w:szCs w:val="16"/>
          <w:lang w:val="pt-BR"/>
        </w:rPr>
        <w:t xml:space="preserve"> Date createdAt;</w:t>
      </w:r>
    </w:p>
    <w:p w14:paraId="45A62124"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 xml:space="preserve">    </w:t>
      </w:r>
      <w:r w:rsidRPr="00525DCA">
        <w:rPr>
          <w:rFonts w:ascii="Courier New" w:eastAsia="Courier New" w:hAnsi="Courier New" w:cs="Courier New"/>
          <w:b/>
          <w:sz w:val="16"/>
          <w:szCs w:val="16"/>
          <w:lang w:val="pt-BR"/>
        </w:rPr>
        <w:t>private</w:t>
      </w:r>
      <w:r w:rsidRPr="00525DCA">
        <w:rPr>
          <w:rFonts w:ascii="Courier New" w:eastAsia="Courier New" w:hAnsi="Courier New" w:cs="Courier New"/>
          <w:sz w:val="16"/>
          <w:szCs w:val="16"/>
          <w:lang w:val="pt-BR"/>
        </w:rPr>
        <w:t xml:space="preserve"> String status;</w:t>
      </w:r>
    </w:p>
    <w:p w14:paraId="1152430A"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 xml:space="preserve">    </w:t>
      </w:r>
      <w:r w:rsidRPr="00525DCA">
        <w:rPr>
          <w:rFonts w:ascii="Courier New" w:eastAsia="Courier New" w:hAnsi="Courier New" w:cs="Courier New"/>
          <w:b/>
          <w:sz w:val="16"/>
          <w:szCs w:val="16"/>
          <w:lang w:val="pt-BR"/>
        </w:rPr>
        <w:t>private</w:t>
      </w:r>
      <w:r w:rsidRPr="00525DCA">
        <w:rPr>
          <w:rFonts w:ascii="Courier New" w:eastAsia="Courier New" w:hAnsi="Courier New" w:cs="Courier New"/>
          <w:sz w:val="16"/>
          <w:szCs w:val="16"/>
          <w:lang w:val="pt-BR"/>
        </w:rPr>
        <w:t xml:space="preserve"> BigDecimal value;</w:t>
      </w:r>
    </w:p>
    <w:p w14:paraId="1BE28BC2"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 xml:space="preserve">    ...</w:t>
      </w:r>
    </w:p>
    <w:p w14:paraId="5D1862FF"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 xml:space="preserve">    </w:t>
      </w:r>
      <w:r w:rsidRPr="00525DCA">
        <w:rPr>
          <w:rFonts w:ascii="Courier New" w:eastAsia="Courier New" w:hAnsi="Courier New" w:cs="Courier New"/>
          <w:b/>
          <w:sz w:val="16"/>
          <w:szCs w:val="16"/>
          <w:lang w:val="pt-BR"/>
        </w:rPr>
        <w:t>public</w:t>
      </w:r>
      <w:r w:rsidRPr="00525DCA">
        <w:rPr>
          <w:rFonts w:ascii="Courier New" w:eastAsia="Courier New" w:hAnsi="Courier New" w:cs="Courier New"/>
          <w:sz w:val="16"/>
          <w:szCs w:val="16"/>
          <w:lang w:val="pt-BR"/>
        </w:rPr>
        <w:t xml:space="preserve"> </w:t>
      </w:r>
      <w:r w:rsidRPr="00525DCA">
        <w:rPr>
          <w:rFonts w:ascii="Courier New" w:eastAsia="Courier New" w:hAnsi="Courier New" w:cs="Courier New"/>
          <w:b/>
          <w:sz w:val="16"/>
          <w:szCs w:val="16"/>
          <w:lang w:val="pt-BR"/>
        </w:rPr>
        <w:t>void</w:t>
      </w:r>
      <w:r w:rsidRPr="00525DCA">
        <w:rPr>
          <w:rFonts w:ascii="Courier New" w:eastAsia="Courier New" w:hAnsi="Courier New" w:cs="Courier New"/>
          <w:sz w:val="16"/>
          <w:szCs w:val="16"/>
          <w:lang w:val="pt-BR"/>
        </w:rPr>
        <w:t xml:space="preserve"> copyAttributesFrom(Order order) {</w:t>
      </w:r>
    </w:p>
    <w:p w14:paraId="0B9AC275"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 xml:space="preserve">        </w:t>
      </w:r>
      <w:r w:rsidRPr="00525DCA">
        <w:rPr>
          <w:rFonts w:ascii="Courier New" w:eastAsia="Courier New" w:hAnsi="Courier New" w:cs="Courier New"/>
          <w:b/>
          <w:sz w:val="16"/>
          <w:szCs w:val="16"/>
          <w:lang w:val="pt-BR"/>
        </w:rPr>
        <w:t>this</w:t>
      </w:r>
      <w:r w:rsidRPr="00525DCA">
        <w:rPr>
          <w:rFonts w:ascii="Courier New" w:eastAsia="Courier New" w:hAnsi="Courier New" w:cs="Courier New"/>
          <w:sz w:val="16"/>
          <w:szCs w:val="16"/>
          <w:lang w:val="pt-BR"/>
        </w:rPr>
        <w:t>.orderId = order.getId();</w:t>
      </w:r>
    </w:p>
    <w:p w14:paraId="4B22B29C"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 xml:space="preserve">        </w:t>
      </w:r>
      <w:r w:rsidRPr="00525DCA">
        <w:rPr>
          <w:rFonts w:ascii="Courier New" w:eastAsia="Courier New" w:hAnsi="Courier New" w:cs="Courier New"/>
          <w:b/>
          <w:sz w:val="16"/>
          <w:szCs w:val="16"/>
          <w:lang w:val="pt-BR"/>
        </w:rPr>
        <w:t>this</w:t>
      </w:r>
      <w:r w:rsidRPr="00525DCA">
        <w:rPr>
          <w:rFonts w:ascii="Courier New" w:eastAsia="Courier New" w:hAnsi="Courier New" w:cs="Courier New"/>
          <w:sz w:val="16"/>
          <w:szCs w:val="16"/>
          <w:lang w:val="pt-BR"/>
        </w:rPr>
        <w:t>.createdAt = order.getCreatedAt();</w:t>
      </w:r>
    </w:p>
    <w:p w14:paraId="0D2AD5AE"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 xml:space="preserve">        </w:t>
      </w:r>
      <w:r w:rsidRPr="00525DCA">
        <w:rPr>
          <w:rFonts w:ascii="Courier New" w:eastAsia="Courier New" w:hAnsi="Courier New" w:cs="Courier New"/>
          <w:b/>
          <w:sz w:val="16"/>
          <w:szCs w:val="16"/>
          <w:lang w:val="pt-BR"/>
        </w:rPr>
        <w:t>this</w:t>
      </w:r>
      <w:r w:rsidRPr="00525DCA">
        <w:rPr>
          <w:rFonts w:ascii="Courier New" w:eastAsia="Courier New" w:hAnsi="Courier New" w:cs="Courier New"/>
          <w:sz w:val="16"/>
          <w:szCs w:val="16"/>
          <w:lang w:val="pt-BR"/>
        </w:rPr>
        <w:t>.status = order.getStatus().toString();</w:t>
      </w:r>
    </w:p>
    <w:p w14:paraId="3F5420DE"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 xml:space="preserve">        </w:t>
      </w:r>
      <w:r w:rsidRPr="00525DCA">
        <w:rPr>
          <w:rFonts w:ascii="Courier New" w:eastAsia="Courier New" w:hAnsi="Courier New" w:cs="Courier New"/>
          <w:b/>
          <w:sz w:val="16"/>
          <w:szCs w:val="16"/>
          <w:lang w:val="pt-BR"/>
        </w:rPr>
        <w:t>this</w:t>
      </w:r>
      <w:r w:rsidRPr="00525DCA">
        <w:rPr>
          <w:rFonts w:ascii="Courier New" w:eastAsia="Courier New" w:hAnsi="Courier New" w:cs="Courier New"/>
          <w:sz w:val="16"/>
          <w:szCs w:val="16"/>
          <w:lang w:val="pt-BR"/>
        </w:rPr>
        <w:t>.value = order.getValue();</w:t>
      </w:r>
    </w:p>
    <w:p w14:paraId="197DC861"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 xml:space="preserve">    }</w:t>
      </w:r>
    </w:p>
    <w:p w14:paraId="097D0204" w14:textId="77777777" w:rsidR="00525DCA" w:rsidRPr="00525DCA" w:rsidRDefault="00525DCA" w:rsidP="00525DCA">
      <w:pPr>
        <w:pStyle w:val="Normal1"/>
        <w:rPr>
          <w:rFonts w:ascii="Courier New" w:eastAsia="Courier New" w:hAnsi="Courier New" w:cs="Courier New"/>
          <w:sz w:val="16"/>
          <w:szCs w:val="16"/>
          <w:lang w:val="pt-BR"/>
        </w:rPr>
      </w:pPr>
      <w:r w:rsidRPr="00525DCA">
        <w:rPr>
          <w:rFonts w:ascii="Courier New" w:eastAsia="Courier New" w:hAnsi="Courier New" w:cs="Courier New"/>
          <w:sz w:val="16"/>
          <w:szCs w:val="16"/>
          <w:lang w:val="pt-BR"/>
        </w:rPr>
        <w:t>}</w:t>
      </w:r>
    </w:p>
    <w:p w14:paraId="1BC2FF97" w14:textId="77777777" w:rsidR="00525DCA" w:rsidRPr="00525DCA" w:rsidRDefault="00525DCA" w:rsidP="00525DCA">
      <w:pPr>
        <w:pStyle w:val="Normal1"/>
        <w:rPr>
          <w:rFonts w:ascii="Courier New" w:eastAsia="Courier New" w:hAnsi="Courier New" w:cs="Courier New"/>
          <w:sz w:val="16"/>
          <w:szCs w:val="16"/>
          <w:lang w:val="pt-BR"/>
        </w:rPr>
      </w:pPr>
    </w:p>
    <w:p w14:paraId="369E8A83" w14:textId="1710FB6E" w:rsidR="00525DCA" w:rsidRPr="009B20C5" w:rsidRDefault="00525DCA" w:rsidP="009B20C5">
      <w:r w:rsidRPr="00525DCA">
        <w:t xml:space="preserve">Um mesmo recurso pode ser requisitado em diversos pontos distintos na aplicação, tornando o seu processo de </w:t>
      </w:r>
      <w:r w:rsidRPr="00525DCA">
        <w:rPr>
          <w:i/>
        </w:rPr>
        <w:t>build</w:t>
      </w:r>
      <w:r w:rsidRPr="00525DCA">
        <w:t xml:space="preserve"> repetitivo. Imagine os seguintes cenários: </w:t>
      </w:r>
      <w:r w:rsidR="00243324">
        <w:t xml:space="preserve">a </w:t>
      </w:r>
      <w:r w:rsidRPr="00525DCA">
        <w:t>consulta de um determinado pedido e a consulta de todos os pedidos de um determinado cliente. Em ambos os cenários é necessário</w:t>
      </w:r>
      <w:r w:rsidR="00243324">
        <w:t xml:space="preserve"> fazer a criação do recurso. U</w:t>
      </w:r>
      <w:r w:rsidRPr="00525DCA">
        <w:t xml:space="preserve">ma boa abordagem é </w:t>
      </w:r>
      <w:r w:rsidR="00243324">
        <w:t>centralizar</w:t>
      </w:r>
      <w:r w:rsidRPr="00525DCA">
        <w:t xml:space="preserve"> esse processo em um único ponto. A classe </w:t>
      </w:r>
      <w:r w:rsidRPr="00525DCA">
        <w:rPr>
          <w:b/>
        </w:rPr>
        <w:t>ResourceAssemblerSupport</w:t>
      </w:r>
      <w:r w:rsidRPr="00525DCA">
        <w:t xml:space="preserve"> </w:t>
      </w:r>
      <w:r w:rsidR="00243324">
        <w:t>é utilizada para esse propósito. P</w:t>
      </w:r>
      <w:r w:rsidRPr="00525DCA">
        <w:t>ara isso</w:t>
      </w:r>
      <w:r w:rsidR="003D1755">
        <w:t>, é necessário es</w:t>
      </w:r>
      <w:r w:rsidR="00243324">
        <w:t>tendê</w:t>
      </w:r>
      <w:r w:rsidRPr="00525DCA">
        <w:t xml:space="preserve">-la e implementar o método </w:t>
      </w:r>
      <w:r w:rsidRPr="00525DCA">
        <w:rPr>
          <w:b/>
        </w:rPr>
        <w:t>toResource(...)</w:t>
      </w:r>
      <w:r w:rsidRPr="00243324">
        <w:t>,</w:t>
      </w:r>
      <w:r w:rsidRPr="00525DCA">
        <w:rPr>
          <w:b/>
        </w:rPr>
        <w:t xml:space="preserve"> </w:t>
      </w:r>
      <w:r w:rsidRPr="00525DCA">
        <w:t xml:space="preserve">responsável por </w:t>
      </w:r>
      <w:r w:rsidR="00243324">
        <w:t>devolver</w:t>
      </w:r>
      <w:r w:rsidRPr="00525DCA">
        <w:t xml:space="preserve"> um</w:t>
      </w:r>
      <w:r w:rsidR="00243324">
        <w:t xml:space="preserve">a instância </w:t>
      </w:r>
      <w:r w:rsidRPr="00525DCA">
        <w:t xml:space="preserve">do recurso.  Caso </w:t>
      </w:r>
      <w:r w:rsidR="00243324">
        <w:t xml:space="preserve">seja necessário </w:t>
      </w:r>
      <w:r w:rsidRPr="00525DCA">
        <w:t xml:space="preserve">criar uma lista de recursos, a classe sobrecarrega o método </w:t>
      </w:r>
      <w:r w:rsidRPr="00525DCA">
        <w:rPr>
          <w:b/>
        </w:rPr>
        <w:t xml:space="preserve">toResource() </w:t>
      </w:r>
      <w:r w:rsidR="00243324">
        <w:t xml:space="preserve">para receber como parâmetro </w:t>
      </w:r>
      <w:r w:rsidRPr="00525DCA">
        <w:t xml:space="preserve">lista. </w:t>
      </w:r>
      <w:r w:rsidR="00243324">
        <w:t xml:space="preserve">Um exemplo prático do </w:t>
      </w:r>
      <w:r w:rsidR="00243324" w:rsidRPr="00525DCA">
        <w:rPr>
          <w:i/>
        </w:rPr>
        <w:t>build</w:t>
      </w:r>
      <w:r w:rsidR="00243324" w:rsidRPr="00525DCA">
        <w:t xml:space="preserve"> </w:t>
      </w:r>
      <w:r w:rsidR="00243324">
        <w:t xml:space="preserve">pode ser visto na </w:t>
      </w:r>
      <w:r w:rsidRPr="00525DCA">
        <w:rPr>
          <w:b/>
        </w:rPr>
        <w:t xml:space="preserve">Listagem </w:t>
      </w:r>
      <w:r w:rsidR="009B20C5">
        <w:rPr>
          <w:b/>
        </w:rPr>
        <w:t>3</w:t>
      </w:r>
      <w:r w:rsidR="00243324">
        <w:t>.</w:t>
      </w:r>
      <w:r w:rsidR="009B20C5">
        <w:t xml:space="preserve"> </w:t>
      </w:r>
      <w:r w:rsidRPr="00525DCA">
        <w:t>N</w:t>
      </w:r>
      <w:r w:rsidR="009B20C5">
        <w:t xml:space="preserve">essa listagem é apresentada </w:t>
      </w:r>
      <w:r w:rsidRPr="00525DCA">
        <w:t>implementação</w:t>
      </w:r>
      <w:r w:rsidR="009B20C5">
        <w:t xml:space="preserve"> da </w:t>
      </w:r>
      <w:r w:rsidRPr="00525DCA">
        <w:t xml:space="preserve">classe </w:t>
      </w:r>
      <w:r w:rsidRPr="00525DCA">
        <w:rPr>
          <w:b/>
        </w:rPr>
        <w:t>OrderResourceAssembler</w:t>
      </w:r>
      <w:r w:rsidRPr="00525DCA">
        <w:t xml:space="preserve">. No método </w:t>
      </w:r>
      <w:r w:rsidRPr="00525DCA">
        <w:rPr>
          <w:b/>
        </w:rPr>
        <w:t>toResource()</w:t>
      </w:r>
      <w:r w:rsidRPr="00525DCA">
        <w:t xml:space="preserve"> </w:t>
      </w:r>
      <w:r w:rsidR="009B20C5">
        <w:t xml:space="preserve">é construído o </w:t>
      </w:r>
      <w:r w:rsidRPr="00525DCA">
        <w:t xml:space="preserve">objeto </w:t>
      </w:r>
      <w:r w:rsidR="003D1755">
        <w:t>representando</w:t>
      </w:r>
      <w:r w:rsidR="009B20C5">
        <w:t xml:space="preserve"> o recurso e também são definid</w:t>
      </w:r>
      <w:r w:rsidRPr="00525DCA">
        <w:t xml:space="preserve">os alguns links </w:t>
      </w:r>
      <w:r w:rsidR="009B20C5">
        <w:t xml:space="preserve"> que permitem a navegação </w:t>
      </w:r>
      <w:r w:rsidRPr="00525DCA">
        <w:t>entre outros recursos.</w:t>
      </w:r>
      <w:r w:rsidRPr="00525DCA">
        <w:rPr>
          <w:rFonts w:ascii="Courier New" w:eastAsia="Courier New" w:hAnsi="Courier New" w:cs="Courier New"/>
          <w:sz w:val="16"/>
          <w:szCs w:val="16"/>
        </w:rPr>
        <w:t xml:space="preserve"> </w:t>
      </w:r>
    </w:p>
    <w:p w14:paraId="7B348659" w14:textId="77777777" w:rsidR="00525DCA" w:rsidRPr="00525DCA" w:rsidRDefault="00525DCA" w:rsidP="00525DCA">
      <w:pPr>
        <w:pStyle w:val="Normal1"/>
        <w:rPr>
          <w:rFonts w:ascii="Courier New" w:eastAsia="Courier New" w:hAnsi="Courier New" w:cs="Courier New"/>
          <w:sz w:val="16"/>
          <w:szCs w:val="16"/>
          <w:lang w:val="pt-BR"/>
        </w:rPr>
      </w:pPr>
    </w:p>
    <w:p w14:paraId="2912FE78" w14:textId="77777777" w:rsidR="00525DCA" w:rsidRPr="00525DCA" w:rsidRDefault="00525DCA" w:rsidP="00525DCA">
      <w:pPr>
        <w:pStyle w:val="Normal1"/>
        <w:rPr>
          <w:rFonts w:ascii="Courier New" w:eastAsia="Courier New" w:hAnsi="Courier New" w:cs="Courier New"/>
          <w:sz w:val="16"/>
          <w:szCs w:val="16"/>
          <w:lang w:val="pt-BR"/>
        </w:rPr>
      </w:pPr>
    </w:p>
    <w:p w14:paraId="58B8F811" w14:textId="77777777" w:rsidR="00525DCA" w:rsidRPr="00525DCA" w:rsidRDefault="00525DCA" w:rsidP="00525DCA">
      <w:pPr>
        <w:pStyle w:val="ListagemTitulo"/>
      </w:pPr>
      <w:r w:rsidRPr="00525DCA">
        <w:rPr>
          <w:b/>
        </w:rPr>
        <w:t>Listagem 3</w:t>
      </w:r>
      <w:r w:rsidRPr="00525DCA">
        <w:t>. Assembler de pedido (Order).</w:t>
      </w:r>
    </w:p>
    <w:p w14:paraId="4B11800A" w14:textId="73BF3306"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w:t>
      </w:r>
      <w:r w:rsidR="003D1755" w:rsidRPr="00525DCA">
        <w:rPr>
          <w:rFonts w:ascii="Courier New" w:eastAsia="Courier New" w:hAnsi="Courier New" w:cs="Courier New"/>
          <w:sz w:val="16"/>
          <w:szCs w:val="16"/>
          <w:lang w:val="pt-BR"/>
        </w:rPr>
        <w:t>Componente</w:t>
      </w:r>
    </w:p>
    <w:p w14:paraId="7969CDA1" w14:textId="77777777" w:rsidR="00525DCA" w:rsidRPr="00525DCA" w:rsidRDefault="00525DCA" w:rsidP="00525DCA">
      <w:pPr>
        <w:pStyle w:val="Normal1"/>
        <w:spacing w:line="360" w:lineRule="auto"/>
        <w:rPr>
          <w:sz w:val="16"/>
          <w:szCs w:val="16"/>
          <w:lang w:val="pt-BR"/>
        </w:rPr>
      </w:pPr>
      <w:r w:rsidRPr="009B20C5">
        <w:rPr>
          <w:rFonts w:ascii="Courier New" w:eastAsia="Courier New" w:hAnsi="Courier New" w:cs="Courier New"/>
          <w:b/>
          <w:sz w:val="16"/>
          <w:szCs w:val="16"/>
          <w:lang w:val="pt-BR"/>
        </w:rPr>
        <w:t>public</w:t>
      </w:r>
      <w:r w:rsidRPr="00525DCA">
        <w:rPr>
          <w:rFonts w:ascii="Courier New" w:eastAsia="Courier New" w:hAnsi="Courier New" w:cs="Courier New"/>
          <w:sz w:val="16"/>
          <w:szCs w:val="16"/>
          <w:lang w:val="pt-BR"/>
        </w:rPr>
        <w:t xml:space="preserve"> </w:t>
      </w:r>
      <w:r w:rsidRPr="009B20C5">
        <w:rPr>
          <w:rFonts w:ascii="Courier New" w:eastAsia="Courier New" w:hAnsi="Courier New" w:cs="Courier New"/>
          <w:b/>
          <w:sz w:val="16"/>
          <w:szCs w:val="16"/>
          <w:lang w:val="pt-BR"/>
        </w:rPr>
        <w:t>class</w:t>
      </w:r>
      <w:r w:rsidRPr="00525DCA">
        <w:rPr>
          <w:rFonts w:ascii="Courier New" w:eastAsia="Courier New" w:hAnsi="Courier New" w:cs="Courier New"/>
          <w:sz w:val="16"/>
          <w:szCs w:val="16"/>
          <w:lang w:val="pt-BR"/>
        </w:rPr>
        <w:t xml:space="preserve"> OrderResourceAssembler </w:t>
      </w:r>
      <w:r w:rsidRPr="009B20C5">
        <w:rPr>
          <w:rFonts w:ascii="Courier New" w:eastAsia="Courier New" w:hAnsi="Courier New" w:cs="Courier New"/>
          <w:b/>
          <w:sz w:val="16"/>
          <w:szCs w:val="16"/>
          <w:lang w:val="pt-BR"/>
        </w:rPr>
        <w:t>extends</w:t>
      </w:r>
      <w:r w:rsidRPr="00525DCA">
        <w:rPr>
          <w:rFonts w:ascii="Courier New" w:eastAsia="Courier New" w:hAnsi="Courier New" w:cs="Courier New"/>
          <w:sz w:val="16"/>
          <w:szCs w:val="16"/>
          <w:lang w:val="pt-BR"/>
        </w:rPr>
        <w:t xml:space="preserve"> ResourceAssemblerSupport&lt;Order, OrderResource&gt; {</w:t>
      </w:r>
    </w:p>
    <w:p w14:paraId="6B029D0F"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ab/>
        <w:t>@Autowired</w:t>
      </w:r>
    </w:p>
    <w:p w14:paraId="5E504727"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ab/>
      </w:r>
      <w:r w:rsidRPr="009B20C5">
        <w:rPr>
          <w:rFonts w:ascii="Courier New" w:eastAsia="Courier New" w:hAnsi="Courier New" w:cs="Courier New"/>
          <w:b/>
          <w:sz w:val="16"/>
          <w:szCs w:val="16"/>
          <w:lang w:val="pt-BR"/>
        </w:rPr>
        <w:t>private</w:t>
      </w:r>
      <w:r w:rsidRPr="00525DCA">
        <w:rPr>
          <w:rFonts w:ascii="Courier New" w:eastAsia="Courier New" w:hAnsi="Courier New" w:cs="Courier New"/>
          <w:sz w:val="16"/>
          <w:szCs w:val="16"/>
          <w:lang w:val="pt-BR"/>
        </w:rPr>
        <w:t xml:space="preserve"> ItemResourceAssembler itemRessourceAssembler;</w:t>
      </w:r>
    </w:p>
    <w:p w14:paraId="48C68300" w14:textId="77777777" w:rsidR="00525DCA" w:rsidRPr="00525DCA" w:rsidRDefault="00525DCA" w:rsidP="00525DCA">
      <w:pPr>
        <w:pStyle w:val="Normal1"/>
        <w:spacing w:line="360" w:lineRule="auto"/>
        <w:rPr>
          <w:sz w:val="16"/>
          <w:szCs w:val="16"/>
          <w:lang w:val="pt-BR"/>
        </w:rPr>
      </w:pPr>
    </w:p>
    <w:p w14:paraId="029C7D0E"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ab/>
      </w:r>
      <w:r w:rsidRPr="009B20C5">
        <w:rPr>
          <w:rFonts w:ascii="Courier New" w:eastAsia="Courier New" w:hAnsi="Courier New" w:cs="Courier New"/>
          <w:b/>
          <w:sz w:val="16"/>
          <w:szCs w:val="16"/>
          <w:lang w:val="pt-BR"/>
        </w:rPr>
        <w:t>public</w:t>
      </w:r>
      <w:r w:rsidRPr="00525DCA">
        <w:rPr>
          <w:rFonts w:ascii="Courier New" w:eastAsia="Courier New" w:hAnsi="Courier New" w:cs="Courier New"/>
          <w:sz w:val="16"/>
          <w:szCs w:val="16"/>
          <w:lang w:val="pt-BR"/>
        </w:rPr>
        <w:t xml:space="preserve"> OrderResourceAssembler() {</w:t>
      </w:r>
    </w:p>
    <w:p w14:paraId="487644B2"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ab/>
      </w:r>
      <w:r w:rsidRPr="00525DCA">
        <w:rPr>
          <w:rFonts w:ascii="Courier New" w:eastAsia="Courier New" w:hAnsi="Courier New" w:cs="Courier New"/>
          <w:sz w:val="16"/>
          <w:szCs w:val="16"/>
          <w:lang w:val="pt-BR"/>
        </w:rPr>
        <w:tab/>
      </w:r>
      <w:r w:rsidRPr="00525DCA">
        <w:rPr>
          <w:rFonts w:ascii="Courier New" w:eastAsia="Courier New" w:hAnsi="Courier New" w:cs="Courier New"/>
          <w:b/>
          <w:sz w:val="16"/>
          <w:szCs w:val="16"/>
          <w:lang w:val="pt-BR"/>
        </w:rPr>
        <w:t>super</w:t>
      </w:r>
      <w:r w:rsidRPr="00525DCA">
        <w:rPr>
          <w:rFonts w:ascii="Courier New" w:eastAsia="Courier New" w:hAnsi="Courier New" w:cs="Courier New"/>
          <w:sz w:val="16"/>
          <w:szCs w:val="16"/>
          <w:lang w:val="pt-BR"/>
        </w:rPr>
        <w:t>(OrderController.class, OrderResource.class);</w:t>
      </w:r>
    </w:p>
    <w:p w14:paraId="7C364CDC"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ab/>
        <w:t>}</w:t>
      </w:r>
    </w:p>
    <w:p w14:paraId="4A2F8FDA"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ab/>
        <w:t>@Override</w:t>
      </w:r>
    </w:p>
    <w:p w14:paraId="1DAE88D2"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ab/>
      </w:r>
      <w:r w:rsidRPr="009B20C5">
        <w:rPr>
          <w:rFonts w:ascii="Courier New" w:eastAsia="Courier New" w:hAnsi="Courier New" w:cs="Courier New"/>
          <w:b/>
          <w:sz w:val="16"/>
          <w:szCs w:val="16"/>
          <w:lang w:val="pt-BR"/>
        </w:rPr>
        <w:t>public</w:t>
      </w:r>
      <w:r w:rsidRPr="00525DCA">
        <w:rPr>
          <w:rFonts w:ascii="Courier New" w:eastAsia="Courier New" w:hAnsi="Courier New" w:cs="Courier New"/>
          <w:sz w:val="16"/>
          <w:szCs w:val="16"/>
          <w:lang w:val="pt-BR"/>
        </w:rPr>
        <w:t xml:space="preserve"> OrderResource toResource(Order order) {</w:t>
      </w:r>
    </w:p>
    <w:p w14:paraId="4BC3A5F9"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ab/>
      </w:r>
      <w:r w:rsidRPr="00525DCA">
        <w:rPr>
          <w:rFonts w:ascii="Courier New" w:eastAsia="Courier New" w:hAnsi="Courier New" w:cs="Courier New"/>
          <w:sz w:val="16"/>
          <w:szCs w:val="16"/>
          <w:lang w:val="pt-BR"/>
        </w:rPr>
        <w:tab/>
        <w:t>OrderResource orderResource = createResourceWithId(order.getId(), order);</w:t>
      </w:r>
    </w:p>
    <w:p w14:paraId="2BC31873"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ab/>
      </w:r>
      <w:r w:rsidRPr="00525DCA">
        <w:rPr>
          <w:rFonts w:ascii="Courier New" w:eastAsia="Courier New" w:hAnsi="Courier New" w:cs="Courier New"/>
          <w:sz w:val="16"/>
          <w:szCs w:val="16"/>
          <w:lang w:val="pt-BR"/>
        </w:rPr>
        <w:tab/>
        <w:t>orderResource.copyAttributesFrom(order);</w:t>
      </w:r>
    </w:p>
    <w:p w14:paraId="768DC931" w14:textId="77777777" w:rsidR="00525DCA" w:rsidRPr="00525DCA" w:rsidRDefault="00525DCA" w:rsidP="00525DCA">
      <w:pPr>
        <w:pStyle w:val="Normal1"/>
        <w:spacing w:line="360" w:lineRule="auto"/>
        <w:rPr>
          <w:rFonts w:ascii="Courier New" w:eastAsia="Courier New" w:hAnsi="Courier New" w:cs="Courier New"/>
          <w:sz w:val="16"/>
          <w:szCs w:val="16"/>
          <w:lang w:val="pt-BR"/>
        </w:rPr>
      </w:pPr>
      <w:r w:rsidRPr="00525DCA">
        <w:rPr>
          <w:rFonts w:ascii="Courier New" w:eastAsia="Courier New" w:hAnsi="Courier New" w:cs="Courier New"/>
          <w:sz w:val="16"/>
          <w:szCs w:val="16"/>
          <w:lang w:val="pt-BR"/>
        </w:rPr>
        <w:tab/>
      </w:r>
      <w:r w:rsidRPr="00525DCA">
        <w:rPr>
          <w:rFonts w:ascii="Courier New" w:eastAsia="Courier New" w:hAnsi="Courier New" w:cs="Courier New"/>
          <w:sz w:val="16"/>
          <w:szCs w:val="16"/>
          <w:lang w:val="pt-BR"/>
        </w:rPr>
        <w:tab/>
        <w:t>...</w:t>
      </w:r>
    </w:p>
    <w:p w14:paraId="386C5FB4" w14:textId="77777777" w:rsidR="00525DCA" w:rsidRPr="00525DCA" w:rsidRDefault="00525DCA" w:rsidP="00525DCA">
      <w:pPr>
        <w:ind w:left="720" w:firstLine="720"/>
        <w:jc w:val="left"/>
        <w:rPr>
          <w:rFonts w:ascii="Courier New" w:eastAsia="Courier New" w:hAnsi="Courier New" w:cs="Courier New"/>
          <w:color w:val="000000"/>
          <w:sz w:val="16"/>
          <w:szCs w:val="16"/>
          <w:lang w:eastAsia="en-US"/>
        </w:rPr>
      </w:pPr>
      <w:r w:rsidRPr="00525DCA">
        <w:rPr>
          <w:rFonts w:ascii="Courier New" w:eastAsia="Courier New" w:hAnsi="Courier New" w:cs="Courier New"/>
          <w:color w:val="000000"/>
          <w:sz w:val="16"/>
          <w:szCs w:val="16"/>
          <w:lang w:eastAsia="en-US"/>
        </w:rPr>
        <w:t>orderResource.add(linkTo(methodOn(OrderController.class)</w:t>
      </w:r>
    </w:p>
    <w:p w14:paraId="30A03C75" w14:textId="77777777" w:rsidR="00525DCA" w:rsidRPr="00525DCA" w:rsidRDefault="00525DCA" w:rsidP="00525DCA">
      <w:pPr>
        <w:ind w:left="2160" w:firstLine="720"/>
        <w:jc w:val="left"/>
        <w:rPr>
          <w:rFonts w:ascii="Courier New" w:eastAsia="Courier New" w:hAnsi="Courier New" w:cs="Courier New"/>
          <w:color w:val="000000"/>
          <w:sz w:val="16"/>
          <w:szCs w:val="16"/>
          <w:lang w:eastAsia="en-US"/>
        </w:rPr>
      </w:pPr>
      <w:r w:rsidRPr="00525DCA">
        <w:rPr>
          <w:rFonts w:ascii="Courier New" w:eastAsia="Courier New" w:hAnsi="Courier New" w:cs="Courier New"/>
          <w:color w:val="000000"/>
          <w:sz w:val="16"/>
          <w:szCs w:val="16"/>
          <w:lang w:eastAsia="en-US"/>
        </w:rPr>
        <w:t>.items(order.getId())).withRel("Items"));</w:t>
      </w:r>
    </w:p>
    <w:p w14:paraId="0E3C1399" w14:textId="77777777" w:rsidR="00525DCA" w:rsidRPr="00525DCA" w:rsidRDefault="00525DCA" w:rsidP="00525DCA">
      <w:pPr>
        <w:pStyle w:val="Normal1"/>
        <w:spacing w:line="360" w:lineRule="auto"/>
        <w:rPr>
          <w:sz w:val="16"/>
          <w:szCs w:val="16"/>
          <w:lang w:val="pt-BR"/>
        </w:rPr>
      </w:pPr>
    </w:p>
    <w:p w14:paraId="31C885D0"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ab/>
      </w:r>
      <w:r w:rsidRPr="00525DCA">
        <w:rPr>
          <w:rFonts w:ascii="Courier New" w:eastAsia="Courier New" w:hAnsi="Courier New" w:cs="Courier New"/>
          <w:sz w:val="16"/>
          <w:szCs w:val="16"/>
          <w:lang w:val="pt-BR"/>
        </w:rPr>
        <w:tab/>
      </w:r>
      <w:r w:rsidRPr="009B20C5">
        <w:rPr>
          <w:rFonts w:ascii="Courier New" w:eastAsia="Courier New" w:hAnsi="Courier New" w:cs="Courier New"/>
          <w:b/>
          <w:sz w:val="16"/>
          <w:szCs w:val="16"/>
          <w:lang w:val="pt-BR"/>
        </w:rPr>
        <w:t>return</w:t>
      </w:r>
      <w:r w:rsidRPr="00525DCA">
        <w:rPr>
          <w:rFonts w:ascii="Courier New" w:eastAsia="Courier New" w:hAnsi="Courier New" w:cs="Courier New"/>
          <w:sz w:val="16"/>
          <w:szCs w:val="16"/>
          <w:lang w:val="pt-BR"/>
        </w:rPr>
        <w:t xml:space="preserve"> orderResource;</w:t>
      </w:r>
    </w:p>
    <w:p w14:paraId="74C23CFF"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ab/>
        <w:t>}</w:t>
      </w:r>
    </w:p>
    <w:p w14:paraId="5AAB0AEE" w14:textId="77777777" w:rsidR="00525DCA" w:rsidRPr="00525DCA" w:rsidRDefault="00525DCA" w:rsidP="00525DCA">
      <w:pPr>
        <w:pStyle w:val="Normal1"/>
        <w:spacing w:line="360" w:lineRule="auto"/>
        <w:rPr>
          <w:sz w:val="16"/>
          <w:szCs w:val="16"/>
          <w:lang w:val="pt-BR"/>
        </w:rPr>
      </w:pPr>
      <w:r w:rsidRPr="00525DCA">
        <w:rPr>
          <w:rFonts w:ascii="Courier New" w:eastAsia="Courier New" w:hAnsi="Courier New" w:cs="Courier New"/>
          <w:sz w:val="16"/>
          <w:szCs w:val="16"/>
          <w:lang w:val="pt-BR"/>
        </w:rPr>
        <w:t>}</w:t>
      </w:r>
    </w:p>
    <w:p w14:paraId="6ECF35E2" w14:textId="53796DCB" w:rsidR="00525DCA" w:rsidRPr="00525DCA" w:rsidRDefault="00525DCA" w:rsidP="00525DCA">
      <w:r w:rsidRPr="00525DCA">
        <w:t xml:space="preserve">No exemplo do </w:t>
      </w:r>
      <w:r w:rsidRPr="00525DCA">
        <w:rPr>
          <w:i/>
        </w:rPr>
        <w:t>controller</w:t>
      </w:r>
      <w:r w:rsidRPr="00525DCA">
        <w:t xml:space="preserve"> na </w:t>
      </w:r>
      <w:r w:rsidRPr="00525DCA">
        <w:rPr>
          <w:b/>
        </w:rPr>
        <w:t>Listagem 4</w:t>
      </w:r>
      <w:r w:rsidRPr="00525DCA">
        <w:t xml:space="preserve">, </w:t>
      </w:r>
      <w:r w:rsidR="009B20C5">
        <w:t>pode ser visto</w:t>
      </w:r>
      <w:r w:rsidRPr="00525DCA">
        <w:t xml:space="preserve"> </w:t>
      </w:r>
      <w:r w:rsidR="009B20C5">
        <w:t xml:space="preserve">é </w:t>
      </w:r>
      <w:r w:rsidRPr="00525DCA">
        <w:t xml:space="preserve">esse processo da criação do recurso que será exposto. Imagine que um usuário pesquisou pelo pedido </w:t>
      </w:r>
      <w:r w:rsidRPr="00525DCA">
        <w:rPr>
          <w:b/>
          <w:i/>
        </w:rPr>
        <w:t>1234</w:t>
      </w:r>
      <w:r w:rsidRPr="00525DCA">
        <w:t xml:space="preserve"> através da seguinte URL </w:t>
      </w:r>
      <w:hyperlink r:id="rId10">
        <w:r w:rsidRPr="00525DCA">
          <w:rPr>
            <w:i/>
          </w:rPr>
          <w:t>http://macaxeiraonline.com/orders/1234</w:t>
        </w:r>
      </w:hyperlink>
      <w:r w:rsidRPr="00525DCA">
        <w:t>. Ao efetuar a requisição</w:t>
      </w:r>
      <w:r w:rsidR="009B20C5">
        <w:t>,</w:t>
      </w:r>
      <w:r w:rsidRPr="00525DCA">
        <w:t xml:space="preserve"> o </w:t>
      </w:r>
      <w:r w:rsidRPr="00525DCA">
        <w:rPr>
          <w:i/>
        </w:rPr>
        <w:t>controller</w:t>
      </w:r>
      <w:r w:rsidRPr="00525DCA">
        <w:t xml:space="preserve"> direciona para o método </w:t>
      </w:r>
      <w:r w:rsidRPr="00525DCA">
        <w:rPr>
          <w:i/>
        </w:rPr>
        <w:t>order(...)</w:t>
      </w:r>
      <w:r w:rsidRPr="00525DCA">
        <w:t>, executando uma chamada para o serviço</w:t>
      </w:r>
      <w:r w:rsidR="009B20C5">
        <w:t>,</w:t>
      </w:r>
      <w:r w:rsidRPr="00525DCA">
        <w:t xml:space="preserve"> que recupera o pedido e </w:t>
      </w:r>
      <w:r w:rsidR="009B20C5">
        <w:t xml:space="preserve">o </w:t>
      </w:r>
      <w:r w:rsidRPr="00525DCA">
        <w:t xml:space="preserve">encaminha para o </w:t>
      </w:r>
      <w:r w:rsidRPr="00525DCA">
        <w:rPr>
          <w:b/>
        </w:rPr>
        <w:t>OrderResourceAssembler</w:t>
      </w:r>
      <w:r w:rsidRPr="00525DCA">
        <w:t xml:space="preserve"> que se encarrega em transformar </w:t>
      </w:r>
      <w:r w:rsidR="009B20C5">
        <w:t>o pedido no recurso</w:t>
      </w:r>
      <w:r w:rsidRPr="00525DCA">
        <w:t xml:space="preserve"> do tipo OrderResource. </w:t>
      </w:r>
      <w:r w:rsidR="009B20C5">
        <w:t xml:space="preserve">A </w:t>
      </w:r>
      <w:r w:rsidR="009B20C5" w:rsidRPr="00525DCA">
        <w:rPr>
          <w:b/>
        </w:rPr>
        <w:t>Listagem 5</w:t>
      </w:r>
      <w:r w:rsidR="009B20C5">
        <w:t xml:space="preserve"> </w:t>
      </w:r>
      <w:r w:rsidR="003D1755">
        <w:t>mostra</w:t>
      </w:r>
      <w:r w:rsidR="009B20C5">
        <w:t xml:space="preserve"> como seria uma representação desse recurso no formato JSON.</w:t>
      </w:r>
    </w:p>
    <w:p w14:paraId="1E530EBF" w14:textId="77777777" w:rsidR="00525DCA" w:rsidRPr="00525DCA" w:rsidRDefault="00525DCA" w:rsidP="00525DCA">
      <w:pPr>
        <w:pStyle w:val="ListagemTitulo"/>
        <w:rPr>
          <w:b/>
        </w:rPr>
      </w:pPr>
    </w:p>
    <w:p w14:paraId="736981BC" w14:textId="77777777" w:rsidR="00525DCA" w:rsidRPr="00525DCA" w:rsidRDefault="00525DCA" w:rsidP="00525DCA">
      <w:pPr>
        <w:pStyle w:val="ListagemTitulo"/>
      </w:pPr>
      <w:r w:rsidRPr="00525DCA">
        <w:rPr>
          <w:b/>
        </w:rPr>
        <w:t>Listagem 4</w:t>
      </w:r>
      <w:r w:rsidRPr="00525DCA">
        <w:t>. Controller utilizado para devolver a representação de um pedido.</w:t>
      </w:r>
    </w:p>
    <w:p w14:paraId="31A30D06" w14:textId="77777777" w:rsidR="00525DCA" w:rsidRPr="00525DCA" w:rsidRDefault="00525DCA" w:rsidP="00525DCA">
      <w:pPr>
        <w:pStyle w:val="Normal1"/>
        <w:rPr>
          <w:sz w:val="16"/>
          <w:szCs w:val="16"/>
          <w:lang w:val="pt-BR"/>
        </w:rPr>
      </w:pPr>
      <w:r w:rsidRPr="00525DCA">
        <w:rPr>
          <w:rFonts w:ascii="Courier New" w:eastAsia="Courier New" w:hAnsi="Courier New" w:cs="Courier New"/>
          <w:sz w:val="16"/>
          <w:szCs w:val="16"/>
          <w:lang w:val="pt-BR"/>
        </w:rPr>
        <w:t>@RestController</w:t>
      </w:r>
    </w:p>
    <w:p w14:paraId="57375F3E" w14:textId="77777777" w:rsidR="00525DCA" w:rsidRPr="00525DCA" w:rsidRDefault="00525DCA" w:rsidP="00525DCA">
      <w:pPr>
        <w:pStyle w:val="Normal1"/>
        <w:rPr>
          <w:sz w:val="16"/>
          <w:szCs w:val="16"/>
          <w:lang w:val="pt-BR"/>
        </w:rPr>
      </w:pPr>
      <w:r w:rsidRPr="00525DCA">
        <w:rPr>
          <w:rFonts w:ascii="Courier New" w:eastAsia="Courier New" w:hAnsi="Courier New" w:cs="Courier New"/>
          <w:sz w:val="16"/>
          <w:szCs w:val="16"/>
          <w:lang w:val="pt-BR"/>
        </w:rPr>
        <w:t>@RequestMapping("/orders")</w:t>
      </w:r>
    </w:p>
    <w:p w14:paraId="024DB2FB" w14:textId="77777777" w:rsidR="00525DCA" w:rsidRPr="00525DCA" w:rsidRDefault="00525DCA" w:rsidP="00525DCA">
      <w:pPr>
        <w:pStyle w:val="Normal1"/>
        <w:rPr>
          <w:sz w:val="16"/>
          <w:szCs w:val="16"/>
          <w:lang w:val="pt-BR"/>
        </w:rPr>
      </w:pPr>
      <w:r w:rsidRPr="00525DCA">
        <w:rPr>
          <w:rFonts w:ascii="Courier New" w:eastAsia="Courier New" w:hAnsi="Courier New" w:cs="Courier New"/>
          <w:b/>
          <w:sz w:val="16"/>
          <w:szCs w:val="16"/>
          <w:lang w:val="pt-BR"/>
        </w:rPr>
        <w:t>public</w:t>
      </w:r>
      <w:r w:rsidRPr="00525DCA">
        <w:rPr>
          <w:rFonts w:ascii="Courier New" w:eastAsia="Courier New" w:hAnsi="Courier New" w:cs="Courier New"/>
          <w:sz w:val="16"/>
          <w:szCs w:val="16"/>
          <w:lang w:val="pt-BR"/>
        </w:rPr>
        <w:t xml:space="preserve"> </w:t>
      </w:r>
      <w:r w:rsidRPr="00525DCA">
        <w:rPr>
          <w:rFonts w:ascii="Courier New" w:eastAsia="Courier New" w:hAnsi="Courier New" w:cs="Courier New"/>
          <w:b/>
          <w:sz w:val="16"/>
          <w:szCs w:val="16"/>
          <w:lang w:val="pt-BR"/>
        </w:rPr>
        <w:t>class</w:t>
      </w:r>
      <w:r w:rsidRPr="00525DCA">
        <w:rPr>
          <w:rFonts w:ascii="Courier New" w:eastAsia="Courier New" w:hAnsi="Courier New" w:cs="Courier New"/>
          <w:sz w:val="16"/>
          <w:szCs w:val="16"/>
          <w:lang w:val="pt-BR"/>
        </w:rPr>
        <w:t xml:space="preserve"> OrderController {</w:t>
      </w:r>
    </w:p>
    <w:p w14:paraId="79D7F869" w14:textId="77777777" w:rsidR="00525DCA" w:rsidRPr="00525DCA" w:rsidRDefault="00525DCA" w:rsidP="00525DCA">
      <w:pPr>
        <w:pStyle w:val="Normal1"/>
        <w:rPr>
          <w:sz w:val="16"/>
          <w:szCs w:val="16"/>
          <w:lang w:val="pt-BR"/>
        </w:rPr>
      </w:pPr>
      <w:r w:rsidRPr="00525DCA">
        <w:rPr>
          <w:rFonts w:ascii="Courier New" w:eastAsia="Courier New" w:hAnsi="Courier New" w:cs="Courier New"/>
          <w:sz w:val="16"/>
          <w:szCs w:val="16"/>
          <w:lang w:val="pt-BR"/>
        </w:rPr>
        <w:tab/>
      </w:r>
    </w:p>
    <w:p w14:paraId="6D61BAF2" w14:textId="77777777" w:rsidR="00525DCA" w:rsidRPr="00525DCA" w:rsidRDefault="00525DCA" w:rsidP="00525DCA">
      <w:pPr>
        <w:pStyle w:val="Normal1"/>
        <w:rPr>
          <w:sz w:val="16"/>
          <w:szCs w:val="16"/>
          <w:lang w:val="pt-BR"/>
        </w:rPr>
      </w:pPr>
      <w:r w:rsidRPr="00525DCA">
        <w:rPr>
          <w:rFonts w:ascii="Courier New" w:eastAsia="Courier New" w:hAnsi="Courier New" w:cs="Courier New"/>
          <w:sz w:val="16"/>
          <w:szCs w:val="16"/>
          <w:lang w:val="pt-BR"/>
        </w:rPr>
        <w:t xml:space="preserve">    @Autowired</w:t>
      </w:r>
    </w:p>
    <w:p w14:paraId="594DCEEC" w14:textId="77777777" w:rsidR="00525DCA" w:rsidRPr="00525DCA" w:rsidRDefault="00525DCA" w:rsidP="00525DCA">
      <w:pPr>
        <w:pStyle w:val="Normal1"/>
        <w:rPr>
          <w:rFonts w:ascii="Courier New" w:eastAsia="Courier New" w:hAnsi="Courier New" w:cs="Courier New"/>
          <w:sz w:val="16"/>
          <w:szCs w:val="16"/>
          <w:lang w:val="pt-BR"/>
        </w:rPr>
      </w:pPr>
      <w:r w:rsidRPr="00525DCA">
        <w:rPr>
          <w:rFonts w:ascii="Courier New" w:eastAsia="Courier New" w:hAnsi="Courier New" w:cs="Courier New"/>
          <w:sz w:val="16"/>
          <w:szCs w:val="16"/>
          <w:lang w:val="pt-BR"/>
        </w:rPr>
        <w:t xml:space="preserve">    </w:t>
      </w:r>
      <w:r w:rsidRPr="00525DCA">
        <w:rPr>
          <w:rFonts w:ascii="Courier New" w:eastAsia="Courier New" w:hAnsi="Courier New" w:cs="Courier New"/>
          <w:b/>
          <w:sz w:val="16"/>
          <w:szCs w:val="16"/>
          <w:lang w:val="pt-BR"/>
        </w:rPr>
        <w:t>private</w:t>
      </w:r>
      <w:r w:rsidRPr="00525DCA">
        <w:rPr>
          <w:rFonts w:ascii="Courier New" w:eastAsia="Courier New" w:hAnsi="Courier New" w:cs="Courier New"/>
          <w:sz w:val="16"/>
          <w:szCs w:val="16"/>
          <w:lang w:val="pt-BR"/>
        </w:rPr>
        <w:t xml:space="preserve"> OrderService orderService;</w:t>
      </w:r>
    </w:p>
    <w:p w14:paraId="19081B10" w14:textId="77777777" w:rsidR="00525DCA" w:rsidRPr="00525DCA" w:rsidRDefault="00525DCA" w:rsidP="00525DCA">
      <w:pPr>
        <w:pStyle w:val="Normal1"/>
        <w:rPr>
          <w:rFonts w:ascii="Courier New" w:eastAsia="Courier New" w:hAnsi="Courier New" w:cs="Courier New"/>
          <w:sz w:val="16"/>
          <w:szCs w:val="16"/>
          <w:lang w:val="pt-BR"/>
        </w:rPr>
      </w:pPr>
    </w:p>
    <w:p w14:paraId="6702FACB" w14:textId="77777777" w:rsidR="00525DCA" w:rsidRPr="00525DCA" w:rsidRDefault="00525DCA" w:rsidP="00525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0"/>
        <w:jc w:val="left"/>
        <w:rPr>
          <w:rFonts w:ascii="Courier New" w:eastAsia="Courier New" w:hAnsi="Courier New" w:cs="Courier New"/>
          <w:color w:val="000000"/>
          <w:sz w:val="16"/>
          <w:szCs w:val="16"/>
          <w:lang w:eastAsia="en-US"/>
        </w:rPr>
      </w:pPr>
      <w:r w:rsidRPr="00525DCA">
        <w:rPr>
          <w:rFonts w:ascii="Consolas" w:eastAsia="Arial" w:hAnsi="Consolas" w:cs="Courier"/>
          <w:color w:val="333333"/>
          <w:sz w:val="18"/>
          <w:szCs w:val="18"/>
          <w:lang w:val="en-US" w:eastAsia="en-US"/>
        </w:rPr>
        <w:t xml:space="preserve">    </w:t>
      </w:r>
      <w:r w:rsidRPr="00525DCA">
        <w:rPr>
          <w:rFonts w:ascii="Courier New" w:eastAsia="Courier New" w:hAnsi="Courier New" w:cs="Courier New"/>
          <w:color w:val="000000"/>
          <w:sz w:val="16"/>
          <w:szCs w:val="16"/>
          <w:lang w:eastAsia="en-US"/>
        </w:rPr>
        <w:t>@Autowired</w:t>
      </w:r>
    </w:p>
    <w:p w14:paraId="785C309C" w14:textId="77777777" w:rsidR="00525DCA" w:rsidRPr="00525DCA" w:rsidRDefault="00525DCA" w:rsidP="00525DCA">
      <w:pPr>
        <w:pStyle w:val="Normal1"/>
        <w:rPr>
          <w:rFonts w:ascii="Courier New" w:eastAsia="Courier New" w:hAnsi="Courier New" w:cs="Courier New"/>
          <w:sz w:val="16"/>
          <w:szCs w:val="16"/>
          <w:lang w:val="pt-BR"/>
        </w:rPr>
      </w:pPr>
      <w:r w:rsidRPr="00525DCA">
        <w:rPr>
          <w:rFonts w:ascii="Consolas" w:hAnsi="Consolas" w:cs="Courier"/>
          <w:color w:val="333333"/>
          <w:sz w:val="18"/>
          <w:szCs w:val="18"/>
        </w:rPr>
        <w:t xml:space="preserve">    </w:t>
      </w:r>
      <w:r w:rsidRPr="00525DCA">
        <w:rPr>
          <w:rFonts w:ascii="Courier New" w:eastAsia="Courier New" w:hAnsi="Courier New" w:cs="Courier New"/>
          <w:b/>
          <w:sz w:val="16"/>
          <w:szCs w:val="16"/>
          <w:lang w:val="pt-BR"/>
        </w:rPr>
        <w:t>private</w:t>
      </w:r>
      <w:r w:rsidRPr="00525DCA">
        <w:rPr>
          <w:rFonts w:ascii="Courier New" w:eastAsia="Courier New" w:hAnsi="Courier New" w:cs="Courier New"/>
          <w:sz w:val="16"/>
          <w:szCs w:val="16"/>
          <w:lang w:val="pt-BR"/>
        </w:rPr>
        <w:t xml:space="preserve"> OrderResourceAssembler orderResourceAssembler;</w:t>
      </w:r>
    </w:p>
    <w:p w14:paraId="03C1BBF9" w14:textId="77777777" w:rsidR="00525DCA" w:rsidRPr="00525DCA" w:rsidRDefault="00525DCA" w:rsidP="00525DCA">
      <w:pPr>
        <w:pStyle w:val="Normal1"/>
        <w:rPr>
          <w:sz w:val="16"/>
          <w:szCs w:val="16"/>
          <w:lang w:val="pt-BR"/>
        </w:rPr>
      </w:pPr>
    </w:p>
    <w:p w14:paraId="3A54F721" w14:textId="77777777" w:rsidR="00525DCA" w:rsidRPr="00525DCA" w:rsidRDefault="00525DCA" w:rsidP="00525DCA">
      <w:pPr>
        <w:pStyle w:val="Normal1"/>
        <w:rPr>
          <w:sz w:val="16"/>
          <w:szCs w:val="16"/>
          <w:lang w:val="pt-BR"/>
        </w:rPr>
      </w:pPr>
    </w:p>
    <w:p w14:paraId="68998540" w14:textId="77777777" w:rsidR="00525DCA" w:rsidRPr="00525DCA" w:rsidRDefault="00525DCA" w:rsidP="00525DCA">
      <w:pPr>
        <w:pStyle w:val="Normal1"/>
        <w:rPr>
          <w:sz w:val="16"/>
          <w:szCs w:val="16"/>
          <w:lang w:val="pt-BR"/>
        </w:rPr>
      </w:pPr>
      <w:r w:rsidRPr="00525DCA">
        <w:rPr>
          <w:rFonts w:ascii="Courier New" w:eastAsia="Courier New" w:hAnsi="Courier New" w:cs="Courier New"/>
          <w:sz w:val="16"/>
          <w:szCs w:val="16"/>
          <w:lang w:val="pt-BR"/>
        </w:rPr>
        <w:t xml:space="preserve">    @RequestMapping("/{orderId}")</w:t>
      </w:r>
    </w:p>
    <w:p w14:paraId="6499E767" w14:textId="77777777" w:rsidR="00525DCA" w:rsidRPr="00525DCA" w:rsidRDefault="00525DCA" w:rsidP="00525DCA">
      <w:pPr>
        <w:pStyle w:val="Normal1"/>
        <w:rPr>
          <w:sz w:val="16"/>
          <w:szCs w:val="16"/>
          <w:lang w:val="pt-BR"/>
        </w:rPr>
      </w:pPr>
      <w:r w:rsidRPr="00525DCA">
        <w:rPr>
          <w:rFonts w:ascii="Courier New" w:eastAsia="Courier New" w:hAnsi="Courier New" w:cs="Courier New"/>
          <w:sz w:val="16"/>
          <w:szCs w:val="16"/>
          <w:lang w:val="pt-BR"/>
        </w:rPr>
        <w:t xml:space="preserve">    </w:t>
      </w:r>
      <w:r w:rsidRPr="00525DCA">
        <w:rPr>
          <w:rFonts w:ascii="Courier New" w:eastAsia="Courier New" w:hAnsi="Courier New" w:cs="Courier New"/>
          <w:b/>
          <w:sz w:val="16"/>
          <w:szCs w:val="16"/>
          <w:lang w:val="pt-BR"/>
        </w:rPr>
        <w:t>public</w:t>
      </w:r>
      <w:r w:rsidRPr="00525DCA">
        <w:rPr>
          <w:rFonts w:ascii="Courier New" w:eastAsia="Courier New" w:hAnsi="Courier New" w:cs="Courier New"/>
          <w:sz w:val="16"/>
          <w:szCs w:val="16"/>
          <w:lang w:val="pt-BR"/>
        </w:rPr>
        <w:t xml:space="preserve"> OrderResource order(@PathVariable Long orderId) {</w:t>
      </w:r>
    </w:p>
    <w:p w14:paraId="7F4F3D9F" w14:textId="77777777" w:rsidR="00525DCA" w:rsidRPr="00525DCA" w:rsidRDefault="00525DCA" w:rsidP="00525DCA">
      <w:pPr>
        <w:pStyle w:val="HTMLPreformatted"/>
        <w:spacing w:line="270" w:lineRule="atLeast"/>
        <w:rPr>
          <w:rFonts w:ascii="Courier New" w:eastAsia="Courier New" w:hAnsi="Courier New" w:cs="Courier New"/>
          <w:color w:val="000000"/>
          <w:sz w:val="16"/>
          <w:szCs w:val="16"/>
          <w:lang w:eastAsia="en-US"/>
        </w:rPr>
      </w:pPr>
      <w:r w:rsidRPr="00525DCA">
        <w:rPr>
          <w:rFonts w:ascii="Courier New" w:eastAsia="Courier New" w:hAnsi="Courier New" w:cs="Courier New"/>
          <w:sz w:val="16"/>
          <w:szCs w:val="16"/>
        </w:rPr>
        <w:t xml:space="preserve">        </w:t>
      </w:r>
      <w:r w:rsidRPr="00525DCA">
        <w:rPr>
          <w:rFonts w:ascii="Courier New" w:eastAsia="Courier New" w:hAnsi="Courier New" w:cs="Courier New"/>
          <w:color w:val="000000"/>
          <w:sz w:val="16"/>
          <w:szCs w:val="16"/>
          <w:lang w:eastAsia="en-US"/>
        </w:rPr>
        <w:t>Order order = orderService.get(orderId);</w:t>
      </w:r>
    </w:p>
    <w:p w14:paraId="1DFBE97C" w14:textId="77777777" w:rsidR="00525DCA" w:rsidRPr="00525DCA" w:rsidRDefault="00525DCA" w:rsidP="00525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0"/>
        <w:jc w:val="left"/>
        <w:rPr>
          <w:rFonts w:ascii="Courier New" w:eastAsia="Courier New" w:hAnsi="Courier New" w:cs="Courier New"/>
          <w:color w:val="000000"/>
          <w:sz w:val="16"/>
          <w:szCs w:val="16"/>
          <w:lang w:eastAsia="en-US"/>
        </w:rPr>
      </w:pPr>
      <w:r w:rsidRPr="00525DCA">
        <w:rPr>
          <w:rFonts w:ascii="Courier New" w:eastAsia="Courier New" w:hAnsi="Courier New" w:cs="Courier New"/>
          <w:color w:val="000000"/>
          <w:sz w:val="16"/>
          <w:szCs w:val="16"/>
          <w:lang w:eastAsia="en-US"/>
        </w:rPr>
        <w:t>    </w:t>
      </w:r>
      <w:r w:rsidRPr="00525DCA">
        <w:rPr>
          <w:rFonts w:ascii="Courier New" w:eastAsia="Courier New" w:hAnsi="Courier New" w:cs="Courier New"/>
          <w:color w:val="000000"/>
          <w:sz w:val="16"/>
          <w:szCs w:val="16"/>
          <w:lang w:eastAsia="en-US"/>
        </w:rPr>
        <w:tab/>
      </w:r>
      <w:r w:rsidRPr="00525DCA">
        <w:rPr>
          <w:rFonts w:ascii="Courier New" w:eastAsia="Courier New" w:hAnsi="Courier New" w:cs="Courier New"/>
          <w:b/>
          <w:color w:val="000000"/>
          <w:sz w:val="16"/>
          <w:szCs w:val="16"/>
          <w:lang w:eastAsia="en-US"/>
        </w:rPr>
        <w:t>return</w:t>
      </w:r>
      <w:r w:rsidRPr="00525DCA">
        <w:rPr>
          <w:rFonts w:ascii="Courier New" w:eastAsia="Courier New" w:hAnsi="Courier New" w:cs="Courier New"/>
          <w:color w:val="000000"/>
          <w:sz w:val="16"/>
          <w:szCs w:val="16"/>
          <w:lang w:eastAsia="en-US"/>
        </w:rPr>
        <w:t xml:space="preserve"> orderResourceAssembler.toResource(order);</w:t>
      </w:r>
    </w:p>
    <w:p w14:paraId="6439031A" w14:textId="77777777" w:rsidR="00525DCA" w:rsidRPr="00525DCA" w:rsidRDefault="00525DCA" w:rsidP="00525DCA">
      <w:pPr>
        <w:ind w:firstLine="0"/>
        <w:jc w:val="left"/>
        <w:rPr>
          <w:rFonts w:ascii="Times" w:hAnsi="Times"/>
          <w:sz w:val="20"/>
          <w:szCs w:val="20"/>
          <w:lang w:val="en-US" w:eastAsia="en-US"/>
        </w:rPr>
      </w:pPr>
    </w:p>
    <w:p w14:paraId="7A38DA1A" w14:textId="77777777" w:rsidR="00525DCA" w:rsidRPr="00525DCA" w:rsidRDefault="00525DCA" w:rsidP="00525DCA">
      <w:pPr>
        <w:pStyle w:val="Normal1"/>
        <w:rPr>
          <w:sz w:val="16"/>
          <w:szCs w:val="16"/>
          <w:lang w:val="pt-BR"/>
        </w:rPr>
      </w:pPr>
      <w:r w:rsidRPr="00525DCA">
        <w:rPr>
          <w:rFonts w:ascii="Courier New" w:eastAsia="Courier New" w:hAnsi="Courier New" w:cs="Courier New"/>
          <w:sz w:val="16"/>
          <w:szCs w:val="16"/>
          <w:lang w:val="pt-BR"/>
        </w:rPr>
        <w:t xml:space="preserve">    }</w:t>
      </w:r>
    </w:p>
    <w:p w14:paraId="72141998" w14:textId="77777777" w:rsidR="00525DCA" w:rsidRPr="00525DCA" w:rsidRDefault="00525DCA" w:rsidP="00525DCA">
      <w:pPr>
        <w:pStyle w:val="Normal1"/>
        <w:rPr>
          <w:rFonts w:ascii="Courier New" w:eastAsia="Courier New" w:hAnsi="Courier New" w:cs="Courier New"/>
          <w:sz w:val="16"/>
          <w:szCs w:val="16"/>
          <w:lang w:val="pt-BR"/>
        </w:rPr>
      </w:pPr>
      <w:r w:rsidRPr="00525DCA">
        <w:rPr>
          <w:rFonts w:ascii="Courier New" w:eastAsia="Courier New" w:hAnsi="Courier New" w:cs="Courier New"/>
          <w:sz w:val="16"/>
          <w:szCs w:val="16"/>
          <w:lang w:val="pt-BR"/>
        </w:rPr>
        <w:t xml:space="preserve">    </w:t>
      </w:r>
    </w:p>
    <w:p w14:paraId="0826C9B1" w14:textId="77777777" w:rsidR="00525DCA" w:rsidRPr="00525DCA" w:rsidRDefault="00525DCA" w:rsidP="00525DCA">
      <w:pPr>
        <w:pStyle w:val="Normal1"/>
        <w:rPr>
          <w:rFonts w:ascii="Courier New" w:eastAsia="Courier New" w:hAnsi="Courier New" w:cs="Courier New"/>
          <w:sz w:val="16"/>
          <w:szCs w:val="16"/>
          <w:lang w:val="pt-BR"/>
        </w:rPr>
      </w:pPr>
      <w:r w:rsidRPr="00525DCA">
        <w:rPr>
          <w:rFonts w:ascii="Courier New" w:eastAsia="Courier New" w:hAnsi="Courier New" w:cs="Courier New"/>
          <w:sz w:val="16"/>
          <w:szCs w:val="16"/>
          <w:lang w:val="pt-BR"/>
        </w:rPr>
        <w:t xml:space="preserve">    ...</w:t>
      </w:r>
    </w:p>
    <w:p w14:paraId="53144D50" w14:textId="77777777" w:rsidR="00525DCA" w:rsidRPr="00525DCA" w:rsidRDefault="00525DCA" w:rsidP="00525DCA">
      <w:pPr>
        <w:pStyle w:val="Normal1"/>
        <w:rPr>
          <w:rFonts w:ascii="Courier New" w:eastAsia="Courier New" w:hAnsi="Courier New" w:cs="Courier New"/>
          <w:sz w:val="16"/>
          <w:szCs w:val="16"/>
          <w:lang w:val="pt-BR"/>
        </w:rPr>
      </w:pPr>
      <w:r w:rsidRPr="00525DCA">
        <w:rPr>
          <w:rFonts w:ascii="Courier New" w:eastAsia="Courier New" w:hAnsi="Courier New" w:cs="Courier New"/>
          <w:sz w:val="16"/>
          <w:szCs w:val="16"/>
          <w:lang w:val="pt-BR"/>
        </w:rPr>
        <w:t xml:space="preserve">    </w:t>
      </w:r>
    </w:p>
    <w:p w14:paraId="4CE6D0E0" w14:textId="7475F3B6" w:rsidR="00525DCA" w:rsidRPr="00525DCA" w:rsidRDefault="00525DCA" w:rsidP="00525DCA">
      <w:pPr>
        <w:pStyle w:val="Normal1"/>
        <w:rPr>
          <w:sz w:val="16"/>
          <w:szCs w:val="16"/>
          <w:lang w:val="pt-BR"/>
        </w:rPr>
      </w:pPr>
      <w:r w:rsidRPr="00525DCA">
        <w:rPr>
          <w:rFonts w:ascii="Courier New" w:eastAsia="Courier New" w:hAnsi="Courier New" w:cs="Courier New"/>
          <w:sz w:val="16"/>
          <w:szCs w:val="16"/>
          <w:lang w:val="pt-BR"/>
        </w:rPr>
        <w:t xml:space="preserve">    @RequestMapping(method</w:t>
      </w:r>
      <w:r w:rsidR="003D1755">
        <w:rPr>
          <w:rFonts w:ascii="Courier New" w:eastAsia="Courier New" w:hAnsi="Courier New" w:cs="Courier New"/>
          <w:sz w:val="16"/>
          <w:szCs w:val="16"/>
          <w:lang w:val="pt-BR"/>
        </w:rPr>
        <w:t xml:space="preserve"> </w:t>
      </w:r>
      <w:r w:rsidRPr="00525DCA">
        <w:rPr>
          <w:rFonts w:ascii="Courier New" w:eastAsia="Courier New" w:hAnsi="Courier New" w:cs="Courier New"/>
          <w:sz w:val="16"/>
          <w:szCs w:val="16"/>
          <w:lang w:val="pt-BR"/>
        </w:rPr>
        <w:t>= RequestMethod.GET)</w:t>
      </w:r>
    </w:p>
    <w:p w14:paraId="4DE800E8" w14:textId="77777777" w:rsidR="00525DCA" w:rsidRPr="00525DCA" w:rsidRDefault="00525DCA" w:rsidP="00525DCA">
      <w:pPr>
        <w:pStyle w:val="Normal1"/>
        <w:rPr>
          <w:sz w:val="16"/>
          <w:szCs w:val="16"/>
          <w:lang w:val="pt-BR"/>
        </w:rPr>
      </w:pPr>
      <w:r w:rsidRPr="00525DCA">
        <w:rPr>
          <w:rFonts w:ascii="Courier New" w:eastAsia="Courier New" w:hAnsi="Courier New" w:cs="Courier New"/>
          <w:sz w:val="16"/>
          <w:szCs w:val="16"/>
          <w:lang w:val="pt-BR"/>
        </w:rPr>
        <w:t xml:space="preserve">    </w:t>
      </w:r>
      <w:r w:rsidRPr="00525DCA">
        <w:rPr>
          <w:rFonts w:ascii="Courier New" w:eastAsia="Courier New" w:hAnsi="Courier New" w:cs="Courier New"/>
          <w:b/>
          <w:sz w:val="16"/>
          <w:szCs w:val="16"/>
          <w:lang w:val="pt-BR"/>
        </w:rPr>
        <w:t>public</w:t>
      </w:r>
      <w:r w:rsidRPr="00525DCA">
        <w:rPr>
          <w:rFonts w:ascii="Courier New" w:eastAsia="Courier New" w:hAnsi="Courier New" w:cs="Courier New"/>
          <w:sz w:val="16"/>
          <w:szCs w:val="16"/>
          <w:lang w:val="pt-BR"/>
        </w:rPr>
        <w:t xml:space="preserve"> List&lt;OrderResource&gt; getOrders() {</w:t>
      </w:r>
    </w:p>
    <w:p w14:paraId="5877B4D3" w14:textId="77777777" w:rsidR="00525DCA" w:rsidRPr="00525DCA" w:rsidRDefault="00525DCA" w:rsidP="00525DCA">
      <w:pPr>
        <w:pStyle w:val="Normal1"/>
        <w:rPr>
          <w:sz w:val="16"/>
          <w:szCs w:val="16"/>
          <w:lang w:val="pt-BR"/>
        </w:rPr>
      </w:pPr>
      <w:r w:rsidRPr="00525DCA">
        <w:rPr>
          <w:rFonts w:ascii="Courier New" w:eastAsia="Courier New" w:hAnsi="Courier New" w:cs="Courier New"/>
          <w:sz w:val="16"/>
          <w:szCs w:val="16"/>
          <w:lang w:val="pt-BR"/>
        </w:rPr>
        <w:lastRenderedPageBreak/>
        <w:t xml:space="preserve">    </w:t>
      </w:r>
      <w:r w:rsidRPr="00525DCA">
        <w:rPr>
          <w:rFonts w:ascii="Courier New" w:eastAsia="Courier New" w:hAnsi="Courier New" w:cs="Courier New"/>
          <w:sz w:val="16"/>
          <w:szCs w:val="16"/>
          <w:lang w:val="pt-BR"/>
        </w:rPr>
        <w:tab/>
        <w:t>List&lt;Order&gt; orders = orderService.getAll();</w:t>
      </w:r>
    </w:p>
    <w:p w14:paraId="0360D5C0" w14:textId="77777777" w:rsidR="00525DCA" w:rsidRPr="00525DCA" w:rsidRDefault="00525DCA" w:rsidP="00525DCA">
      <w:pPr>
        <w:pStyle w:val="Normal1"/>
        <w:rPr>
          <w:sz w:val="16"/>
          <w:szCs w:val="16"/>
          <w:lang w:val="pt-BR"/>
        </w:rPr>
      </w:pPr>
      <w:r w:rsidRPr="00525DCA">
        <w:rPr>
          <w:rFonts w:ascii="Courier New" w:eastAsia="Courier New" w:hAnsi="Courier New" w:cs="Courier New"/>
          <w:sz w:val="16"/>
          <w:szCs w:val="16"/>
          <w:lang w:val="pt-BR"/>
        </w:rPr>
        <w:t xml:space="preserve">    </w:t>
      </w:r>
      <w:r w:rsidRPr="00525DCA">
        <w:rPr>
          <w:rFonts w:ascii="Courier New" w:eastAsia="Courier New" w:hAnsi="Courier New" w:cs="Courier New"/>
          <w:sz w:val="16"/>
          <w:szCs w:val="16"/>
          <w:lang w:val="pt-BR"/>
        </w:rPr>
        <w:tab/>
      </w:r>
      <w:r w:rsidRPr="00525DCA">
        <w:rPr>
          <w:rFonts w:ascii="Courier New" w:eastAsia="Courier New" w:hAnsi="Courier New" w:cs="Courier New"/>
          <w:b/>
          <w:sz w:val="16"/>
          <w:szCs w:val="16"/>
          <w:lang w:val="pt-BR"/>
        </w:rPr>
        <w:t>return</w:t>
      </w:r>
      <w:r w:rsidRPr="00525DCA">
        <w:rPr>
          <w:rFonts w:ascii="Courier New" w:eastAsia="Courier New" w:hAnsi="Courier New" w:cs="Courier New"/>
          <w:sz w:val="16"/>
          <w:szCs w:val="16"/>
          <w:lang w:val="pt-BR"/>
        </w:rPr>
        <w:t xml:space="preserve"> orderResourceAssembler.toResources(orders);</w:t>
      </w:r>
    </w:p>
    <w:p w14:paraId="34F4EB16" w14:textId="77777777" w:rsidR="00525DCA" w:rsidRPr="00525DCA" w:rsidRDefault="00525DCA" w:rsidP="00525DCA">
      <w:pPr>
        <w:pStyle w:val="Normal1"/>
        <w:rPr>
          <w:sz w:val="16"/>
          <w:szCs w:val="16"/>
          <w:lang w:val="pt-BR"/>
        </w:rPr>
      </w:pPr>
      <w:r w:rsidRPr="00525DCA">
        <w:rPr>
          <w:rFonts w:ascii="Courier New" w:eastAsia="Courier New" w:hAnsi="Courier New" w:cs="Courier New"/>
          <w:sz w:val="16"/>
          <w:szCs w:val="16"/>
          <w:lang w:val="pt-BR"/>
        </w:rPr>
        <w:t xml:space="preserve">    }</w:t>
      </w:r>
    </w:p>
    <w:p w14:paraId="32EB77A5" w14:textId="77777777" w:rsidR="00525DCA" w:rsidRPr="00525DCA" w:rsidRDefault="00525DCA" w:rsidP="00525DCA">
      <w:pPr>
        <w:pStyle w:val="Normal1"/>
        <w:rPr>
          <w:sz w:val="16"/>
          <w:szCs w:val="16"/>
          <w:lang w:val="pt-BR"/>
        </w:rPr>
      </w:pPr>
      <w:r w:rsidRPr="00525DCA">
        <w:rPr>
          <w:sz w:val="16"/>
          <w:szCs w:val="16"/>
          <w:lang w:val="pt-BR"/>
        </w:rPr>
        <w:t xml:space="preserve">   </w:t>
      </w:r>
    </w:p>
    <w:p w14:paraId="0E59C7D1" w14:textId="77777777" w:rsidR="00525DCA" w:rsidRPr="00525DCA" w:rsidRDefault="00525DCA" w:rsidP="00525DCA">
      <w:pPr>
        <w:pStyle w:val="Normal1"/>
        <w:rPr>
          <w:sz w:val="16"/>
          <w:szCs w:val="16"/>
          <w:lang w:val="pt-BR"/>
        </w:rPr>
      </w:pPr>
      <w:r w:rsidRPr="00525DCA">
        <w:rPr>
          <w:sz w:val="16"/>
          <w:szCs w:val="16"/>
          <w:lang w:val="pt-BR"/>
        </w:rPr>
        <w:t xml:space="preserve">          </w:t>
      </w:r>
      <w:r w:rsidRPr="00525DCA">
        <w:rPr>
          <w:rFonts w:ascii="Courier New" w:eastAsia="Courier New" w:hAnsi="Courier New" w:cs="Courier New"/>
          <w:sz w:val="16"/>
          <w:szCs w:val="16"/>
          <w:lang w:val="pt-BR"/>
        </w:rPr>
        <w:t>...</w:t>
      </w:r>
    </w:p>
    <w:p w14:paraId="25534C5B" w14:textId="77777777" w:rsidR="00525DCA" w:rsidRPr="00525DCA" w:rsidRDefault="00525DCA" w:rsidP="00525DCA">
      <w:pPr>
        <w:pStyle w:val="Normal1"/>
        <w:rPr>
          <w:sz w:val="16"/>
          <w:szCs w:val="16"/>
          <w:lang w:val="pt-BR"/>
        </w:rPr>
      </w:pPr>
      <w:r w:rsidRPr="00525DCA">
        <w:rPr>
          <w:rFonts w:ascii="Courier New" w:eastAsia="Courier New" w:hAnsi="Courier New" w:cs="Courier New"/>
          <w:sz w:val="16"/>
          <w:szCs w:val="16"/>
          <w:lang w:val="pt-BR"/>
        </w:rPr>
        <w:t>}</w:t>
      </w:r>
    </w:p>
    <w:p w14:paraId="07A51814" w14:textId="77777777" w:rsidR="00525DCA" w:rsidRPr="00525DCA" w:rsidRDefault="00525DCA" w:rsidP="00525DCA">
      <w:pPr>
        <w:ind w:firstLine="0"/>
      </w:pPr>
    </w:p>
    <w:p w14:paraId="639962A6" w14:textId="77777777" w:rsidR="00525DCA" w:rsidRPr="00525DCA" w:rsidRDefault="00525DCA" w:rsidP="00525DCA">
      <w:pPr>
        <w:pStyle w:val="ListagemTitulo"/>
      </w:pPr>
      <w:r w:rsidRPr="00525DCA">
        <w:rPr>
          <w:b/>
        </w:rPr>
        <w:t>Listagem 5.</w:t>
      </w:r>
      <w:r w:rsidRPr="00525DCA">
        <w:t xml:space="preserve"> Exemplo de JSON retornado.</w:t>
      </w:r>
    </w:p>
    <w:p w14:paraId="0E6A5AAA" w14:textId="77777777" w:rsidR="00525DCA" w:rsidRPr="00525DCA" w:rsidRDefault="00525DCA" w:rsidP="00525DCA">
      <w:pPr>
        <w:pStyle w:val="Normal1"/>
        <w:rPr>
          <w:sz w:val="16"/>
          <w:szCs w:val="16"/>
          <w:lang w:val="pt-BR"/>
        </w:rPr>
      </w:pPr>
      <w:r w:rsidRPr="00525DCA">
        <w:rPr>
          <w:rFonts w:ascii="Courier New" w:eastAsia="Courier New" w:hAnsi="Courier New" w:cs="Courier New"/>
          <w:sz w:val="16"/>
          <w:szCs w:val="16"/>
          <w:lang w:val="pt-BR"/>
        </w:rPr>
        <w:t>{</w:t>
      </w:r>
    </w:p>
    <w:p w14:paraId="2124F5DD" w14:textId="77777777" w:rsidR="00525DCA" w:rsidRPr="00525DCA" w:rsidRDefault="00525DCA" w:rsidP="00525DCA">
      <w:pPr>
        <w:pStyle w:val="Normal1"/>
        <w:rPr>
          <w:sz w:val="16"/>
          <w:szCs w:val="16"/>
          <w:lang w:val="pt-BR"/>
        </w:rPr>
      </w:pPr>
      <w:r w:rsidRPr="00525DCA">
        <w:rPr>
          <w:rFonts w:ascii="Courier New" w:eastAsia="Courier New" w:hAnsi="Courier New" w:cs="Courier New"/>
          <w:sz w:val="16"/>
          <w:szCs w:val="16"/>
          <w:lang w:val="pt-BR"/>
        </w:rPr>
        <w:t xml:space="preserve">    "createdAt": 1400638921610,</w:t>
      </w:r>
    </w:p>
    <w:p w14:paraId="21F8EB6A" w14:textId="77777777" w:rsidR="00525DCA" w:rsidRPr="00525DCA" w:rsidRDefault="00525DCA" w:rsidP="00525DCA">
      <w:pPr>
        <w:pStyle w:val="Normal1"/>
        <w:rPr>
          <w:sz w:val="16"/>
          <w:szCs w:val="16"/>
          <w:lang w:val="pt-BR"/>
        </w:rPr>
      </w:pPr>
      <w:r w:rsidRPr="00525DCA">
        <w:rPr>
          <w:rFonts w:ascii="Courier New" w:eastAsia="Courier New" w:hAnsi="Courier New" w:cs="Courier New"/>
          <w:sz w:val="16"/>
          <w:szCs w:val="16"/>
          <w:lang w:val="pt-BR"/>
        </w:rPr>
        <w:t xml:space="preserve">    "links": [ ... ],</w:t>
      </w:r>
    </w:p>
    <w:p w14:paraId="656C09F6" w14:textId="77777777" w:rsidR="00525DCA" w:rsidRPr="00525DCA" w:rsidRDefault="00525DCA" w:rsidP="00525DCA">
      <w:pPr>
        <w:pStyle w:val="Normal1"/>
        <w:rPr>
          <w:sz w:val="16"/>
          <w:szCs w:val="16"/>
          <w:lang w:val="pt-BR"/>
        </w:rPr>
      </w:pPr>
      <w:r w:rsidRPr="00525DCA">
        <w:rPr>
          <w:rFonts w:ascii="Courier New" w:eastAsia="Courier New" w:hAnsi="Courier New" w:cs="Courier New"/>
          <w:sz w:val="16"/>
          <w:szCs w:val="16"/>
          <w:lang w:val="pt-BR"/>
        </w:rPr>
        <w:t xml:space="preserve">    "orderId": 1234,</w:t>
      </w:r>
    </w:p>
    <w:p w14:paraId="7CC71501" w14:textId="77777777" w:rsidR="00525DCA" w:rsidRPr="00525DCA" w:rsidRDefault="00525DCA" w:rsidP="00525DCA">
      <w:pPr>
        <w:pStyle w:val="Normal1"/>
        <w:rPr>
          <w:sz w:val="16"/>
          <w:szCs w:val="16"/>
          <w:lang w:val="pt-BR"/>
        </w:rPr>
      </w:pPr>
      <w:r w:rsidRPr="00525DCA">
        <w:rPr>
          <w:rFonts w:ascii="Courier New" w:eastAsia="Courier New" w:hAnsi="Courier New" w:cs="Courier New"/>
          <w:sz w:val="16"/>
          <w:szCs w:val="16"/>
          <w:lang w:val="pt-BR"/>
        </w:rPr>
        <w:t xml:space="preserve">    "status": "WAITING_FOR_PAYMENT",</w:t>
      </w:r>
    </w:p>
    <w:p w14:paraId="7C7DC41E" w14:textId="77777777" w:rsidR="00525DCA" w:rsidRPr="00525DCA" w:rsidRDefault="00525DCA" w:rsidP="00525DCA">
      <w:pPr>
        <w:pStyle w:val="Normal1"/>
        <w:rPr>
          <w:sz w:val="16"/>
          <w:szCs w:val="16"/>
          <w:lang w:val="pt-BR"/>
        </w:rPr>
      </w:pPr>
      <w:r w:rsidRPr="00525DCA">
        <w:rPr>
          <w:rFonts w:ascii="Courier New" w:eastAsia="Courier New" w:hAnsi="Courier New" w:cs="Courier New"/>
          <w:sz w:val="16"/>
          <w:szCs w:val="16"/>
          <w:lang w:val="pt-BR"/>
        </w:rPr>
        <w:t xml:space="preserve">    "value": 95.5</w:t>
      </w:r>
    </w:p>
    <w:p w14:paraId="7FD99D5E" w14:textId="77777777" w:rsidR="00525DCA" w:rsidRPr="00525DCA" w:rsidRDefault="00525DCA" w:rsidP="00525DCA">
      <w:pPr>
        <w:pStyle w:val="Normal1"/>
        <w:rPr>
          <w:sz w:val="16"/>
          <w:szCs w:val="16"/>
          <w:lang w:val="pt-BR"/>
        </w:rPr>
      </w:pPr>
      <w:r w:rsidRPr="00525DCA">
        <w:rPr>
          <w:rFonts w:ascii="Courier New" w:eastAsia="Courier New" w:hAnsi="Courier New" w:cs="Courier New"/>
          <w:sz w:val="16"/>
          <w:szCs w:val="16"/>
          <w:lang w:val="pt-BR"/>
        </w:rPr>
        <w:t>}</w:t>
      </w:r>
    </w:p>
    <w:p w14:paraId="5A7723B2" w14:textId="77777777" w:rsidR="00525DCA" w:rsidRPr="00525DCA" w:rsidRDefault="00525DCA" w:rsidP="00525DCA"/>
    <w:p w14:paraId="27A149F1" w14:textId="77777777" w:rsidR="00525DCA" w:rsidRPr="00525DCA" w:rsidRDefault="00525DCA" w:rsidP="00525DCA"/>
    <w:p w14:paraId="719E7A10" w14:textId="0661B168" w:rsidR="00525DCA" w:rsidRDefault="00525DCA" w:rsidP="00525DCA">
      <w:pPr>
        <w:rPr>
          <w:rFonts w:eastAsia="Courier New"/>
        </w:rPr>
      </w:pPr>
      <w:r w:rsidRPr="00525DCA">
        <w:rPr>
          <w:rFonts w:eastAsia="Courier New"/>
        </w:rPr>
        <w:t xml:space="preserve">Quando </w:t>
      </w:r>
      <w:r w:rsidR="009B20C5">
        <w:rPr>
          <w:rFonts w:eastAsia="Courier New"/>
        </w:rPr>
        <w:t>se fala</w:t>
      </w:r>
      <w:r w:rsidRPr="00525DCA">
        <w:rPr>
          <w:rFonts w:eastAsia="Courier New"/>
        </w:rPr>
        <w:t xml:space="preserve"> em HATEOAS, os links passam a desempenhar um papel importante, visto que são os responsáveis por garantir a transição de estado da aplicação. O Spring HATEOAS oferece mais de um mecanismo para a sua criação</w:t>
      </w:r>
      <w:r w:rsidR="009B20C5">
        <w:rPr>
          <w:rFonts w:eastAsia="Courier New"/>
        </w:rPr>
        <w:t xml:space="preserve">. </w:t>
      </w:r>
      <w:r w:rsidRPr="00525DCA">
        <w:rPr>
          <w:rFonts w:eastAsia="Courier New"/>
        </w:rPr>
        <w:t xml:space="preserve">A seguir </w:t>
      </w:r>
      <w:r w:rsidR="009B20C5">
        <w:rPr>
          <w:rFonts w:eastAsia="Courier New"/>
        </w:rPr>
        <w:t>serão apresentadas</w:t>
      </w:r>
      <w:r w:rsidRPr="00525DCA">
        <w:rPr>
          <w:rFonts w:eastAsia="Courier New"/>
        </w:rPr>
        <w:t xml:space="preserve"> </w:t>
      </w:r>
      <w:r w:rsidR="009B20C5">
        <w:rPr>
          <w:rFonts w:eastAsia="Courier New"/>
        </w:rPr>
        <w:t>algumas formas para criar esses links.</w:t>
      </w:r>
    </w:p>
    <w:p w14:paraId="6CDFA012" w14:textId="77777777" w:rsidR="009B20C5" w:rsidRPr="00525DCA" w:rsidRDefault="009B20C5" w:rsidP="00525DCA">
      <w:pPr>
        <w:rPr>
          <w:rFonts w:eastAsia="Courier New"/>
        </w:rPr>
      </w:pPr>
    </w:p>
    <w:p w14:paraId="67BDBE02" w14:textId="2E358F09" w:rsidR="00525DCA" w:rsidRPr="00525DCA" w:rsidRDefault="00525DCA" w:rsidP="00525DCA">
      <w:r w:rsidRPr="00525DCA">
        <w:t xml:space="preserve">A forma mais simples de </w:t>
      </w:r>
      <w:r w:rsidR="009B20C5">
        <w:t>se criar</w:t>
      </w:r>
      <w:r w:rsidRPr="00525DCA">
        <w:t xml:space="preserve"> um link é através da própria class </w:t>
      </w:r>
      <w:r w:rsidRPr="00525DCA">
        <w:rPr>
          <w:b/>
        </w:rPr>
        <w:t>Link</w:t>
      </w:r>
      <w:r w:rsidRPr="00525DCA">
        <w:t xml:space="preserve">, </w:t>
      </w:r>
      <w:r w:rsidR="009B20C5">
        <w:t xml:space="preserve">passando em </w:t>
      </w:r>
      <w:r w:rsidRPr="00525DCA">
        <w:t xml:space="preserve">seu construtor a URI que </w:t>
      </w:r>
      <w:r w:rsidR="009B20C5">
        <w:t>se deseja</w:t>
      </w:r>
      <w:r w:rsidRPr="00525DCA">
        <w:t xml:space="preserve"> referenciar e</w:t>
      </w:r>
      <w:r w:rsidR="009B20C5">
        <w:t>,</w:t>
      </w:r>
      <w:r w:rsidRPr="00525DCA">
        <w:t xml:space="preserve"> através do método </w:t>
      </w:r>
      <w:r w:rsidR="009B20C5">
        <w:rPr>
          <w:b/>
        </w:rPr>
        <w:t>withRel(...)</w:t>
      </w:r>
      <w:r w:rsidR="009B20C5" w:rsidRPr="009B20C5">
        <w:t xml:space="preserve">, </w:t>
      </w:r>
      <w:r w:rsidR="009B20C5">
        <w:t>pode-se</w:t>
      </w:r>
      <w:r w:rsidRPr="00525DCA">
        <w:t xml:space="preserve"> </w:t>
      </w:r>
      <w:r w:rsidR="009B20C5">
        <w:t>definir</w:t>
      </w:r>
      <w:r w:rsidRPr="00525DCA">
        <w:t xml:space="preserve"> um </w:t>
      </w:r>
      <w:r w:rsidRPr="00525DCA">
        <w:rPr>
          <w:i/>
        </w:rPr>
        <w:t>alias</w:t>
      </w:r>
      <w:r w:rsidRPr="00525DCA">
        <w:t xml:space="preserve">. Uma vez que </w:t>
      </w:r>
      <w:r w:rsidR="009B20C5">
        <w:t>o link</w:t>
      </w:r>
      <w:r w:rsidRPr="00525DCA">
        <w:t xml:space="preserve"> foi criado</w:t>
      </w:r>
      <w:r w:rsidR="009B20C5">
        <w:t>, pode-se</w:t>
      </w:r>
      <w:r w:rsidRPr="00525DCA">
        <w:t xml:space="preserve"> então </w:t>
      </w:r>
      <w:r w:rsidR="009B20C5">
        <w:t>associá-lo</w:t>
      </w:r>
      <w:r w:rsidRPr="00525DCA">
        <w:t xml:space="preserve"> a um determinado recurso. A classe </w:t>
      </w:r>
      <w:r w:rsidRPr="00525DCA">
        <w:rPr>
          <w:b/>
        </w:rPr>
        <w:t xml:space="preserve">ResourceSupport </w:t>
      </w:r>
      <w:r w:rsidRPr="00525DCA">
        <w:t xml:space="preserve">provê os métodos </w:t>
      </w:r>
      <w:r w:rsidRPr="00525DCA">
        <w:rPr>
          <w:b/>
        </w:rPr>
        <w:t xml:space="preserve">add(Link link) </w:t>
      </w:r>
      <w:r w:rsidRPr="00525DCA">
        <w:t xml:space="preserve"> e </w:t>
      </w:r>
      <w:r w:rsidRPr="00525DCA">
        <w:rPr>
          <w:b/>
        </w:rPr>
        <w:t>add(Iterable&lt;Link&gt; links)</w:t>
      </w:r>
      <w:r w:rsidRPr="00525DCA">
        <w:t>, para auxiliar nesse processo.</w:t>
      </w:r>
    </w:p>
    <w:p w14:paraId="752F38DA" w14:textId="77777777" w:rsidR="00525DCA" w:rsidRPr="00525DCA" w:rsidRDefault="00525DCA" w:rsidP="00525DCA"/>
    <w:p w14:paraId="2FA4F324" w14:textId="452FB3D0" w:rsidR="00525DCA" w:rsidRPr="00525DCA" w:rsidRDefault="003D1755" w:rsidP="00525DCA">
      <w:r w:rsidRPr="00525DCA">
        <w:t xml:space="preserve">O problema de </w:t>
      </w:r>
      <w:r>
        <w:t xml:space="preserve">se adotar esta abordagem de definir os links diretamente é que o desenvolvedor </w:t>
      </w:r>
      <w:r w:rsidRPr="00525DCA">
        <w:t xml:space="preserve">precisa conhecer previamente o protocolo utilizado, </w:t>
      </w:r>
      <w:r w:rsidRPr="00525DCA">
        <w:rPr>
          <w:i/>
        </w:rPr>
        <w:t>HTTP</w:t>
      </w:r>
      <w:r w:rsidRPr="00525DCA">
        <w:t xml:space="preserve"> ou </w:t>
      </w:r>
      <w:r w:rsidRPr="00525DCA">
        <w:rPr>
          <w:i/>
        </w:rPr>
        <w:t>HTTPS</w:t>
      </w:r>
      <w:r w:rsidRPr="00525DCA">
        <w:t>, o hostname d</w:t>
      </w:r>
      <w:r>
        <w:t>a aplicação e o número da porta</w:t>
      </w:r>
      <w:r w:rsidRPr="00525DCA">
        <w:t xml:space="preserve"> quando necessário, tornando </w:t>
      </w:r>
      <w:r>
        <w:t>os</w:t>
      </w:r>
      <w:r w:rsidRPr="00525DCA">
        <w:t xml:space="preserve"> links muito sensíveis a possíveis mudanças no sistema e no ambiente.</w:t>
      </w:r>
    </w:p>
    <w:p w14:paraId="54FCD45F" w14:textId="77777777" w:rsidR="00525DCA" w:rsidRPr="00525DCA" w:rsidRDefault="00525DCA" w:rsidP="00525DCA"/>
    <w:p w14:paraId="026C304F" w14:textId="77777777" w:rsidR="00525DCA" w:rsidRPr="00525DCA" w:rsidRDefault="00525DCA" w:rsidP="00525DCA"/>
    <w:p w14:paraId="0B85FA7A" w14:textId="77777777" w:rsidR="00525DCA" w:rsidRPr="00525DCA" w:rsidRDefault="00525DCA" w:rsidP="00525DCA">
      <w:pPr>
        <w:pStyle w:val="ListagemTitulo"/>
      </w:pPr>
      <w:r w:rsidRPr="00525DCA">
        <w:rPr>
          <w:b/>
        </w:rPr>
        <w:t>Listagem 6</w:t>
      </w:r>
      <w:r w:rsidRPr="00525DCA">
        <w:t>. Construção de links para fazer a navegação entre recursos</w:t>
      </w:r>
    </w:p>
    <w:p w14:paraId="2DE6E182" w14:textId="77777777" w:rsidR="00525DCA" w:rsidRPr="00525DCA" w:rsidRDefault="00525DCA" w:rsidP="00525DCA">
      <w:pPr>
        <w:pStyle w:val="Normal1"/>
        <w:rPr>
          <w:rFonts w:ascii="Courier New" w:hAnsi="Courier New" w:cs="Courier New"/>
          <w:sz w:val="16"/>
          <w:szCs w:val="16"/>
          <w:lang w:val="pt-BR"/>
        </w:rPr>
      </w:pPr>
      <w:r w:rsidRPr="00525DCA">
        <w:rPr>
          <w:rFonts w:ascii="Courier New" w:eastAsia="Courier New" w:hAnsi="Courier New" w:cs="Courier New"/>
          <w:sz w:val="16"/>
          <w:szCs w:val="16"/>
          <w:lang w:val="pt-BR"/>
        </w:rPr>
        <w:t>@RequestMapping("/{orderId}")</w:t>
      </w:r>
    </w:p>
    <w:p w14:paraId="0D65F1C4" w14:textId="77777777" w:rsidR="00525DCA" w:rsidRPr="00525DCA" w:rsidRDefault="00525DCA" w:rsidP="00525DCA">
      <w:pPr>
        <w:pStyle w:val="Normal1"/>
        <w:rPr>
          <w:rFonts w:ascii="Courier New" w:hAnsi="Courier New" w:cs="Courier New"/>
          <w:sz w:val="16"/>
          <w:szCs w:val="16"/>
          <w:lang w:val="pt-BR"/>
        </w:rPr>
      </w:pPr>
      <w:r w:rsidRPr="00525DCA">
        <w:rPr>
          <w:rFonts w:ascii="Courier New" w:eastAsia="Courier New" w:hAnsi="Courier New" w:cs="Courier New"/>
          <w:b/>
          <w:sz w:val="16"/>
          <w:szCs w:val="16"/>
          <w:lang w:val="pt-BR"/>
        </w:rPr>
        <w:t>public</w:t>
      </w:r>
      <w:r w:rsidRPr="00525DCA">
        <w:rPr>
          <w:rFonts w:ascii="Courier New" w:eastAsia="Courier New" w:hAnsi="Courier New" w:cs="Courier New"/>
          <w:sz w:val="16"/>
          <w:szCs w:val="16"/>
          <w:lang w:val="pt-BR"/>
        </w:rPr>
        <w:t xml:space="preserve"> OrderResource get(@PathVariable Long orderId) {</w:t>
      </w:r>
    </w:p>
    <w:p w14:paraId="1AF8A39D" w14:textId="77777777" w:rsidR="00525DCA" w:rsidRPr="00525DCA" w:rsidRDefault="00525DCA" w:rsidP="00525DCA">
      <w:pPr>
        <w:pStyle w:val="Normal1"/>
        <w:rPr>
          <w:rFonts w:ascii="Courier New" w:hAnsi="Courier New" w:cs="Courier New"/>
          <w:sz w:val="16"/>
          <w:szCs w:val="16"/>
          <w:lang w:val="pt-BR"/>
        </w:rPr>
      </w:pPr>
      <w:r w:rsidRPr="00525DCA">
        <w:rPr>
          <w:rFonts w:ascii="Courier New" w:eastAsia="Courier New" w:hAnsi="Courier New" w:cs="Courier New"/>
          <w:sz w:val="16"/>
          <w:szCs w:val="16"/>
          <w:lang w:val="pt-BR"/>
        </w:rPr>
        <w:t xml:space="preserve">    Order order = orderService.get(orderId);</w:t>
      </w:r>
    </w:p>
    <w:p w14:paraId="4FA99118" w14:textId="77777777" w:rsidR="00525DCA" w:rsidRPr="00525DCA" w:rsidRDefault="00525DCA" w:rsidP="00525DCA">
      <w:pPr>
        <w:pStyle w:val="Normal1"/>
        <w:rPr>
          <w:rFonts w:ascii="Courier New" w:hAnsi="Courier New" w:cs="Courier New"/>
          <w:sz w:val="16"/>
          <w:szCs w:val="16"/>
          <w:lang w:val="pt-BR"/>
        </w:rPr>
      </w:pPr>
      <w:r w:rsidRPr="00525DCA">
        <w:rPr>
          <w:rFonts w:ascii="Courier New" w:eastAsia="Courier New" w:hAnsi="Courier New" w:cs="Courier New"/>
          <w:sz w:val="16"/>
          <w:szCs w:val="16"/>
          <w:lang w:val="pt-BR"/>
        </w:rPr>
        <w:t xml:space="preserve">    OrderResource resource = orderResourceAssembler.toResource(order);</w:t>
      </w:r>
    </w:p>
    <w:p w14:paraId="373019C0" w14:textId="77777777" w:rsidR="00525DCA" w:rsidRPr="00525DCA" w:rsidRDefault="00525DCA" w:rsidP="00525DCA">
      <w:pPr>
        <w:pStyle w:val="Normal1"/>
        <w:rPr>
          <w:rFonts w:ascii="Courier New" w:hAnsi="Courier New" w:cs="Courier New"/>
          <w:sz w:val="16"/>
          <w:szCs w:val="16"/>
          <w:lang w:val="pt-BR"/>
        </w:rPr>
      </w:pPr>
    </w:p>
    <w:p w14:paraId="4B58BC9B" w14:textId="77777777" w:rsidR="00525DCA" w:rsidRPr="00525DCA" w:rsidRDefault="00525DCA" w:rsidP="00525DCA">
      <w:pPr>
        <w:pStyle w:val="Normal1"/>
        <w:rPr>
          <w:rFonts w:ascii="Courier New" w:hAnsi="Courier New" w:cs="Courier New"/>
          <w:sz w:val="16"/>
          <w:szCs w:val="16"/>
          <w:lang w:val="pt-BR"/>
        </w:rPr>
      </w:pPr>
      <w:r w:rsidRPr="00525DCA">
        <w:rPr>
          <w:rFonts w:ascii="Courier New" w:eastAsia="Courier New" w:hAnsi="Courier New" w:cs="Courier New"/>
          <w:sz w:val="16"/>
          <w:szCs w:val="16"/>
          <w:lang w:val="pt-BR"/>
        </w:rPr>
        <w:t xml:space="preserve">    Link selfLink = </w:t>
      </w:r>
      <w:r w:rsidRPr="00525DCA">
        <w:rPr>
          <w:rFonts w:ascii="Courier New" w:eastAsia="Courier New" w:hAnsi="Courier New" w:cs="Courier New"/>
          <w:b/>
          <w:sz w:val="16"/>
          <w:szCs w:val="16"/>
          <w:lang w:val="pt-BR"/>
        </w:rPr>
        <w:t>new</w:t>
      </w:r>
      <w:r w:rsidRPr="00525DCA">
        <w:rPr>
          <w:rFonts w:ascii="Courier New" w:eastAsia="Courier New" w:hAnsi="Courier New" w:cs="Courier New"/>
          <w:sz w:val="16"/>
          <w:szCs w:val="16"/>
          <w:lang w:val="pt-BR"/>
        </w:rPr>
        <w:t xml:space="preserve"> Link("</w:t>
      </w:r>
      <w:r w:rsidRPr="00525DCA">
        <w:rPr>
          <w:rFonts w:ascii="Courier New" w:eastAsia="Courier New" w:hAnsi="Courier New" w:cs="Courier New"/>
          <w:color w:val="auto"/>
          <w:sz w:val="16"/>
          <w:szCs w:val="16"/>
          <w:lang w:val="pt-BR"/>
        </w:rPr>
        <w:t>http://macaxeiraonline.com/orders/74</w:t>
      </w:r>
      <w:r w:rsidRPr="00525DCA">
        <w:rPr>
          <w:rFonts w:ascii="Courier New" w:eastAsia="Courier New" w:hAnsi="Courier New" w:cs="Courier New"/>
          <w:sz w:val="16"/>
          <w:szCs w:val="16"/>
          <w:lang w:val="pt-BR"/>
        </w:rPr>
        <w:t>");</w:t>
      </w:r>
    </w:p>
    <w:p w14:paraId="264868B1" w14:textId="77777777" w:rsidR="00525DCA" w:rsidRPr="00525DCA" w:rsidRDefault="00525DCA" w:rsidP="00525DCA">
      <w:pPr>
        <w:pStyle w:val="Normal1"/>
        <w:rPr>
          <w:rFonts w:ascii="Courier New" w:hAnsi="Courier New" w:cs="Courier New"/>
          <w:sz w:val="16"/>
          <w:szCs w:val="16"/>
          <w:lang w:val="pt-BR"/>
        </w:rPr>
      </w:pPr>
      <w:r w:rsidRPr="00525DCA">
        <w:rPr>
          <w:rFonts w:ascii="Courier New" w:eastAsia="Courier New" w:hAnsi="Courier New" w:cs="Courier New"/>
          <w:sz w:val="16"/>
          <w:szCs w:val="16"/>
          <w:lang w:val="pt-BR"/>
        </w:rPr>
        <w:t xml:space="preserve">    Link custormerLink = </w:t>
      </w:r>
      <w:r w:rsidRPr="00525DCA">
        <w:rPr>
          <w:rFonts w:ascii="Courier New" w:eastAsia="Courier New" w:hAnsi="Courier New" w:cs="Courier New"/>
          <w:b/>
          <w:sz w:val="16"/>
          <w:szCs w:val="16"/>
          <w:lang w:val="pt-BR"/>
        </w:rPr>
        <w:t>new</w:t>
      </w:r>
      <w:r w:rsidRPr="00525DCA">
        <w:rPr>
          <w:rFonts w:ascii="Courier New" w:eastAsia="Courier New" w:hAnsi="Courier New" w:cs="Courier New"/>
          <w:sz w:val="16"/>
          <w:szCs w:val="16"/>
          <w:lang w:val="pt-BR"/>
        </w:rPr>
        <w:t xml:space="preserve"> Link("</w:t>
      </w:r>
      <w:r w:rsidRPr="00525DCA">
        <w:rPr>
          <w:rFonts w:ascii="Courier New" w:eastAsia="Courier New" w:hAnsi="Courier New" w:cs="Courier New"/>
          <w:color w:val="auto"/>
          <w:sz w:val="16"/>
          <w:szCs w:val="16"/>
          <w:lang w:val="pt-BR"/>
        </w:rPr>
        <w:t>http://macaxeiraonline.com/customer/</w:t>
      </w:r>
      <w:r w:rsidRPr="00525DCA">
        <w:rPr>
          <w:rFonts w:ascii="Courier New" w:eastAsia="Courier New" w:hAnsi="Courier New" w:cs="Courier New"/>
          <w:sz w:val="16"/>
          <w:szCs w:val="16"/>
          <w:lang w:val="pt-BR"/>
        </w:rPr>
        <w:t>83985/orders", "my orders");</w:t>
      </w:r>
    </w:p>
    <w:p w14:paraId="42E514BC" w14:textId="77777777" w:rsidR="00525DCA" w:rsidRPr="00525DCA" w:rsidRDefault="00525DCA" w:rsidP="00525DCA">
      <w:pPr>
        <w:pStyle w:val="Normal1"/>
        <w:rPr>
          <w:rFonts w:ascii="Courier New" w:hAnsi="Courier New" w:cs="Courier New"/>
          <w:sz w:val="16"/>
          <w:szCs w:val="16"/>
          <w:lang w:val="pt-BR"/>
        </w:rPr>
      </w:pPr>
    </w:p>
    <w:p w14:paraId="6959403E" w14:textId="77777777" w:rsidR="00525DCA" w:rsidRPr="00525DCA" w:rsidRDefault="00525DCA" w:rsidP="00525DCA">
      <w:pPr>
        <w:pStyle w:val="Normal1"/>
        <w:rPr>
          <w:rFonts w:ascii="Courier New" w:hAnsi="Courier New" w:cs="Courier New"/>
          <w:sz w:val="16"/>
          <w:szCs w:val="16"/>
          <w:lang w:val="pt-BR"/>
        </w:rPr>
      </w:pPr>
      <w:r w:rsidRPr="00525DCA">
        <w:rPr>
          <w:rFonts w:ascii="Courier New" w:eastAsia="Courier New" w:hAnsi="Courier New" w:cs="Courier New"/>
          <w:sz w:val="16"/>
          <w:szCs w:val="16"/>
          <w:lang w:val="pt-BR"/>
        </w:rPr>
        <w:t xml:space="preserve">    resource.add(selfLink);</w:t>
      </w:r>
    </w:p>
    <w:p w14:paraId="20028376" w14:textId="77777777" w:rsidR="00525DCA" w:rsidRPr="00525DCA" w:rsidRDefault="00525DCA" w:rsidP="00525DCA">
      <w:pPr>
        <w:pStyle w:val="Normal1"/>
        <w:rPr>
          <w:rFonts w:ascii="Courier New" w:hAnsi="Courier New" w:cs="Courier New"/>
          <w:sz w:val="16"/>
          <w:szCs w:val="16"/>
          <w:lang w:val="pt-BR"/>
        </w:rPr>
      </w:pPr>
      <w:r w:rsidRPr="00525DCA">
        <w:rPr>
          <w:rFonts w:ascii="Courier New" w:eastAsia="Courier New" w:hAnsi="Courier New" w:cs="Courier New"/>
          <w:sz w:val="16"/>
          <w:szCs w:val="16"/>
          <w:lang w:val="pt-BR"/>
        </w:rPr>
        <w:t xml:space="preserve">    resource.add(customerLink);</w:t>
      </w:r>
    </w:p>
    <w:p w14:paraId="1B79FFCA" w14:textId="77777777" w:rsidR="00525DCA" w:rsidRPr="00525DCA" w:rsidRDefault="00525DCA" w:rsidP="00525DCA">
      <w:pPr>
        <w:pStyle w:val="Normal1"/>
        <w:rPr>
          <w:rFonts w:ascii="Courier New" w:hAnsi="Courier New" w:cs="Courier New"/>
          <w:sz w:val="16"/>
          <w:szCs w:val="16"/>
          <w:lang w:val="pt-BR"/>
        </w:rPr>
      </w:pPr>
    </w:p>
    <w:p w14:paraId="3256AB85" w14:textId="77777777" w:rsidR="00525DCA" w:rsidRPr="00525DCA" w:rsidRDefault="00525DCA" w:rsidP="00525DCA">
      <w:pPr>
        <w:pStyle w:val="Normal1"/>
        <w:rPr>
          <w:rFonts w:ascii="Courier New" w:hAnsi="Courier New" w:cs="Courier New"/>
          <w:sz w:val="16"/>
          <w:szCs w:val="16"/>
          <w:lang w:val="pt-BR"/>
        </w:rPr>
      </w:pPr>
      <w:r w:rsidRPr="00525DCA">
        <w:rPr>
          <w:rFonts w:ascii="Courier New" w:eastAsia="Courier New" w:hAnsi="Courier New" w:cs="Courier New"/>
          <w:sz w:val="16"/>
          <w:szCs w:val="16"/>
          <w:lang w:val="pt-BR"/>
        </w:rPr>
        <w:t xml:space="preserve">    return orderResource;</w:t>
      </w:r>
    </w:p>
    <w:p w14:paraId="41FEDD91" w14:textId="77777777" w:rsidR="00525DCA" w:rsidRPr="00525DCA" w:rsidRDefault="00525DCA" w:rsidP="00525DCA">
      <w:pPr>
        <w:pStyle w:val="Normal1"/>
        <w:rPr>
          <w:rFonts w:ascii="Courier New" w:hAnsi="Courier New" w:cs="Courier New"/>
          <w:sz w:val="16"/>
          <w:szCs w:val="16"/>
          <w:lang w:val="pt-BR"/>
        </w:rPr>
      </w:pPr>
      <w:r w:rsidRPr="00525DCA">
        <w:rPr>
          <w:rFonts w:ascii="Courier New" w:eastAsia="Courier New" w:hAnsi="Courier New" w:cs="Courier New"/>
          <w:sz w:val="16"/>
          <w:szCs w:val="16"/>
          <w:lang w:val="pt-BR"/>
        </w:rPr>
        <w:t>}</w:t>
      </w:r>
    </w:p>
    <w:p w14:paraId="299B526D" w14:textId="77777777" w:rsidR="006B4C05" w:rsidRDefault="006B4C05" w:rsidP="006B4C05"/>
    <w:p w14:paraId="7343A146" w14:textId="0722D32A" w:rsidR="00525DCA" w:rsidRPr="00525DCA" w:rsidRDefault="00525DCA" w:rsidP="006B4C05">
      <w:r w:rsidRPr="00525DCA">
        <w:lastRenderedPageBreak/>
        <w:t xml:space="preserve">A classe </w:t>
      </w:r>
      <w:r w:rsidRPr="00525DCA">
        <w:rPr>
          <w:b/>
        </w:rPr>
        <w:t>ControllerLinkBuilder</w:t>
      </w:r>
      <w:r w:rsidR="006B4C05">
        <w:t xml:space="preserve"> vem justamente para ajudar</w:t>
      </w:r>
      <w:r w:rsidRPr="00525DCA">
        <w:t xml:space="preserve"> a contornar esses problemas. Ela utiliza a classe </w:t>
      </w:r>
      <w:r w:rsidRPr="00525DCA">
        <w:rPr>
          <w:b/>
        </w:rPr>
        <w:t>ServletUriComponentsBuilder</w:t>
      </w:r>
      <w:r w:rsidRPr="00525DCA">
        <w:t xml:space="preserve">, que </w:t>
      </w:r>
      <w:r w:rsidR="006B4C05">
        <w:t xml:space="preserve">analisa a requisição feita e </w:t>
      </w:r>
      <w:r w:rsidRPr="00525DCA">
        <w:t>recupera as informações referente ao protocolo, hostname, porta, etc.</w:t>
      </w:r>
    </w:p>
    <w:p w14:paraId="048EE56E" w14:textId="77777777" w:rsidR="00525DCA" w:rsidRPr="00525DCA" w:rsidRDefault="00525DCA" w:rsidP="00525DCA"/>
    <w:p w14:paraId="79046F1F" w14:textId="444FA549" w:rsidR="00525DCA" w:rsidRPr="00525DCA" w:rsidRDefault="006B4C05" w:rsidP="00525DCA">
      <w:r>
        <w:t xml:space="preserve">Como o próprio nome já diz, </w:t>
      </w:r>
      <w:r w:rsidR="00525DCA" w:rsidRPr="00525DCA">
        <w:rPr>
          <w:b/>
        </w:rPr>
        <w:t>ControllerLinkBuilder</w:t>
      </w:r>
      <w:r w:rsidR="00525DCA" w:rsidRPr="00525DCA">
        <w:t xml:space="preserve"> tem um relacionamento muito estreito com os </w:t>
      </w:r>
      <w:r w:rsidR="00525DCA" w:rsidRPr="00525DCA">
        <w:rPr>
          <w:i/>
        </w:rPr>
        <w:t>controllers</w:t>
      </w:r>
      <w:r w:rsidR="00525DCA" w:rsidRPr="00525DCA">
        <w:t>, permitindo a criação de links</w:t>
      </w:r>
      <w:r>
        <w:t>,</w:t>
      </w:r>
      <w:r w:rsidR="00525DCA" w:rsidRPr="00525DCA">
        <w:t xml:space="preserve"> tomando-os como base. Ela fornece o método estático </w:t>
      </w:r>
      <w:r w:rsidR="00525DCA" w:rsidRPr="00525DCA">
        <w:rPr>
          <w:b/>
        </w:rPr>
        <w:t>l</w:t>
      </w:r>
      <w:r>
        <w:rPr>
          <w:b/>
        </w:rPr>
        <w:t xml:space="preserve">inkTo(...) </w:t>
      </w:r>
      <w:r w:rsidRPr="006B4C05">
        <w:t xml:space="preserve">que </w:t>
      </w:r>
      <w:r>
        <w:t xml:space="preserve">recebe como parâmetro um </w:t>
      </w:r>
      <w:r w:rsidR="00525DCA" w:rsidRPr="00525DCA">
        <w:rPr>
          <w:i/>
        </w:rPr>
        <w:t>controller</w:t>
      </w:r>
      <w:r w:rsidR="00525DCA" w:rsidRPr="00525DCA">
        <w:t xml:space="preserve">, sendo necessário </w:t>
      </w:r>
      <w:r>
        <w:t>definir</w:t>
      </w:r>
      <w:r w:rsidR="00525DCA" w:rsidRPr="00525DCA">
        <w:t xml:space="preserve"> apenas o restante do </w:t>
      </w:r>
      <w:r w:rsidR="00525DCA" w:rsidRPr="00525DCA">
        <w:rPr>
          <w:i/>
        </w:rPr>
        <w:t>path</w:t>
      </w:r>
      <w:r w:rsidR="00525DCA" w:rsidRPr="00525DCA">
        <w:t xml:space="preserve"> para </w:t>
      </w:r>
      <w:r>
        <w:t>compor</w:t>
      </w:r>
      <w:r w:rsidR="00525DCA" w:rsidRPr="00525DCA">
        <w:t xml:space="preserve"> a URI. </w:t>
      </w:r>
      <w:r>
        <w:t>Pode-se</w:t>
      </w:r>
      <w:r w:rsidR="00525DCA" w:rsidRPr="00525DCA">
        <w:t xml:space="preserve"> observar na </w:t>
      </w:r>
      <w:r w:rsidR="00525DCA" w:rsidRPr="00525DCA">
        <w:rPr>
          <w:b/>
        </w:rPr>
        <w:t xml:space="preserve">Listagem 7 </w:t>
      </w:r>
      <w:r w:rsidR="00525DCA" w:rsidRPr="00525DCA">
        <w:t xml:space="preserve">o exemplo da construção do link para o recurso </w:t>
      </w:r>
      <w:r w:rsidR="00525DCA" w:rsidRPr="00525DCA">
        <w:rPr>
          <w:i/>
        </w:rPr>
        <w:t>customer</w:t>
      </w:r>
      <w:r w:rsidR="00525DCA" w:rsidRPr="00525DCA">
        <w:t xml:space="preserve"> do pedido.</w:t>
      </w:r>
    </w:p>
    <w:p w14:paraId="3A27E103" w14:textId="77777777" w:rsidR="00525DCA" w:rsidRPr="00525DCA" w:rsidRDefault="00525DCA" w:rsidP="00525DCA">
      <w:pPr>
        <w:ind w:firstLine="0"/>
      </w:pPr>
    </w:p>
    <w:p w14:paraId="26F00788" w14:textId="77777777" w:rsidR="00525DCA" w:rsidRPr="00525DCA" w:rsidRDefault="00525DCA" w:rsidP="00525DCA">
      <w:pPr>
        <w:pStyle w:val="ListagemTitulo"/>
      </w:pPr>
      <w:r w:rsidRPr="00525DCA">
        <w:rPr>
          <w:b/>
        </w:rPr>
        <w:t>Listagem 7</w:t>
      </w:r>
      <w:r w:rsidRPr="00525DCA">
        <w:t>. Exemplo de construção de links com ControllerLinkBuilder.</w:t>
      </w:r>
    </w:p>
    <w:p w14:paraId="615DC545" w14:textId="77777777" w:rsidR="00525DCA" w:rsidRPr="00525DCA" w:rsidRDefault="00525DCA" w:rsidP="00525DCA">
      <w:pPr>
        <w:pStyle w:val="Normal1"/>
        <w:spacing w:line="240" w:lineRule="auto"/>
        <w:rPr>
          <w:lang w:val="pt-BR"/>
        </w:rPr>
      </w:pPr>
      <w:r w:rsidRPr="00525DCA">
        <w:rPr>
          <w:rFonts w:ascii="Courier New" w:eastAsia="Courier New" w:hAnsi="Courier New" w:cs="Courier New"/>
          <w:b/>
          <w:sz w:val="16"/>
          <w:lang w:val="pt-BR"/>
        </w:rPr>
        <w:t>import</w:t>
      </w:r>
      <w:r w:rsidRPr="00525DCA">
        <w:rPr>
          <w:rFonts w:ascii="Courier New" w:eastAsia="Courier New" w:hAnsi="Courier New" w:cs="Courier New"/>
          <w:sz w:val="16"/>
          <w:lang w:val="pt-BR"/>
        </w:rPr>
        <w:t xml:space="preserve"> </w:t>
      </w:r>
      <w:r w:rsidRPr="00525DCA">
        <w:rPr>
          <w:rFonts w:ascii="Courier New" w:eastAsia="Courier New" w:hAnsi="Courier New" w:cs="Courier New"/>
          <w:b/>
          <w:sz w:val="16"/>
          <w:lang w:val="pt-BR"/>
        </w:rPr>
        <w:t>static</w:t>
      </w:r>
      <w:r w:rsidRPr="00525DCA">
        <w:rPr>
          <w:rFonts w:ascii="Courier New" w:eastAsia="Courier New" w:hAnsi="Courier New" w:cs="Courier New"/>
          <w:sz w:val="16"/>
          <w:lang w:val="pt-BR"/>
        </w:rPr>
        <w:t xml:space="preserve"> org.springframework.hateoas.mvc.ControllerLinkBuilder.linkTo;</w:t>
      </w:r>
    </w:p>
    <w:p w14:paraId="6565D23D" w14:textId="77777777" w:rsidR="00525DCA" w:rsidRPr="00525DCA" w:rsidRDefault="00525DCA" w:rsidP="00525DCA">
      <w:pPr>
        <w:pStyle w:val="Normal1"/>
        <w:spacing w:line="240" w:lineRule="auto"/>
        <w:rPr>
          <w:lang w:val="pt-BR"/>
        </w:rPr>
      </w:pPr>
    </w:p>
    <w:p w14:paraId="0E3F56C3" w14:textId="77777777" w:rsidR="00525DCA" w:rsidRPr="00525DCA" w:rsidRDefault="00525DCA" w:rsidP="00525DCA">
      <w:pPr>
        <w:pStyle w:val="Normal1"/>
        <w:spacing w:line="240" w:lineRule="auto"/>
        <w:rPr>
          <w:lang w:val="pt-BR"/>
        </w:rPr>
      </w:pPr>
      <w:r w:rsidRPr="00525DCA">
        <w:rPr>
          <w:rFonts w:ascii="Courier New" w:eastAsia="Courier New" w:hAnsi="Courier New" w:cs="Courier New"/>
          <w:sz w:val="16"/>
          <w:lang w:val="pt-BR"/>
        </w:rPr>
        <w:t>@Component</w:t>
      </w:r>
    </w:p>
    <w:p w14:paraId="2EF04032" w14:textId="77777777" w:rsidR="00525DCA" w:rsidRPr="00525DCA" w:rsidRDefault="00525DCA" w:rsidP="00525DCA">
      <w:pPr>
        <w:pStyle w:val="Normal1"/>
        <w:spacing w:line="240" w:lineRule="auto"/>
        <w:rPr>
          <w:lang w:val="pt-BR"/>
        </w:rPr>
      </w:pPr>
      <w:r w:rsidRPr="00525DCA">
        <w:rPr>
          <w:rFonts w:ascii="Courier New" w:eastAsia="Courier New" w:hAnsi="Courier New" w:cs="Courier New"/>
          <w:b/>
          <w:sz w:val="16"/>
          <w:lang w:val="pt-BR"/>
        </w:rPr>
        <w:t>public</w:t>
      </w:r>
      <w:r w:rsidRPr="00525DCA">
        <w:rPr>
          <w:rFonts w:ascii="Courier New" w:eastAsia="Courier New" w:hAnsi="Courier New" w:cs="Courier New"/>
          <w:sz w:val="16"/>
          <w:lang w:val="pt-BR"/>
        </w:rPr>
        <w:t xml:space="preserve"> </w:t>
      </w:r>
      <w:r w:rsidRPr="00525DCA">
        <w:rPr>
          <w:rFonts w:ascii="Courier New" w:eastAsia="Courier New" w:hAnsi="Courier New" w:cs="Courier New"/>
          <w:b/>
          <w:sz w:val="16"/>
          <w:lang w:val="pt-BR"/>
        </w:rPr>
        <w:t>class</w:t>
      </w:r>
      <w:r w:rsidRPr="00525DCA">
        <w:rPr>
          <w:rFonts w:ascii="Courier New" w:eastAsia="Courier New" w:hAnsi="Courier New" w:cs="Courier New"/>
          <w:sz w:val="16"/>
          <w:lang w:val="pt-BR"/>
        </w:rPr>
        <w:t xml:space="preserve"> OrderResourceAssembler </w:t>
      </w:r>
      <w:r w:rsidRPr="00525DCA">
        <w:rPr>
          <w:rFonts w:ascii="Courier New" w:eastAsia="Courier New" w:hAnsi="Courier New" w:cs="Courier New"/>
          <w:b/>
          <w:sz w:val="16"/>
          <w:lang w:val="pt-BR"/>
        </w:rPr>
        <w:t>extends</w:t>
      </w:r>
      <w:r w:rsidRPr="00525DCA">
        <w:rPr>
          <w:rFonts w:ascii="Courier New" w:eastAsia="Courier New" w:hAnsi="Courier New" w:cs="Courier New"/>
          <w:sz w:val="16"/>
          <w:lang w:val="pt-BR"/>
        </w:rPr>
        <w:t xml:space="preserve"> ResourceAssemblerSupport&lt;Order, OrderResource&gt; {</w:t>
      </w:r>
    </w:p>
    <w:p w14:paraId="51DB9155" w14:textId="77777777" w:rsidR="00525DCA" w:rsidRPr="00525DCA" w:rsidRDefault="00525DCA" w:rsidP="00525DCA">
      <w:pPr>
        <w:pStyle w:val="Normal1"/>
        <w:spacing w:line="240" w:lineRule="auto"/>
        <w:rPr>
          <w:lang w:val="pt-BR"/>
        </w:rPr>
      </w:pPr>
    </w:p>
    <w:p w14:paraId="6F635B8B" w14:textId="77777777" w:rsidR="00525DCA" w:rsidRPr="00525DCA" w:rsidRDefault="00525DCA" w:rsidP="00525DCA">
      <w:pPr>
        <w:pStyle w:val="Normal1"/>
        <w:spacing w:line="240" w:lineRule="auto"/>
        <w:rPr>
          <w:lang w:val="pt-BR"/>
        </w:rPr>
      </w:pPr>
      <w:r w:rsidRPr="00525DCA">
        <w:rPr>
          <w:rFonts w:ascii="Courier New" w:eastAsia="Courier New" w:hAnsi="Courier New" w:cs="Courier New"/>
          <w:sz w:val="16"/>
          <w:lang w:val="pt-BR"/>
        </w:rPr>
        <w:t xml:space="preserve">    @Override</w:t>
      </w:r>
    </w:p>
    <w:p w14:paraId="51BBD264" w14:textId="77777777" w:rsidR="00525DCA" w:rsidRPr="00525DCA" w:rsidRDefault="00525DCA" w:rsidP="00525DCA">
      <w:pPr>
        <w:pStyle w:val="Normal1"/>
        <w:spacing w:line="240" w:lineRule="auto"/>
        <w:rPr>
          <w:lang w:val="pt-BR"/>
        </w:rPr>
      </w:pPr>
      <w:r w:rsidRPr="00525DCA">
        <w:rPr>
          <w:rFonts w:ascii="Courier New" w:eastAsia="Courier New" w:hAnsi="Courier New" w:cs="Courier New"/>
          <w:sz w:val="16"/>
          <w:lang w:val="pt-BR"/>
        </w:rPr>
        <w:t xml:space="preserve">    </w:t>
      </w:r>
      <w:r w:rsidRPr="00525DCA">
        <w:rPr>
          <w:rFonts w:ascii="Courier New" w:eastAsia="Courier New" w:hAnsi="Courier New" w:cs="Courier New"/>
          <w:b/>
          <w:sz w:val="16"/>
          <w:lang w:val="pt-BR"/>
        </w:rPr>
        <w:t>public</w:t>
      </w:r>
      <w:r w:rsidRPr="00525DCA">
        <w:rPr>
          <w:rFonts w:ascii="Courier New" w:eastAsia="Courier New" w:hAnsi="Courier New" w:cs="Courier New"/>
          <w:sz w:val="16"/>
          <w:lang w:val="pt-BR"/>
        </w:rPr>
        <w:t xml:space="preserve"> OrderResource toResource(Order order) {</w:t>
      </w:r>
    </w:p>
    <w:p w14:paraId="2D831993" w14:textId="77777777" w:rsidR="00525DCA" w:rsidRPr="00525DCA" w:rsidRDefault="00525DCA" w:rsidP="00525DCA">
      <w:pPr>
        <w:pStyle w:val="Normal1"/>
        <w:spacing w:line="240" w:lineRule="auto"/>
        <w:rPr>
          <w:lang w:val="pt-BR"/>
        </w:rPr>
      </w:pPr>
    </w:p>
    <w:p w14:paraId="1978EEAD" w14:textId="77777777" w:rsidR="00525DCA" w:rsidRPr="00525DCA" w:rsidRDefault="00525DCA" w:rsidP="00525DCA">
      <w:pPr>
        <w:pStyle w:val="Normal1"/>
        <w:spacing w:line="240" w:lineRule="auto"/>
        <w:rPr>
          <w:lang w:val="pt-BR"/>
        </w:rPr>
      </w:pPr>
      <w:r w:rsidRPr="00525DCA">
        <w:rPr>
          <w:rFonts w:ascii="Courier New" w:eastAsia="Courier New" w:hAnsi="Courier New" w:cs="Courier New"/>
          <w:sz w:val="16"/>
          <w:lang w:val="pt-BR"/>
        </w:rPr>
        <w:t xml:space="preserve">        OrderResource orderResource = createResourceWithId(order.getId(), order);</w:t>
      </w:r>
    </w:p>
    <w:p w14:paraId="4F692742" w14:textId="77777777" w:rsidR="00525DCA" w:rsidRPr="00525DCA" w:rsidRDefault="00525DCA" w:rsidP="00525DCA">
      <w:pPr>
        <w:pStyle w:val="Normal1"/>
        <w:spacing w:line="240" w:lineRule="auto"/>
        <w:rPr>
          <w:lang w:val="pt-BR"/>
        </w:rPr>
      </w:pPr>
    </w:p>
    <w:p w14:paraId="1013E29A" w14:textId="77777777" w:rsidR="00525DCA" w:rsidRPr="00525DCA" w:rsidRDefault="00525DCA" w:rsidP="00525DCA">
      <w:pPr>
        <w:pStyle w:val="Normal1"/>
        <w:spacing w:line="240" w:lineRule="auto"/>
        <w:rPr>
          <w:lang w:val="pt-BR"/>
        </w:rPr>
      </w:pPr>
      <w:r w:rsidRPr="00525DCA">
        <w:rPr>
          <w:rFonts w:ascii="Courier New" w:eastAsia="Courier New" w:hAnsi="Courier New" w:cs="Courier New"/>
          <w:sz w:val="16"/>
          <w:lang w:val="pt-BR"/>
        </w:rPr>
        <w:t xml:space="preserve">        Link customerLink = linkTo(OrderController.class).slash(order.getId())</w:t>
      </w:r>
    </w:p>
    <w:p w14:paraId="65E8D654" w14:textId="77777777" w:rsidR="00525DCA" w:rsidRPr="00525DCA" w:rsidRDefault="00525DCA" w:rsidP="00525DCA">
      <w:pPr>
        <w:pStyle w:val="Normal1"/>
        <w:spacing w:line="240" w:lineRule="auto"/>
        <w:rPr>
          <w:lang w:val="pt-BR"/>
        </w:rPr>
      </w:pPr>
      <w:r w:rsidRPr="00525DCA">
        <w:rPr>
          <w:rFonts w:ascii="Courier New" w:eastAsia="Courier New" w:hAnsi="Courier New" w:cs="Courier New"/>
          <w:sz w:val="16"/>
          <w:lang w:val="pt-BR"/>
        </w:rPr>
        <w:t xml:space="preserve">            .slash("customer").withRel("Customer Detail");</w:t>
      </w:r>
    </w:p>
    <w:p w14:paraId="3073510C" w14:textId="77777777" w:rsidR="00525DCA" w:rsidRPr="00525DCA" w:rsidRDefault="00525DCA" w:rsidP="00525DCA">
      <w:pPr>
        <w:pStyle w:val="Normal1"/>
        <w:spacing w:line="240" w:lineRule="auto"/>
        <w:rPr>
          <w:lang w:val="pt-BR"/>
        </w:rPr>
      </w:pPr>
    </w:p>
    <w:p w14:paraId="52F90EDA" w14:textId="77777777" w:rsidR="00525DCA" w:rsidRPr="00525DCA" w:rsidRDefault="00525DCA" w:rsidP="00525DCA">
      <w:pPr>
        <w:pStyle w:val="Normal1"/>
        <w:spacing w:line="240" w:lineRule="auto"/>
        <w:rPr>
          <w:lang w:val="pt-BR"/>
        </w:rPr>
      </w:pPr>
      <w:r w:rsidRPr="00525DCA">
        <w:rPr>
          <w:rFonts w:ascii="Courier New" w:eastAsia="Courier New" w:hAnsi="Courier New" w:cs="Courier New"/>
          <w:sz w:val="16"/>
          <w:lang w:val="pt-BR"/>
        </w:rPr>
        <w:t xml:space="preserve">        orderResource.add(customerLink);</w:t>
      </w:r>
    </w:p>
    <w:p w14:paraId="37BBA4B3" w14:textId="77777777" w:rsidR="00525DCA" w:rsidRPr="00525DCA" w:rsidRDefault="00525DCA" w:rsidP="00525DCA">
      <w:pPr>
        <w:pStyle w:val="Normal1"/>
        <w:spacing w:line="240" w:lineRule="auto"/>
        <w:rPr>
          <w:lang w:val="pt-BR"/>
        </w:rPr>
      </w:pPr>
    </w:p>
    <w:p w14:paraId="34AA4942" w14:textId="77777777" w:rsidR="00525DCA" w:rsidRPr="00525DCA" w:rsidRDefault="00525DCA" w:rsidP="00525DCA">
      <w:pPr>
        <w:pStyle w:val="Normal1"/>
        <w:spacing w:line="240" w:lineRule="auto"/>
        <w:rPr>
          <w:lang w:val="pt-BR"/>
        </w:rPr>
      </w:pPr>
      <w:r w:rsidRPr="00525DCA">
        <w:rPr>
          <w:rFonts w:ascii="Courier New" w:eastAsia="Courier New" w:hAnsi="Courier New" w:cs="Courier New"/>
          <w:sz w:val="16"/>
          <w:lang w:val="pt-BR"/>
        </w:rPr>
        <w:t xml:space="preserve">        ...</w:t>
      </w:r>
    </w:p>
    <w:p w14:paraId="03C947D7" w14:textId="77777777" w:rsidR="00525DCA" w:rsidRPr="00525DCA" w:rsidRDefault="00525DCA" w:rsidP="00525DCA">
      <w:pPr>
        <w:pStyle w:val="Normal1"/>
        <w:rPr>
          <w:lang w:val="pt-BR"/>
        </w:rPr>
      </w:pPr>
      <w:r w:rsidRPr="00525DCA">
        <w:rPr>
          <w:rFonts w:ascii="Courier New" w:eastAsia="Courier New" w:hAnsi="Courier New" w:cs="Courier New"/>
          <w:sz w:val="16"/>
          <w:lang w:val="pt-BR"/>
        </w:rPr>
        <w:t>}</w:t>
      </w:r>
    </w:p>
    <w:p w14:paraId="5BD5B4EE" w14:textId="77777777" w:rsidR="00525DCA" w:rsidRPr="00525DCA" w:rsidRDefault="00525DCA" w:rsidP="00525DCA"/>
    <w:p w14:paraId="308B06A6" w14:textId="3FB08829" w:rsidR="00525DCA" w:rsidRPr="00525DCA" w:rsidRDefault="00525DCA" w:rsidP="00525DCA">
      <w:r w:rsidRPr="00525DCA">
        <w:t xml:space="preserve">O </w:t>
      </w:r>
      <w:r w:rsidRPr="00525DCA">
        <w:rPr>
          <w:b/>
        </w:rPr>
        <w:t>ControllerLinkBuilder</w:t>
      </w:r>
      <w:r w:rsidRPr="00525DCA">
        <w:t xml:space="preserve"> disponibiliza ainda outra estratégia, a criação de links apontando diretamente para métodos de um determinado </w:t>
      </w:r>
      <w:r w:rsidRPr="00525DCA">
        <w:rPr>
          <w:i/>
        </w:rPr>
        <w:t>controller</w:t>
      </w:r>
      <w:r w:rsidRPr="00525DCA">
        <w:t xml:space="preserve">. Essa estratégia é interessante quando </w:t>
      </w:r>
      <w:r w:rsidR="006B4C05">
        <w:t>deseja-se</w:t>
      </w:r>
      <w:r w:rsidRPr="00525DCA">
        <w:t xml:space="preserve"> acessar</w:t>
      </w:r>
      <w:r w:rsidRPr="006B4C05">
        <w:t xml:space="preserve"> </w:t>
      </w:r>
      <w:r w:rsidR="006B4C05" w:rsidRPr="006B4C05">
        <w:t>serviços</w:t>
      </w:r>
      <w:r w:rsidRPr="006B4C05">
        <w:t xml:space="preserve"> </w:t>
      </w:r>
      <w:r w:rsidRPr="00525DCA">
        <w:t xml:space="preserve">da própria API. Essa abordagem talvez seja a mais produtiva, além de ser menos suscetível a </w:t>
      </w:r>
      <w:r w:rsidRPr="00525DCA">
        <w:rPr>
          <w:i/>
        </w:rPr>
        <w:t>bugs</w:t>
      </w:r>
      <w:r w:rsidR="006B4C05">
        <w:t xml:space="preserve"> devido à mudança de caminhos nos</w:t>
      </w:r>
      <w:r w:rsidRPr="00525DCA">
        <w:t xml:space="preserve"> </w:t>
      </w:r>
      <w:r w:rsidRPr="00525DCA">
        <w:rPr>
          <w:i/>
        </w:rPr>
        <w:t>controllers</w:t>
      </w:r>
      <w:r w:rsidRPr="00525DCA">
        <w:t xml:space="preserve">. </w:t>
      </w:r>
      <w:r w:rsidR="006B4C05">
        <w:t xml:space="preserve">A seguir está um </w:t>
      </w:r>
      <w:r w:rsidRPr="00525DCA">
        <w:t xml:space="preserve">exemplo de como </w:t>
      </w:r>
      <w:r w:rsidR="006B4C05">
        <w:t>fazer essa construção.</w:t>
      </w:r>
    </w:p>
    <w:p w14:paraId="608ACF44" w14:textId="77777777" w:rsidR="00525DCA" w:rsidRPr="00525DCA" w:rsidRDefault="00525DCA" w:rsidP="00525DCA"/>
    <w:p w14:paraId="483E500D" w14:textId="77777777" w:rsidR="00525DCA" w:rsidRPr="00525DCA" w:rsidRDefault="00525DCA" w:rsidP="00525DCA">
      <w:pPr>
        <w:pStyle w:val="CodigoInterno"/>
      </w:pPr>
      <w:r w:rsidRPr="00525DCA">
        <w:rPr>
          <w:rFonts w:eastAsia="Courier New"/>
        </w:rPr>
        <w:t>Link customerLink = linkTo(methodOn(OrderController.class).customer(order.getId())).withRel("Customer Detail");</w:t>
      </w:r>
    </w:p>
    <w:p w14:paraId="09C7A902" w14:textId="726470B2" w:rsidR="00525DCA" w:rsidRPr="00525DCA" w:rsidRDefault="00525DCA" w:rsidP="00525DCA">
      <w:pPr>
        <w:pStyle w:val="Normal1"/>
        <w:rPr>
          <w:lang w:val="pt-BR"/>
        </w:rPr>
      </w:pPr>
    </w:p>
    <w:p w14:paraId="4BAB6966" w14:textId="6F02E56E" w:rsidR="00525DCA" w:rsidRDefault="00525DCA" w:rsidP="00525DCA">
      <w:bookmarkStart w:id="24" w:name="h.nktty8ncan3h" w:colFirst="0" w:colLast="0"/>
      <w:bookmarkEnd w:id="24"/>
      <w:r w:rsidRPr="00525DCA">
        <w:t xml:space="preserve">Vimos até aqui como </w:t>
      </w:r>
      <w:r w:rsidR="006B4C05">
        <w:t>montar</w:t>
      </w:r>
      <w:r w:rsidRPr="00525DCA">
        <w:t xml:space="preserve"> uma aplicação REST com o Spring HATEOAS. Apresentamos como é possível a criação </w:t>
      </w:r>
      <w:r w:rsidR="006B4C05">
        <w:t>de</w:t>
      </w:r>
      <w:r w:rsidRPr="00525DCA">
        <w:t xml:space="preserve"> recursos e links, </w:t>
      </w:r>
      <w:r w:rsidR="006B4C05">
        <w:t>considerando diversas abordagens para a construção dos links.</w:t>
      </w:r>
      <w:r w:rsidRPr="00525DCA">
        <w:t xml:space="preserve"> A seguir, discutiremos um pouco sobre o Hypermedia Application Language, ou HAL, que é um MIME melhor estruturado e mais apropriado para representar recursos.</w:t>
      </w:r>
      <w:bookmarkStart w:id="25" w:name="h.k4af8yqyzkj9" w:colFirst="0" w:colLast="0"/>
      <w:bookmarkEnd w:id="25"/>
    </w:p>
    <w:p w14:paraId="266B8F4A" w14:textId="77777777" w:rsidR="00525DCA" w:rsidRDefault="00525DCA" w:rsidP="00475CFE"/>
    <w:p w14:paraId="30D77E73" w14:textId="77777777" w:rsidR="00C12EE4" w:rsidRPr="00E91FCC" w:rsidRDefault="00946FEB" w:rsidP="001D5E4F">
      <w:pPr>
        <w:pStyle w:val="Intertitulo"/>
      </w:pPr>
      <w:bookmarkStart w:id="26" w:name="h.gbjhs2jxa9fl" w:colFirst="0" w:colLast="0"/>
      <w:bookmarkEnd w:id="26"/>
      <w:r w:rsidRPr="00E91FCC">
        <w:t>HAL: Um padrão para a definição de links entre recursos</w:t>
      </w:r>
    </w:p>
    <w:p w14:paraId="5AC7C35A" w14:textId="20AEA7ED" w:rsidR="00C12EE4" w:rsidRPr="00E91FCC" w:rsidRDefault="00946FEB" w:rsidP="001D5E4F">
      <w:r w:rsidRPr="00E91FCC">
        <w:t>Seguindo o conceito de HATEOAS, os links para os recursos devem ser disponibilizados na</w:t>
      </w:r>
      <w:r w:rsidR="0029367C">
        <w:t>s</w:t>
      </w:r>
      <w:r w:rsidRPr="00E91FCC">
        <w:t xml:space="preserve"> resposta</w:t>
      </w:r>
      <w:r w:rsidR="0029367C">
        <w:t>s</w:t>
      </w:r>
      <w:r w:rsidRPr="00E91FCC">
        <w:t xml:space="preserve"> devolvida</w:t>
      </w:r>
      <w:r w:rsidR="0029367C">
        <w:t>s</w:t>
      </w:r>
      <w:r w:rsidRPr="00E91FCC">
        <w:t xml:space="preserve"> pelos próprios serviços. Uma das questões que surge quando são construídos esses links é a padronização e, via de regra, cada API define o seu padrão. Dessa forma, sempre que uma aplicação precisa ace</w:t>
      </w:r>
      <w:r w:rsidR="0029367C">
        <w:t>s</w:t>
      </w:r>
      <w:r w:rsidRPr="00E91FCC">
        <w:t>sar os serviços disponibilizados por uma API, será necessário que os desenvolvedores aprendam o padrão utilizado por essa API em questão, o que pode ser trabalhoso e desagradável.</w:t>
      </w:r>
    </w:p>
    <w:p w14:paraId="1CAFE226" w14:textId="0E87EC6B" w:rsidR="00C12EE4" w:rsidRPr="00E91FCC" w:rsidRDefault="00946FEB" w:rsidP="001D5E4F">
      <w:r w:rsidRPr="00E91FCC">
        <w:lastRenderedPageBreak/>
        <w:t>Para colaborar na solução desse problema, foi proposto em 2013 um formato</w:t>
      </w:r>
      <w:r w:rsidR="00831684">
        <w:t xml:space="preserve"> que define como os links entre recursos devem ser devolvidos nas representações com JSON</w:t>
      </w:r>
      <w:r w:rsidRPr="00E91FCC">
        <w:t>, chamado</w:t>
      </w:r>
      <w:r w:rsidR="0029367C">
        <w:t xml:space="preserve"> de</w:t>
      </w:r>
      <w:r w:rsidRPr="00E91FCC">
        <w:t xml:space="preserve"> HAL (</w:t>
      </w:r>
      <w:r w:rsidRPr="0029367C">
        <w:rPr>
          <w:i/>
        </w:rPr>
        <w:t>H</w:t>
      </w:r>
      <w:r w:rsidR="006B19BF" w:rsidRPr="0029367C">
        <w:rPr>
          <w:i/>
        </w:rPr>
        <w:t>ypermedia Application Language</w:t>
      </w:r>
      <w:r w:rsidR="006B19BF" w:rsidRPr="00E91FCC">
        <w:t xml:space="preserve">). </w:t>
      </w:r>
      <w:r w:rsidRPr="00E91FCC">
        <w:t>A ideia básica do HAL é definir um conjunto de convenções que permitem construir e documentar as transições entre recursos de uma API, impondo um mínimo de estrutura e de uma forma simples.</w:t>
      </w:r>
    </w:p>
    <w:p w14:paraId="2C51A0D3" w14:textId="7A086529" w:rsidR="00C12EE4" w:rsidRPr="00E91FCC" w:rsidRDefault="00831684" w:rsidP="001D5E4F">
      <w:r>
        <w:t>Apesar de ser um formato relativamente novo, o</w:t>
      </w:r>
      <w:r w:rsidR="00946FEB" w:rsidRPr="00E91FCC">
        <w:t xml:space="preserve"> Spring HATEOAS </w:t>
      </w:r>
      <w:r>
        <w:t xml:space="preserve">já </w:t>
      </w:r>
      <w:r w:rsidR="00946FEB" w:rsidRPr="00E91FCC">
        <w:t xml:space="preserve">tem suporte para utilizar o HAL. Para tanto, basta </w:t>
      </w:r>
      <w:r w:rsidR="0026002C">
        <w:t>especificar</w:t>
      </w:r>
      <w:r w:rsidR="00946FEB" w:rsidRPr="00E91FCC">
        <w:t xml:space="preserve"> a anotação </w:t>
      </w:r>
      <w:r w:rsidR="00946FEB" w:rsidRPr="001D5E4F">
        <w:rPr>
          <w:rFonts w:eastAsia="Courier New"/>
          <w:b/>
        </w:rPr>
        <w:t>@EnableHypermediaSupport(type = HypermediaType.HAL)</w:t>
      </w:r>
      <w:r w:rsidR="00946FEB" w:rsidRPr="00E91FCC">
        <w:t xml:space="preserve"> na classe de inicialização da aplicação para criar toda a </w:t>
      </w:r>
      <w:r w:rsidR="00E91FCC" w:rsidRPr="00E91FCC">
        <w:t>infraestrutura</w:t>
      </w:r>
      <w:r w:rsidR="00946FEB" w:rsidRPr="00E91FCC">
        <w:t xml:space="preserve"> necessári</w:t>
      </w:r>
      <w:r w:rsidR="0026002C">
        <w:t>a</w:t>
      </w:r>
      <w:r w:rsidR="00946FEB" w:rsidRPr="00E91FCC">
        <w:t xml:space="preserve"> para a construção de links n</w:t>
      </w:r>
      <w:r w:rsidR="0026002C">
        <w:t>esse</w:t>
      </w:r>
      <w:r w:rsidR="00946FEB" w:rsidRPr="00E91FCC">
        <w:t xml:space="preserve"> formato.</w:t>
      </w:r>
    </w:p>
    <w:p w14:paraId="03AFA70D" w14:textId="613187BD" w:rsidR="00C12EE4" w:rsidRPr="00E91FCC" w:rsidRDefault="0026002C" w:rsidP="001D5E4F">
      <w:r>
        <w:t xml:space="preserve">A </w:t>
      </w:r>
      <w:r w:rsidRPr="0026002C">
        <w:rPr>
          <w:b/>
        </w:rPr>
        <w:t xml:space="preserve">Listagem </w:t>
      </w:r>
      <w:r w:rsidR="00831684">
        <w:rPr>
          <w:b/>
        </w:rPr>
        <w:t>9</w:t>
      </w:r>
      <w:r>
        <w:t xml:space="preserve"> mostra </w:t>
      </w:r>
      <w:r w:rsidR="00946FEB" w:rsidRPr="00E91FCC">
        <w:t xml:space="preserve">como fica o JSON devolvido como resultado da chamada de </w:t>
      </w:r>
      <w:r w:rsidR="00946FEB" w:rsidRPr="001D5E4F">
        <w:rPr>
          <w:rFonts w:eastAsia="Courier New"/>
          <w:i/>
        </w:rPr>
        <w:t>/orders/1234</w:t>
      </w:r>
      <w:r>
        <w:t xml:space="preserve"> utilizando o formato HAL.</w:t>
      </w:r>
    </w:p>
    <w:p w14:paraId="04A85E17" w14:textId="77777777" w:rsidR="00C12EE4" w:rsidRDefault="00C12EE4">
      <w:pPr>
        <w:pStyle w:val="Normal1"/>
        <w:rPr>
          <w:lang w:val="pt-BR"/>
        </w:rPr>
      </w:pPr>
    </w:p>
    <w:p w14:paraId="29763176" w14:textId="27520754" w:rsidR="0026002C" w:rsidRPr="00E91FCC" w:rsidRDefault="00831684" w:rsidP="0026002C">
      <w:pPr>
        <w:pStyle w:val="ListagemTitulo"/>
      </w:pPr>
      <w:r>
        <w:rPr>
          <w:b/>
        </w:rPr>
        <w:t>Listagem 9</w:t>
      </w:r>
      <w:r w:rsidR="0026002C" w:rsidRPr="00A90BD2">
        <w:rPr>
          <w:b/>
        </w:rPr>
        <w:t>.</w:t>
      </w:r>
      <w:r w:rsidR="0026002C">
        <w:t xml:space="preserve"> Exemplo de JSON utilizando o formato HAL.</w:t>
      </w:r>
    </w:p>
    <w:p w14:paraId="4A2E4CF4" w14:textId="77777777" w:rsidR="00C12EE4" w:rsidRPr="00E91FCC" w:rsidRDefault="00946FEB">
      <w:pPr>
        <w:pStyle w:val="Normal1"/>
        <w:rPr>
          <w:lang w:val="pt-BR"/>
        </w:rPr>
      </w:pPr>
      <w:r w:rsidRPr="00E91FCC">
        <w:rPr>
          <w:rFonts w:ascii="Courier New" w:eastAsia="Courier New" w:hAnsi="Courier New" w:cs="Courier New"/>
          <w:sz w:val="18"/>
          <w:lang w:val="pt-BR"/>
        </w:rPr>
        <w:t>{</w:t>
      </w:r>
    </w:p>
    <w:p w14:paraId="6D4B1A1C"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"_links": {</w:t>
      </w:r>
    </w:p>
    <w:p w14:paraId="75358C78"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"Customer Detail": {</w:t>
      </w:r>
    </w:p>
    <w:p w14:paraId="225AD1CE"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"href": "http://macaxeiraonline.com/orders/1234/customer"</w:t>
      </w:r>
    </w:p>
    <w:p w14:paraId="112F8935"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w:t>
      </w:r>
    </w:p>
    <w:p w14:paraId="67AF60A9"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"Items": {</w:t>
      </w:r>
    </w:p>
    <w:p w14:paraId="4E1C2C41"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"href": "http://macaxeiraonline.com/orders/1234/items"</w:t>
      </w:r>
    </w:p>
    <w:p w14:paraId="29DA92EE"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w:t>
      </w:r>
    </w:p>
    <w:p w14:paraId="41437BB8"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"Order Cancelation": {</w:t>
      </w:r>
    </w:p>
    <w:p w14:paraId="54EE11B7"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"href": "http://macaxeiraonline.com/orders/1234/cancel"</w:t>
      </w:r>
    </w:p>
    <w:p w14:paraId="4C2A8B72"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w:t>
      </w:r>
    </w:p>
    <w:p w14:paraId="173478D2"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"Payment Details": {</w:t>
      </w:r>
    </w:p>
    <w:p w14:paraId="530BD30D"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"href": "http://macaxeiraonline.com/orders/1234/payments"</w:t>
      </w:r>
    </w:p>
    <w:p w14:paraId="07AC6D7F"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w:t>
      </w:r>
    </w:p>
    <w:p w14:paraId="7CF15775"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"self": {</w:t>
      </w:r>
    </w:p>
    <w:p w14:paraId="51B517CB"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"href": "http://macaxeiraonline.com/orders/1234"</w:t>
      </w:r>
    </w:p>
    <w:p w14:paraId="2B5E9CFD"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w:t>
      </w:r>
    </w:p>
    <w:p w14:paraId="67B9725F"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w:t>
      </w:r>
    </w:p>
    <w:p w14:paraId="506585E5"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"createdAt": 1400724229897,</w:t>
      </w:r>
    </w:p>
    <w:p w14:paraId="61CE84CC"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"orderId": 1234,</w:t>
      </w:r>
    </w:p>
    <w:p w14:paraId="4AC96172"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"status": "WAITING_FOR_PAYMENT",</w:t>
      </w:r>
    </w:p>
    <w:p w14:paraId="2AAC3C5D" w14:textId="77777777" w:rsidR="00C12EE4" w:rsidRPr="00E91FCC" w:rsidRDefault="00946FEB">
      <w:pPr>
        <w:pStyle w:val="Normal1"/>
        <w:rPr>
          <w:lang w:val="pt-BR"/>
        </w:rPr>
      </w:pPr>
      <w:r w:rsidRPr="00E91FCC">
        <w:rPr>
          <w:rFonts w:ascii="Courier New" w:eastAsia="Courier New" w:hAnsi="Courier New" w:cs="Courier New"/>
          <w:sz w:val="18"/>
          <w:lang w:val="pt-BR"/>
        </w:rPr>
        <w:t xml:space="preserve">    "value": 95.5</w:t>
      </w:r>
    </w:p>
    <w:p w14:paraId="2C948F7B" w14:textId="77777777" w:rsidR="00C12EE4" w:rsidRPr="00E91FCC" w:rsidRDefault="00946FEB">
      <w:pPr>
        <w:pStyle w:val="Normal1"/>
        <w:rPr>
          <w:lang w:val="pt-BR"/>
        </w:rPr>
      </w:pPr>
      <w:r w:rsidRPr="00E91FCC">
        <w:rPr>
          <w:rFonts w:ascii="Courier New" w:eastAsia="Courier New" w:hAnsi="Courier New" w:cs="Courier New"/>
          <w:sz w:val="18"/>
          <w:lang w:val="pt-BR"/>
        </w:rPr>
        <w:t>}</w:t>
      </w:r>
    </w:p>
    <w:p w14:paraId="5A513766" w14:textId="77777777" w:rsidR="00C12EE4" w:rsidRPr="00E91FCC" w:rsidRDefault="00C12EE4" w:rsidP="001D5E4F"/>
    <w:p w14:paraId="78C73C76" w14:textId="0C4062F9" w:rsidR="00C12EE4" w:rsidRDefault="00946FEB" w:rsidP="001D5E4F">
      <w:r w:rsidRPr="00E91FCC">
        <w:t>Repare que os links agora ficam agrupados em “_links”</w:t>
      </w:r>
      <w:r w:rsidR="00A90BD2">
        <w:t>.</w:t>
      </w:r>
      <w:r w:rsidRPr="00E91FCC">
        <w:t xml:space="preserve"> </w:t>
      </w:r>
      <w:r w:rsidR="00831684">
        <w:t>Cada link fica agora debaixo de um objeto definido pelo alias do link e n</w:t>
      </w:r>
      <w:r w:rsidRPr="00E91FCC">
        <w:t xml:space="preserve">ão existe mais o atributo </w:t>
      </w:r>
      <w:r w:rsidRPr="00A90BD2">
        <w:rPr>
          <w:b/>
        </w:rPr>
        <w:t>rel</w:t>
      </w:r>
      <w:r w:rsidR="00831684">
        <w:rPr>
          <w:b/>
        </w:rPr>
        <w:t>.</w:t>
      </w:r>
      <w:r w:rsidRPr="00E91FCC">
        <w:t xml:space="preserve"> </w:t>
      </w:r>
      <w:r w:rsidR="004075CA">
        <w:t xml:space="preserve"> </w:t>
      </w:r>
    </w:p>
    <w:p w14:paraId="642F928D" w14:textId="77777777" w:rsidR="004075CA" w:rsidRPr="00E91FCC" w:rsidRDefault="004075CA" w:rsidP="001D5E4F"/>
    <w:p w14:paraId="3D35D2C2" w14:textId="77777777" w:rsidR="004075CA" w:rsidRDefault="00946FEB" w:rsidP="001D5E4F">
      <w:r w:rsidRPr="00E91FCC">
        <w:t>A</w:t>
      </w:r>
      <w:r w:rsidR="00EE740B">
        <w:t xml:space="preserve"> principa</w:t>
      </w:r>
      <w:r w:rsidR="001F0FA1">
        <w:t>l</w:t>
      </w:r>
      <w:r w:rsidRPr="00E91FCC">
        <w:t xml:space="preserve"> vantage</w:t>
      </w:r>
      <w:r w:rsidR="001F0FA1">
        <w:t>m</w:t>
      </w:r>
      <w:r w:rsidRPr="00E91FCC">
        <w:t xml:space="preserve"> de se adotar um padrão como</w:t>
      </w:r>
      <w:r w:rsidR="00A90BD2">
        <w:t xml:space="preserve"> o</w:t>
      </w:r>
      <w:r w:rsidRPr="00E91FCC">
        <w:t xml:space="preserve"> HAL </w:t>
      </w:r>
      <w:r w:rsidR="001F0FA1">
        <w:t>é</w:t>
      </w:r>
      <w:r w:rsidRPr="00E91FCC">
        <w:t xml:space="preserve"> que a navegação entre os recursos </w:t>
      </w:r>
      <w:r w:rsidR="004075CA">
        <w:t>é feito de um forma mais intuitiva e padronizada. Dessa forma, fica muito mais fácil entender a função de cada link no momento da construção das aplicações que usam os serviços.</w:t>
      </w:r>
      <w:r w:rsidRPr="00E91FCC">
        <w:t xml:space="preserve"> </w:t>
      </w:r>
    </w:p>
    <w:p w14:paraId="2A5A221A" w14:textId="77777777" w:rsidR="004075CA" w:rsidRDefault="004075CA" w:rsidP="001D5E4F"/>
    <w:p w14:paraId="0CBC460C" w14:textId="1D17A548" w:rsidR="004075CA" w:rsidRPr="00E91FCC" w:rsidRDefault="004075CA" w:rsidP="004075CA">
      <w:r>
        <w:t xml:space="preserve">Nessa seção apresentamos apenas algumas características do HAL. Caso o leitor queira obter mais detalhes, pode ser consultada a página </w:t>
      </w:r>
      <w:r w:rsidRPr="00A90BD2">
        <w:t xml:space="preserve">JSON Hypertext Application Language (veja </w:t>
      </w:r>
      <w:r>
        <w:t xml:space="preserve">o endereço </w:t>
      </w:r>
      <w:r w:rsidRPr="00A90BD2">
        <w:t xml:space="preserve">na seção </w:t>
      </w:r>
      <w:r w:rsidRPr="00A90BD2">
        <w:rPr>
          <w:b/>
        </w:rPr>
        <w:t>Links</w:t>
      </w:r>
      <w:r w:rsidRPr="00A90BD2">
        <w:t>)</w:t>
      </w:r>
      <w:r w:rsidRPr="00E91FCC">
        <w:t>.</w:t>
      </w:r>
      <w:r>
        <w:t xml:space="preserve"> Também é importante citar que </w:t>
      </w:r>
    </w:p>
    <w:p w14:paraId="3250DA37" w14:textId="2F77234C" w:rsidR="00C12EE4" w:rsidRDefault="00946FEB" w:rsidP="001D5E4F">
      <w:r w:rsidRPr="00E91FCC">
        <w:t xml:space="preserve">o HAL ainda está em draft no IETF e poderão ocorrer mudanças até </w:t>
      </w:r>
      <w:r w:rsidR="004075CA">
        <w:t>seja feita a versão final especificação.</w:t>
      </w:r>
    </w:p>
    <w:p w14:paraId="1D21934C" w14:textId="77777777" w:rsidR="004075CA" w:rsidRDefault="004075CA" w:rsidP="001D5E4F"/>
    <w:p w14:paraId="2C1C7DDD" w14:textId="77777777" w:rsidR="004075CA" w:rsidRPr="00E91FCC" w:rsidRDefault="004075CA" w:rsidP="001D5E4F"/>
    <w:p w14:paraId="6BEEEBFC" w14:textId="77777777" w:rsidR="00C12EE4" w:rsidRPr="00E91FCC" w:rsidRDefault="00946FEB" w:rsidP="001D5E4F">
      <w:pPr>
        <w:pStyle w:val="Intertitulo"/>
      </w:pPr>
      <w:bookmarkStart w:id="27" w:name="h.lnlsu575bszx" w:colFirst="0" w:colLast="0"/>
      <w:bookmarkEnd w:id="27"/>
      <w:r w:rsidRPr="00E91FCC">
        <w:t>Conclusão</w:t>
      </w:r>
    </w:p>
    <w:p w14:paraId="61A64C94" w14:textId="77777777" w:rsidR="00BF0A18" w:rsidRDefault="00BF0A18" w:rsidP="001F0FA1"/>
    <w:p w14:paraId="1C1C07E1" w14:textId="1C0D7F17" w:rsidR="00831684" w:rsidRDefault="00831684" w:rsidP="001F0FA1">
      <w:r>
        <w:t xml:space="preserve">Apesar desse artigo ter dado uma visão abrangente de REST e das formas de integração entre aplicações, vale citar algumas abordagens específicas para se obter resultados semelhantes. O próprio Spring WEB pode ser utilizado para esse fim, pois ele conta com todo o ferramental necessário para criar representações de objetos. O fator negativo dessa abordagem é que ele por </w:t>
      </w:r>
      <w:r w:rsidR="003D1755">
        <w:t>si</w:t>
      </w:r>
      <w:r>
        <w:t xml:space="preserve"> só não traz grandes facilidades para a construção de links e nem para gerar um modelo de representações desacoplado do modelo de negócio, algo que é facilmente obtido com o Spring HATEOAS através das implementações de </w:t>
      </w:r>
      <w:r w:rsidRPr="00831684">
        <w:rPr>
          <w:i/>
        </w:rPr>
        <w:t>ResourceSupport</w:t>
      </w:r>
      <w:r>
        <w:t xml:space="preserve"> e </w:t>
      </w:r>
      <w:r w:rsidRPr="00831684">
        <w:rPr>
          <w:i/>
        </w:rPr>
        <w:t>ResourceAssemblerSupport</w:t>
      </w:r>
      <w:r>
        <w:t xml:space="preserve">. </w:t>
      </w:r>
    </w:p>
    <w:p w14:paraId="1BE4D6B7" w14:textId="77777777" w:rsidR="00831684" w:rsidRDefault="00831684" w:rsidP="001F0FA1"/>
    <w:p w14:paraId="4E52876B" w14:textId="1445A0A8" w:rsidR="00C12EE4" w:rsidRDefault="00831684" w:rsidP="00831684">
      <w:r>
        <w:t xml:space="preserve">Uma outra abordagem útil consiste em utilizar o </w:t>
      </w:r>
      <w:r w:rsidR="00946FEB" w:rsidRPr="00E91FCC">
        <w:t>Spring Data</w:t>
      </w:r>
      <w:r>
        <w:t xml:space="preserve"> para acessar os dados a aplicação e disponibilizá-los através de serviços utilizando o Spring Data REST.</w:t>
      </w:r>
      <w:r w:rsidR="00946FEB" w:rsidRPr="00E91FCC">
        <w:t xml:space="preserve"> O Spring Data define uma camada de abstração </w:t>
      </w:r>
      <w:r>
        <w:t>responsável por acessar os</w:t>
      </w:r>
      <w:r w:rsidR="00946FEB" w:rsidRPr="00E91FCC">
        <w:t xml:space="preserve"> dados em diferentes tecnologias, tais como: banco</w:t>
      </w:r>
      <w:r w:rsidR="001F0FA1">
        <w:t>s de dados relacionais,</w:t>
      </w:r>
      <w:r w:rsidR="00946FEB" w:rsidRPr="00E91FCC">
        <w:t xml:space="preserve"> </w:t>
      </w:r>
      <w:r w:rsidR="003D1755">
        <w:t>Nos</w:t>
      </w:r>
      <w:r w:rsidR="00E91FCC">
        <w:t xml:space="preserve">, </w:t>
      </w:r>
      <w:r w:rsidR="00946FEB" w:rsidRPr="00E91FCC">
        <w:t xml:space="preserve">entre outros. </w:t>
      </w:r>
      <w:r w:rsidRPr="00831684">
        <w:t>Com o Spring</w:t>
      </w:r>
      <w:r w:rsidR="00946FEB" w:rsidRPr="00E91FCC">
        <w:t xml:space="preserve"> Data REST é </w:t>
      </w:r>
      <w:r w:rsidR="00E91FCC" w:rsidRPr="00E91FCC">
        <w:t>possível</w:t>
      </w:r>
      <w:r w:rsidR="00946FEB" w:rsidRPr="00E91FCC">
        <w:t xml:space="preserve"> expor as operações de CRUD atr</w:t>
      </w:r>
      <w:r>
        <w:t xml:space="preserve">avés de uma camada de serviços. Esses serviços são gerados com o próprio </w:t>
      </w:r>
      <w:r w:rsidR="00946FEB" w:rsidRPr="00E91FCC">
        <w:t xml:space="preserve">Spring HATEOAS para construir os links de relacionamentos. Apesar </w:t>
      </w:r>
      <w:r>
        <w:t>de haver essa</w:t>
      </w:r>
      <w:r w:rsidR="00946FEB" w:rsidRPr="00E91FCC">
        <w:t xml:space="preserve"> relação entre </w:t>
      </w:r>
      <w:r w:rsidR="00E91FCC" w:rsidRPr="00E91FCC">
        <w:t>bibliotecas</w:t>
      </w:r>
      <w:r w:rsidR="00946FEB" w:rsidRPr="00E91FCC">
        <w:t xml:space="preserve">, vale </w:t>
      </w:r>
      <w:r>
        <w:t>citar</w:t>
      </w:r>
      <w:r w:rsidR="00946FEB" w:rsidRPr="00E91FCC">
        <w:t xml:space="preserve"> que o Spring HATEOAS não se limita à geração de links somente para CRUDs e pode ser </w:t>
      </w:r>
      <w:r w:rsidRPr="00831684">
        <w:t>usado</w:t>
      </w:r>
      <w:r w:rsidR="00946FEB" w:rsidRPr="00831684">
        <w:t xml:space="preserve"> </w:t>
      </w:r>
      <w:r w:rsidR="00946FEB" w:rsidRPr="00E91FCC">
        <w:t>independente do Spring Data, como foi feito no exemplo</w:t>
      </w:r>
      <w:r w:rsidR="001C7CC4">
        <w:t xml:space="preserve"> aqui</w:t>
      </w:r>
      <w:r w:rsidR="00946FEB" w:rsidRPr="00E91FCC">
        <w:t xml:space="preserve"> apresentado.</w:t>
      </w:r>
    </w:p>
    <w:p w14:paraId="1A73C99C" w14:textId="77777777" w:rsidR="00E73CF7" w:rsidRDefault="00E73CF7" w:rsidP="00831684"/>
    <w:p w14:paraId="670A2ECD" w14:textId="3CE62B69" w:rsidR="00E73CF7" w:rsidRPr="00E91FCC" w:rsidRDefault="00E73CF7" w:rsidP="00831684">
      <w:r>
        <w:t xml:space="preserve">Saindo desse mundo Spring, também é possível construir aplicações REST utilizando </w:t>
      </w:r>
      <w:r w:rsidR="00512EFA">
        <w:t xml:space="preserve">implementações do JAX-RS. O JAX-RS é uma especificação de serviços em Java </w:t>
      </w:r>
      <w:r w:rsidR="00BB019E">
        <w:t>que</w:t>
      </w:r>
      <w:r w:rsidR="00512EFA">
        <w:t xml:space="preserve"> </w:t>
      </w:r>
      <w:r w:rsidR="003D1755">
        <w:t>seguem</w:t>
      </w:r>
      <w:r w:rsidR="00512EFA">
        <w:t xml:space="preserve"> o estilo REST</w:t>
      </w:r>
      <w:r w:rsidR="00BB019E">
        <w:t xml:space="preserve">. Algumas das principais </w:t>
      </w:r>
      <w:r w:rsidR="003D1755">
        <w:t>implementações</w:t>
      </w:r>
      <w:r w:rsidR="00BB019E">
        <w:t xml:space="preserve"> dessa API são: RESTEasy,</w:t>
      </w:r>
      <w:r w:rsidR="00512EFA">
        <w:t xml:space="preserve"> Restlet</w:t>
      </w:r>
      <w:r w:rsidR="00BB019E">
        <w:t xml:space="preserve"> e Jersey (veja mais informações </w:t>
      </w:r>
      <w:r w:rsidR="00BB019E" w:rsidRPr="00E91FCC">
        <w:t xml:space="preserve">na seção </w:t>
      </w:r>
      <w:r w:rsidR="00BB019E" w:rsidRPr="00E91FCC">
        <w:rPr>
          <w:b/>
        </w:rPr>
        <w:t>Links</w:t>
      </w:r>
      <w:r w:rsidR="00BB019E">
        <w:t>)</w:t>
      </w:r>
      <w:r w:rsidR="00512EFA">
        <w:t xml:space="preserve">. </w:t>
      </w:r>
      <w:r w:rsidR="00BB019E">
        <w:t>Todas essas</w:t>
      </w:r>
      <w:r w:rsidR="00512EFA">
        <w:t xml:space="preserve"> implementações s</w:t>
      </w:r>
      <w:r w:rsidR="00BB019E">
        <w:t xml:space="preserve">ão open source e muito maduras. Caso se queira suporte para a criação de links seguindo HATEOAS, deverão ser utilizadas as implementações que seguem a especificação 2.0 do JAX-RS, que atualmente são o RESTEasy e o Jersey. Uma versão do Restlet com esse suporte está prevista para </w:t>
      </w:r>
      <w:r w:rsidR="003D1755">
        <w:t>Janeiro</w:t>
      </w:r>
      <w:r w:rsidR="00BB019E">
        <w:t xml:space="preserve"> de 2015, segundo o </w:t>
      </w:r>
      <w:r w:rsidR="003D1755">
        <w:t>rampa</w:t>
      </w:r>
      <w:r w:rsidR="00BB019E">
        <w:t xml:space="preserve"> do projeto.</w:t>
      </w:r>
    </w:p>
    <w:p w14:paraId="38EED1F5" w14:textId="77777777" w:rsidR="001C7CC4" w:rsidRPr="00E91FCC" w:rsidRDefault="001C7CC4">
      <w:pPr>
        <w:pStyle w:val="Normal1"/>
        <w:rPr>
          <w:lang w:val="pt-BR"/>
        </w:rPr>
      </w:pPr>
    </w:p>
    <w:p w14:paraId="61C366A5" w14:textId="77777777" w:rsidR="00C12EE4" w:rsidRPr="00E91FCC" w:rsidRDefault="00946FEB" w:rsidP="00946FEB">
      <w:pPr>
        <w:pStyle w:val="Intertitulo"/>
      </w:pPr>
      <w:r w:rsidRPr="00E91FCC">
        <w:t>Links</w:t>
      </w:r>
    </w:p>
    <w:p w14:paraId="2045A741" w14:textId="77777777" w:rsidR="00C12EE4" w:rsidRPr="00E91FCC" w:rsidRDefault="00946FEB" w:rsidP="001D5E4F">
      <w:pPr>
        <w:pStyle w:val="LinkDescricao"/>
      </w:pPr>
      <w:r w:rsidRPr="00E91FCC">
        <w:t>Macaxeira Online (código fonte)</w:t>
      </w:r>
    </w:p>
    <w:p w14:paraId="2B2E1DE4" w14:textId="7CA6D50D" w:rsidR="00C12EE4" w:rsidRPr="00E91FCC" w:rsidRDefault="00946FEB" w:rsidP="001D5E4F">
      <w:pPr>
        <w:pStyle w:val="LinkURL"/>
      </w:pPr>
      <w:r w:rsidRPr="00E91FCC">
        <w:t>https://github.com/antonioreuter/hateoas-oms</w:t>
      </w:r>
    </w:p>
    <w:p w14:paraId="06888350" w14:textId="1668C099" w:rsidR="00C12EE4" w:rsidRPr="00E91FCC" w:rsidRDefault="001D5E4F" w:rsidP="001D5E4F">
      <w:pPr>
        <w:pStyle w:val="LinkDescricao"/>
      </w:pPr>
      <w:r>
        <w:t>Site do projeto JacORB.</w:t>
      </w:r>
    </w:p>
    <w:p w14:paraId="3E2244EB" w14:textId="1947A532" w:rsidR="00C12EE4" w:rsidRPr="00E91FCC" w:rsidRDefault="00946FEB" w:rsidP="001D5E4F">
      <w:pPr>
        <w:pStyle w:val="LinkURL"/>
      </w:pPr>
      <w:r w:rsidRPr="00E91FCC">
        <w:t>http://www.jacorb.org/</w:t>
      </w:r>
    </w:p>
    <w:p w14:paraId="6BE5200D" w14:textId="6C856034" w:rsidR="00C12EE4" w:rsidRPr="00E91FCC" w:rsidRDefault="00946FEB" w:rsidP="001D5E4F">
      <w:pPr>
        <w:pStyle w:val="LinkDescricao"/>
      </w:pPr>
      <w:r w:rsidRPr="00E91FCC">
        <w:t>SOAP Version 1.2 Part 1: Messa</w:t>
      </w:r>
      <w:r w:rsidR="001D5E4F">
        <w:t>ging Framework - Second Edition.</w:t>
      </w:r>
    </w:p>
    <w:p w14:paraId="500B7A33" w14:textId="4DC3B1DB" w:rsidR="00C12EE4" w:rsidRPr="00E91FCC" w:rsidRDefault="00946FEB" w:rsidP="001D5E4F">
      <w:pPr>
        <w:pStyle w:val="LinkURL"/>
      </w:pPr>
      <w:r w:rsidRPr="00E91FCC">
        <w:t>http://www.w3.org/TR/soap12-part1/#intro</w:t>
      </w:r>
    </w:p>
    <w:p w14:paraId="537541E8" w14:textId="53C88C72" w:rsidR="00C12EE4" w:rsidRPr="00E91FCC" w:rsidRDefault="00946FEB" w:rsidP="001D5E4F">
      <w:pPr>
        <w:pStyle w:val="LinkDescricao"/>
      </w:pPr>
      <w:r w:rsidRPr="00E91FCC">
        <w:t>JSON Hypertext Application Language</w:t>
      </w:r>
      <w:r w:rsidR="001D5E4F">
        <w:t>.</w:t>
      </w:r>
    </w:p>
    <w:p w14:paraId="546E4935" w14:textId="5B0BDFD8" w:rsidR="00C12EE4" w:rsidRPr="00E91FCC" w:rsidRDefault="00946FEB" w:rsidP="001D5E4F">
      <w:pPr>
        <w:pStyle w:val="LinkURL"/>
      </w:pPr>
      <w:r w:rsidRPr="00E91FCC">
        <w:t xml:space="preserve">http://tools.ietf.org/html/draft-kelly-json-hal-06 </w:t>
      </w:r>
    </w:p>
    <w:p w14:paraId="32A87D5E" w14:textId="4FC0DE6F" w:rsidR="006B19BF" w:rsidRPr="00E91FCC" w:rsidRDefault="006B19BF" w:rsidP="001D5E4F">
      <w:pPr>
        <w:pStyle w:val="LinkDescricao"/>
      </w:pPr>
      <w:r w:rsidRPr="00E91FCC">
        <w:t>Protocolo HTTP/1.0</w:t>
      </w:r>
      <w:r w:rsidR="001D5E4F">
        <w:t>.</w:t>
      </w:r>
    </w:p>
    <w:p w14:paraId="04DE3D0B" w14:textId="538B8332" w:rsidR="006B19BF" w:rsidRPr="00E91FCC" w:rsidRDefault="006B19BF" w:rsidP="001D5E4F">
      <w:pPr>
        <w:pStyle w:val="LinkURL"/>
      </w:pPr>
      <w:r w:rsidRPr="00E91FCC">
        <w:t>http://www.rfc-editor.org/in-notes/rfc1945.txt</w:t>
      </w:r>
    </w:p>
    <w:p w14:paraId="58BCF709" w14:textId="35222D2E" w:rsidR="00C90FA4" w:rsidRPr="00E91FCC" w:rsidRDefault="00C90FA4" w:rsidP="001D5E4F">
      <w:pPr>
        <w:pStyle w:val="LinkDescricao"/>
      </w:pPr>
      <w:r w:rsidRPr="00E91FCC">
        <w:t>Protocolo HTTP/1.1</w:t>
      </w:r>
      <w:r w:rsidR="001D5E4F">
        <w:t>.</w:t>
      </w:r>
    </w:p>
    <w:p w14:paraId="645E057C" w14:textId="4D1ABB84" w:rsidR="00C90FA4" w:rsidRPr="00E91FCC" w:rsidRDefault="00C90FA4" w:rsidP="001D5E4F">
      <w:pPr>
        <w:pStyle w:val="LinkURL"/>
      </w:pPr>
      <w:r w:rsidRPr="00E91FCC">
        <w:t>http://www.ietf.org/rfc/rfc2616.txt</w:t>
      </w:r>
    </w:p>
    <w:p w14:paraId="3D6EF3B0" w14:textId="7B2C03EA" w:rsidR="006B19BF" w:rsidRPr="00E91FCC" w:rsidRDefault="006B19BF" w:rsidP="001D5E4F">
      <w:pPr>
        <w:pStyle w:val="LinkDescricao"/>
      </w:pPr>
      <w:r w:rsidRPr="00E91FCC">
        <w:t>Patch method for HTTP</w:t>
      </w:r>
      <w:r w:rsidR="001D5E4F">
        <w:t>.</w:t>
      </w:r>
    </w:p>
    <w:p w14:paraId="648786FE" w14:textId="198746F4" w:rsidR="006B19BF" w:rsidRPr="00E91FCC" w:rsidRDefault="006B19BF" w:rsidP="001D5E4F">
      <w:pPr>
        <w:pStyle w:val="LinkURL"/>
      </w:pPr>
      <w:r w:rsidRPr="00E91FCC">
        <w:t>http://tools.ietf.org/html/rfc5789</w:t>
      </w:r>
    </w:p>
    <w:p w14:paraId="1E4326C6" w14:textId="629F2FC7" w:rsidR="00C90FA4" w:rsidRPr="00E91FCC" w:rsidRDefault="00C90FA4" w:rsidP="001D5E4F">
      <w:pPr>
        <w:pStyle w:val="LinkDescricao"/>
      </w:pPr>
      <w:r w:rsidRPr="00E91FCC">
        <w:t>A High-Level Framework for Network-Based Resource Sharing</w:t>
      </w:r>
      <w:r w:rsidR="001D5E4F">
        <w:t>.</w:t>
      </w:r>
    </w:p>
    <w:p w14:paraId="00C22BF9" w14:textId="737F51B3" w:rsidR="00FB155C" w:rsidRPr="00E91FCC" w:rsidRDefault="00C90FA4" w:rsidP="001D5E4F">
      <w:pPr>
        <w:pStyle w:val="LinkURL"/>
      </w:pPr>
      <w:r w:rsidRPr="00E91FCC">
        <w:t>http://tools.ietf.org/html/rfc707</w:t>
      </w:r>
    </w:p>
    <w:p w14:paraId="399D80A6" w14:textId="0FF8C43B" w:rsidR="00FB155C" w:rsidRPr="00E91FCC" w:rsidRDefault="00C044C8" w:rsidP="001D5E4F">
      <w:pPr>
        <w:pStyle w:val="LinkDescricao"/>
      </w:pPr>
      <w:r w:rsidRPr="00E91FCC">
        <w:t>Architectural Styles and the Design of Network-based Software Architectures, PhD Thesis, Roy Fielding</w:t>
      </w:r>
      <w:r w:rsidR="001D5E4F">
        <w:t>.</w:t>
      </w:r>
    </w:p>
    <w:p w14:paraId="6A5D2F21" w14:textId="7EE7E613" w:rsidR="00FB155C" w:rsidRPr="00E91FCC" w:rsidRDefault="00C044C8" w:rsidP="001D5E4F">
      <w:pPr>
        <w:pStyle w:val="LinkURL"/>
      </w:pPr>
      <w:r w:rsidRPr="00E91FCC">
        <w:lastRenderedPageBreak/>
        <w:t>https://www.ics.uci.edu/~fielding/pubs/dissertation/fielding_dissertation.pdf</w:t>
      </w:r>
    </w:p>
    <w:p w14:paraId="71C4F1AC" w14:textId="558CC43A" w:rsidR="006B19BF" w:rsidRPr="00E91FCC" w:rsidRDefault="006B19BF" w:rsidP="001D5E4F">
      <w:pPr>
        <w:pStyle w:val="LinkDescricao"/>
      </w:pPr>
      <w:r w:rsidRPr="00E91FCC">
        <w:t>JSON Hypertext Application Language</w:t>
      </w:r>
      <w:r w:rsidR="001D5E4F">
        <w:t>.</w:t>
      </w:r>
    </w:p>
    <w:p w14:paraId="36DBFF55" w14:textId="3A946375" w:rsidR="006B19BF" w:rsidRDefault="006B19BF" w:rsidP="001D5E4F">
      <w:pPr>
        <w:pStyle w:val="LinkURL"/>
      </w:pPr>
      <w:r w:rsidRPr="00E91FCC">
        <w:t>http://tools.ietf.org/html/draft-kelly-json-hal-06</w:t>
      </w:r>
    </w:p>
    <w:p w14:paraId="6BAEAD60" w14:textId="425587B3" w:rsidR="0021742C" w:rsidRPr="00E91FCC" w:rsidRDefault="0021742C" w:rsidP="0021742C">
      <w:pPr>
        <w:pStyle w:val="LinkDescricao"/>
      </w:pPr>
      <w:r>
        <w:t>RESTlet</w:t>
      </w:r>
    </w:p>
    <w:p w14:paraId="273E2F6B" w14:textId="006D5E6A" w:rsidR="0021742C" w:rsidRDefault="0021742C" w:rsidP="0021742C">
      <w:pPr>
        <w:pStyle w:val="LinkURL"/>
      </w:pPr>
      <w:r>
        <w:t>http://restlet.com</w:t>
      </w:r>
    </w:p>
    <w:p w14:paraId="17ADD2F2" w14:textId="690E832F" w:rsidR="0021742C" w:rsidRPr="00E91FCC" w:rsidRDefault="0021742C" w:rsidP="0021742C">
      <w:pPr>
        <w:pStyle w:val="LinkDescricao"/>
      </w:pPr>
      <w:r>
        <w:t>RESTEasy</w:t>
      </w:r>
    </w:p>
    <w:p w14:paraId="028254CD" w14:textId="5E6E2385" w:rsidR="0021742C" w:rsidRDefault="0021742C" w:rsidP="0021742C">
      <w:pPr>
        <w:pStyle w:val="LinkURL"/>
      </w:pPr>
      <w:r w:rsidRPr="0021742C">
        <w:t>http://resteasy.jboss.org/</w:t>
      </w:r>
    </w:p>
    <w:p w14:paraId="5CFBE981" w14:textId="629DD85E" w:rsidR="0021742C" w:rsidRPr="00E91FCC" w:rsidRDefault="00081323" w:rsidP="0021742C">
      <w:pPr>
        <w:pStyle w:val="LinkDescricao"/>
      </w:pPr>
      <w:r>
        <w:t>Jersey</w:t>
      </w:r>
    </w:p>
    <w:p w14:paraId="4739DA13" w14:textId="2F5FD189" w:rsidR="0021742C" w:rsidRDefault="00081323" w:rsidP="0021742C">
      <w:pPr>
        <w:pStyle w:val="LinkURL"/>
      </w:pPr>
      <w:r w:rsidRPr="00081323">
        <w:t>https://jersey.java.net/</w:t>
      </w:r>
    </w:p>
    <w:p w14:paraId="6DF761C0" w14:textId="77777777" w:rsidR="0021742C" w:rsidRPr="00E91FCC" w:rsidRDefault="0021742C" w:rsidP="001D5E4F">
      <w:pPr>
        <w:pStyle w:val="LinkURL"/>
      </w:pPr>
    </w:p>
    <w:p w14:paraId="344A5F93" w14:textId="77777777" w:rsidR="00AD4D6C" w:rsidRPr="00E91FCC" w:rsidRDefault="00AD4D6C" w:rsidP="001D5E4F">
      <w:pPr>
        <w:rPr>
          <w:noProof/>
        </w:rPr>
      </w:pPr>
    </w:p>
    <w:p w14:paraId="33FE971E" w14:textId="77777777" w:rsidR="00C12EE4" w:rsidRPr="00E91FCC" w:rsidRDefault="00946FEB" w:rsidP="001D5E4F">
      <w:pPr>
        <w:pStyle w:val="Intertitulo"/>
      </w:pPr>
      <w:bookmarkStart w:id="28" w:name="h.f0ccq9wbd6hf" w:colFirst="0" w:colLast="0"/>
      <w:bookmarkEnd w:id="28"/>
      <w:r w:rsidRPr="00E91FCC">
        <w:t>Referências</w:t>
      </w:r>
    </w:p>
    <w:p w14:paraId="3C3FDCEA" w14:textId="146C2520" w:rsidR="00C12EE4" w:rsidRPr="00E91FCC" w:rsidRDefault="006B19BF" w:rsidP="001D5E4F">
      <w:pPr>
        <w:pStyle w:val="LinkDescricao"/>
      </w:pPr>
      <w:r w:rsidRPr="00E91FCC">
        <w:t>[1</w:t>
      </w:r>
      <w:r w:rsidR="00294202">
        <w:t>] REST</w:t>
      </w:r>
      <w:r w:rsidR="00946FEB" w:rsidRPr="00E91FCC">
        <w:t>ful Java with JAX-RS 2.0, 2nd Edition, Bill Burke</w:t>
      </w:r>
      <w:r w:rsidR="001D5E4F">
        <w:t>.</w:t>
      </w:r>
    </w:p>
    <w:p w14:paraId="56666AEB" w14:textId="0FB3AC32" w:rsidR="00AD4D6C" w:rsidRPr="00E91FCC" w:rsidRDefault="006B19BF" w:rsidP="001D5E4F">
      <w:pPr>
        <w:pStyle w:val="LinkDescricao"/>
      </w:pPr>
      <w:r w:rsidRPr="00E91FCC">
        <w:t>[2</w:t>
      </w:r>
      <w:r w:rsidR="00AD4D6C" w:rsidRPr="00E91FCC">
        <w:t>] Richardson L., Amundson M., RESTful Web APIs, ISBN: 978-1-449-35806-8</w:t>
      </w:r>
      <w:r w:rsidR="001D5E4F">
        <w:t>.</w:t>
      </w:r>
    </w:p>
    <w:p w14:paraId="540B4D00" w14:textId="69B846AF" w:rsidR="00AD4D6C" w:rsidRPr="00E91FCC" w:rsidRDefault="006B19BF" w:rsidP="001D5E4F">
      <w:pPr>
        <w:pStyle w:val="LinkDescricao"/>
        <w:rPr>
          <w:color w:val="1155CC"/>
          <w:u w:val="single"/>
        </w:rPr>
      </w:pPr>
      <w:r w:rsidRPr="00E91FCC">
        <w:t>[3</w:t>
      </w:r>
      <w:r w:rsidR="00AD4D6C" w:rsidRPr="00E91FCC">
        <w:t>] T. H. Nelson. 1965. Complex information processing: a file structure for the complex, the changing and the indeterminate. In Proceedings of the 1965 20th</w:t>
      </w:r>
      <w:r w:rsidRPr="00E91FCC">
        <w:t xml:space="preserve"> national conference (ACM '65), </w:t>
      </w:r>
      <w:r w:rsidR="00AD4D6C" w:rsidRPr="00E91FCC">
        <w:t>Lewis Winner (Ed.). ACM, New York, NY, USA</w:t>
      </w:r>
      <w:r w:rsidR="001D5E4F">
        <w:t>.</w:t>
      </w:r>
    </w:p>
    <w:p w14:paraId="70D93962" w14:textId="77777777" w:rsidR="004D281B" w:rsidRPr="00E91FCC" w:rsidRDefault="004D281B">
      <w:pPr>
        <w:pStyle w:val="Normal1"/>
        <w:rPr>
          <w:rFonts w:ascii="Times New Roman" w:hAnsi="Times New Roman" w:cs="Times New Roman"/>
          <w:color w:val="1155CC"/>
          <w:sz w:val="24"/>
          <w:szCs w:val="24"/>
          <w:u w:val="single"/>
          <w:lang w:val="pt-BR"/>
        </w:rPr>
      </w:pPr>
    </w:p>
    <w:sectPr w:rsidR="004D281B" w:rsidRPr="00E91FC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duardo Spinola" w:date="2014-06-05T22:27:00Z" w:initials="ES">
    <w:p w14:paraId="64F0F5D2" w14:textId="30116C0D" w:rsidR="009B20C5" w:rsidRPr="0061709F" w:rsidRDefault="009B20C5">
      <w:pPr>
        <w:pStyle w:val="CommentText"/>
        <w:rPr>
          <w:strike/>
        </w:rPr>
      </w:pPr>
      <w:r>
        <w:rPr>
          <w:rStyle w:val="CommentReference"/>
        </w:rPr>
        <w:annotationRef/>
      </w:r>
      <w:r w:rsidRPr="0061709F">
        <w:rPr>
          <w:strike/>
        </w:rPr>
        <w:t>Tentar evitar dois desses “utilizar”.</w:t>
      </w:r>
    </w:p>
  </w:comment>
  <w:comment w:id="2" w:author="Eduardo Spinola" w:date="2014-06-04T23:46:00Z" w:initials="ES">
    <w:p w14:paraId="6295BDFA" w14:textId="25A60A38" w:rsidR="009B20C5" w:rsidRDefault="009B20C5" w:rsidP="00A82413">
      <w:pPr>
        <w:pStyle w:val="CommentText"/>
      </w:pPr>
      <w:r>
        <w:rPr>
          <w:rStyle w:val="CommentReference"/>
        </w:rPr>
        <w:annotationRef/>
      </w:r>
      <w:r>
        <w:t>Pessoal, a conclusão não pode mais conter parágrafos que apresentem o resumo do conteúdo abordado no artigo.</w:t>
      </w:r>
    </w:p>
    <w:p w14:paraId="21519992" w14:textId="77777777" w:rsidR="009B20C5" w:rsidRDefault="009B20C5" w:rsidP="00A82413">
      <w:pPr>
        <w:pStyle w:val="CommentText"/>
      </w:pPr>
    </w:p>
    <w:p w14:paraId="527D4C5C" w14:textId="09DF10EC" w:rsidR="009B20C5" w:rsidRPr="00BA0BDF" w:rsidRDefault="009B20C5" w:rsidP="00A82413">
      <w:pPr>
        <w:pStyle w:val="CommentText"/>
        <w:rPr>
          <w:color w:val="F2F2F2" w:themeColor="background1" w:themeShade="F2"/>
        </w:rPr>
      </w:pPr>
      <w:r w:rsidRPr="00BA0BDF">
        <w:rPr>
          <w:color w:val="F2F2F2" w:themeColor="background1" w:themeShade="F2"/>
        </w:rPr>
        <w:sym w:font="Wingdings" w:char="F0E0"/>
      </w:r>
      <w:r w:rsidRPr="00BA0BDF">
        <w:rPr>
          <w:color w:val="F2F2F2" w:themeColor="background1" w:themeShade="F2"/>
        </w:rPr>
        <w:t xml:space="preserve"> </w:t>
      </w:r>
      <w:r w:rsidRPr="00BA0BDF">
        <w:rPr>
          <w:color w:val="F2F2F2" w:themeColor="background1" w:themeShade="F2"/>
        </w:rPr>
        <w:t>Esse trecho estava na conclusão e colocamos na intro para descrever o que falaremos no decorrer do artigo</w:t>
      </w:r>
    </w:p>
  </w:comment>
  <w:comment w:id="3" w:author="Eduardo Spinola" w:date="2014-06-07T13:03:00Z" w:initials="ES">
    <w:p w14:paraId="6D9DE613" w14:textId="05CB288C" w:rsidR="009B20C5" w:rsidRDefault="009B20C5">
      <w:pPr>
        <w:pStyle w:val="CommentText"/>
      </w:pPr>
      <w:r>
        <w:rPr>
          <w:rStyle w:val="CommentReference"/>
        </w:rPr>
        <w:annotationRef/>
      </w:r>
      <w:r>
        <w:t>Podemos referenciar todos os modelos citados anteriormente, ou apenas o modelo relacionado ao banco de dados mesmo?</w:t>
      </w:r>
    </w:p>
    <w:p w14:paraId="49AC424E" w14:textId="77777777" w:rsidR="009B20C5" w:rsidRDefault="009B20C5">
      <w:pPr>
        <w:pStyle w:val="CommentText"/>
      </w:pPr>
    </w:p>
    <w:p w14:paraId="707874BD" w14:textId="6A476E79" w:rsidR="009B20C5" w:rsidRPr="00BE3756" w:rsidRDefault="009B20C5">
      <w:pPr>
        <w:pStyle w:val="CommentText"/>
        <w:rPr>
          <w:color w:val="F2F2F2" w:themeColor="background1" w:themeShade="F2"/>
        </w:rPr>
      </w:pPr>
      <w:r w:rsidRPr="00BE3756">
        <w:rPr>
          <w:color w:val="F2F2F2" w:themeColor="background1" w:themeShade="F2"/>
        </w:rPr>
        <w:sym w:font="Wingdings" w:char="F0E0"/>
      </w:r>
      <w:r w:rsidRPr="00BE3756">
        <w:rPr>
          <w:color w:val="F2F2F2" w:themeColor="background1" w:themeShade="F2"/>
        </w:rPr>
        <w:t xml:space="preserve"> a ideia é que todas essas abordagens mais simples não atendem </w:t>
      </w:r>
      <w:r>
        <w:rPr>
          <w:color w:val="F2F2F2" w:themeColor="background1" w:themeShade="F2"/>
        </w:rPr>
        <w:t>às</w:t>
      </w:r>
      <w:r w:rsidRPr="00BE3756">
        <w:rPr>
          <w:color w:val="F2F2F2" w:themeColor="background1" w:themeShade="F2"/>
        </w:rPr>
        <w:t xml:space="preserve"> necessidades requeridas pelos sistemas mais modernos.</w:t>
      </w:r>
    </w:p>
  </w:comment>
  <w:comment w:id="4" w:author="Eduardo Spinola" w:date="2014-06-05T22:53:00Z" w:initials="ES">
    <w:p w14:paraId="377741CC" w14:textId="2AFDA004" w:rsidR="009B20C5" w:rsidRPr="00BE3756" w:rsidRDefault="009B20C5" w:rsidP="009236E3">
      <w:pPr>
        <w:pStyle w:val="CommentText"/>
        <w:ind w:firstLine="0"/>
        <w:rPr>
          <w:strike/>
        </w:rPr>
      </w:pPr>
      <w:r w:rsidRPr="00BE3756">
        <w:rPr>
          <w:rStyle w:val="CommentReference"/>
          <w:strike/>
        </w:rPr>
        <w:annotationRef/>
      </w:r>
      <w:r w:rsidRPr="00BE3756">
        <w:rPr>
          <w:strike/>
        </w:rPr>
        <w:t>Evitar um desses dois.</w:t>
      </w:r>
    </w:p>
  </w:comment>
  <w:comment w:id="5" w:author="Eduardo Spinola" w:date="2014-06-07T13:14:00Z" w:initials="ES">
    <w:p w14:paraId="2E069E4B" w14:textId="77777777" w:rsidR="009B20C5" w:rsidRDefault="009B20C5" w:rsidP="00BE6072">
      <w:pPr>
        <w:pStyle w:val="CommentText"/>
        <w:rPr>
          <w:strike/>
        </w:rPr>
      </w:pPr>
      <w:r w:rsidRPr="00F375CB">
        <w:rPr>
          <w:rStyle w:val="CommentReference"/>
          <w:strike/>
        </w:rPr>
        <w:annotationRef/>
      </w:r>
      <w:r w:rsidRPr="00F375CB">
        <w:rPr>
          <w:strike/>
        </w:rPr>
        <w:t>Como assim?</w:t>
      </w:r>
    </w:p>
    <w:p w14:paraId="31552427" w14:textId="77777777" w:rsidR="009B20C5" w:rsidRDefault="009B20C5" w:rsidP="00BE6072">
      <w:pPr>
        <w:pStyle w:val="CommentText"/>
        <w:rPr>
          <w:strike/>
        </w:rPr>
      </w:pPr>
    </w:p>
    <w:p w14:paraId="2A58B6A6" w14:textId="01BF501E" w:rsidR="009B20C5" w:rsidRPr="007635F1" w:rsidRDefault="009B20C5" w:rsidP="00BE6072">
      <w:pPr>
        <w:pStyle w:val="CommentText"/>
        <w:rPr>
          <w:color w:val="F2F2F2" w:themeColor="background1" w:themeShade="F2"/>
        </w:rPr>
      </w:pPr>
      <w:r w:rsidRPr="007635F1">
        <w:rPr>
          <w:color w:val="F2F2F2" w:themeColor="background1" w:themeShade="F2"/>
        </w:rPr>
        <w:t>A ideia de ser “mais geral” significa que ela deixou de ser utilizada só para acessar informações de controle do SO, como é o caso do uso para acessar infos do sistema de arquivos e passou a ser usado para acessar informações de sistemas do usuário.</w:t>
      </w:r>
    </w:p>
  </w:comment>
  <w:comment w:id="7" w:author="Eduardo Spinola" w:date="2014-05-28T15:02:00Z" w:initials="ES">
    <w:p w14:paraId="5F783E6A" w14:textId="46A68EAA" w:rsidR="009B20C5" w:rsidRDefault="009B20C5">
      <w:pPr>
        <w:pStyle w:val="CommentText"/>
      </w:pPr>
      <w:r>
        <w:rPr>
          <w:rStyle w:val="CommentReference"/>
        </w:rPr>
        <w:annotationRef/>
      </w:r>
      <w:r>
        <w:t>Melhorar um pouco essa ligação.</w:t>
      </w:r>
    </w:p>
  </w:comment>
  <w:comment w:id="8" w:author="Eduardo Spinola" w:date="2014-06-07T13:22:00Z" w:initials="ES">
    <w:p w14:paraId="321B72D1" w14:textId="177992BE" w:rsidR="009B20C5" w:rsidRPr="00566F7A" w:rsidRDefault="009B20C5" w:rsidP="00566F7A">
      <w:pPr>
        <w:pStyle w:val="CommentText"/>
        <w:rPr>
          <w:strike/>
        </w:rPr>
      </w:pPr>
      <w:r>
        <w:rPr>
          <w:rStyle w:val="CommentReference"/>
        </w:rPr>
        <w:annotationRef/>
      </w:r>
      <w:r w:rsidRPr="00566F7A">
        <w:rPr>
          <w:strike/>
        </w:rPr>
        <w:t>Modificar um pouco esse início para melhorar ligação.</w:t>
      </w:r>
    </w:p>
  </w:comment>
  <w:comment w:id="9" w:author="Eduardo Spinola" w:date="2014-06-07T13:25:00Z" w:initials="ES">
    <w:p w14:paraId="3E0C6AD0" w14:textId="7C6C8637" w:rsidR="009B20C5" w:rsidRPr="00566F7A" w:rsidRDefault="009B20C5">
      <w:pPr>
        <w:pStyle w:val="CommentText"/>
        <w:rPr>
          <w:strike/>
        </w:rPr>
      </w:pPr>
      <w:r>
        <w:rPr>
          <w:rStyle w:val="CommentReference"/>
        </w:rPr>
        <w:annotationRef/>
      </w:r>
      <w:r w:rsidRPr="00566F7A">
        <w:rPr>
          <w:rStyle w:val="CommentReference"/>
          <w:strike/>
        </w:rPr>
        <w:t>Modificar um pouco esse início para melhorar ligação.</w:t>
      </w:r>
    </w:p>
  </w:comment>
  <w:comment w:id="11" w:author="Eduardo Spinola" w:date="2014-06-07T13:28:00Z" w:initials="ES">
    <w:p w14:paraId="503F0355" w14:textId="39A46D76" w:rsidR="009B20C5" w:rsidRPr="00566F7A" w:rsidRDefault="009B20C5">
      <w:pPr>
        <w:pStyle w:val="CommentText"/>
        <w:rPr>
          <w:strike/>
        </w:rPr>
      </w:pPr>
      <w:r>
        <w:rPr>
          <w:rStyle w:val="CommentReference"/>
        </w:rPr>
        <w:annotationRef/>
      </w:r>
      <w:r w:rsidRPr="00566F7A">
        <w:rPr>
          <w:strike/>
        </w:rPr>
        <w:t>Tentar melhorar um pouco essa ligação.</w:t>
      </w:r>
    </w:p>
  </w:comment>
  <w:comment w:id="13" w:author="Eduardo Spinola" w:date="2014-06-07T13:37:00Z" w:initials="ES">
    <w:p w14:paraId="4FF7490E" w14:textId="1D2A19C4" w:rsidR="009B20C5" w:rsidRPr="00857664" w:rsidRDefault="009B20C5">
      <w:pPr>
        <w:pStyle w:val="CommentText"/>
        <w:rPr>
          <w:strike/>
        </w:rPr>
      </w:pPr>
      <w:r>
        <w:rPr>
          <w:rStyle w:val="CommentReference"/>
        </w:rPr>
        <w:annotationRef/>
      </w:r>
      <w:r w:rsidRPr="00857664">
        <w:rPr>
          <w:strike/>
        </w:rPr>
        <w:t>Tentar melhorar um pouco a ligação.</w:t>
      </w:r>
    </w:p>
  </w:comment>
  <w:comment w:id="15" w:author="Eduardo Spinola" w:date="2014-06-07T14:51:00Z" w:initials="ES">
    <w:p w14:paraId="726DAE6A" w14:textId="77777777" w:rsidR="009B20C5" w:rsidRDefault="009B20C5" w:rsidP="00013954">
      <w:pPr>
        <w:pStyle w:val="CommentText"/>
      </w:pPr>
      <w:r>
        <w:rPr>
          <w:rStyle w:val="CommentReference"/>
        </w:rPr>
        <w:annotationRef/>
      </w:r>
      <w:r>
        <w:t>Modificar um pouco essa ligação. Talvez iniciar nova frase,</w:t>
      </w:r>
    </w:p>
    <w:p w14:paraId="3F7D9AF0" w14:textId="77777777" w:rsidR="009B20C5" w:rsidRDefault="009B20C5" w:rsidP="00013954">
      <w:pPr>
        <w:pStyle w:val="CommentText"/>
      </w:pPr>
    </w:p>
    <w:p w14:paraId="50ADCB1E" w14:textId="20E658A3" w:rsidR="009B20C5" w:rsidRPr="00013954" w:rsidRDefault="009B20C5" w:rsidP="00013954">
      <w:pPr>
        <w:pStyle w:val="CommentText"/>
        <w:rPr>
          <w:strike/>
          <w:color w:val="F2F2F2" w:themeColor="background1" w:themeShade="F2"/>
        </w:rPr>
      </w:pPr>
      <w:r w:rsidRPr="00013954">
        <w:rPr>
          <w:strike/>
          <w:color w:val="F2F2F2" w:themeColor="background1" w:themeShade="F2"/>
        </w:rPr>
        <w:t>A frase foi reescrita e colocada num parágrafo separado</w:t>
      </w:r>
    </w:p>
  </w:comment>
  <w:comment w:id="14" w:author="Eduardo Spinola" w:date="2014-06-07T14:37:00Z" w:initials="ES">
    <w:p w14:paraId="70175E96" w14:textId="77777777" w:rsidR="009B20C5" w:rsidRPr="003C6ED4" w:rsidRDefault="009B20C5" w:rsidP="00414A8B">
      <w:pPr>
        <w:pStyle w:val="CommentText"/>
        <w:rPr>
          <w:strike/>
        </w:rPr>
      </w:pPr>
      <w:r>
        <w:rPr>
          <w:rStyle w:val="CommentReference"/>
        </w:rPr>
        <w:annotationRef/>
      </w:r>
      <w:r w:rsidRPr="003C6ED4">
        <w:rPr>
          <w:strike/>
        </w:rPr>
        <w:t>Como assim?</w:t>
      </w:r>
    </w:p>
    <w:p w14:paraId="4E55E386" w14:textId="77777777" w:rsidR="009B20C5" w:rsidRDefault="009B20C5" w:rsidP="00414A8B">
      <w:pPr>
        <w:pStyle w:val="CommentText"/>
      </w:pPr>
    </w:p>
    <w:p w14:paraId="50066C09" w14:textId="2D90E1B9" w:rsidR="009B20C5" w:rsidRPr="003C6ED4" w:rsidRDefault="009B20C5" w:rsidP="00414A8B">
      <w:pPr>
        <w:pStyle w:val="CommentText"/>
        <w:rPr>
          <w:color w:val="F2F2F2" w:themeColor="background1" w:themeShade="F2"/>
        </w:rPr>
      </w:pPr>
      <w:r w:rsidRPr="003C6ED4">
        <w:rPr>
          <w:color w:val="F2F2F2" w:themeColor="background1" w:themeShade="F2"/>
        </w:rPr>
        <w:t>O trecho foi reescrito para deixar mais claro a distinçãoo entre ação específica utilizada em CORBA e SOAP e ação utilizando métodos padrões no REST</w:t>
      </w:r>
    </w:p>
  </w:comment>
  <w:comment w:id="16" w:author="Eduardo Spinola" w:date="2014-06-07T15:00:00Z" w:initials="ES">
    <w:p w14:paraId="69D2AD02" w14:textId="3F48756D" w:rsidR="009B20C5" w:rsidRPr="00A61786" w:rsidRDefault="009B20C5">
      <w:pPr>
        <w:pStyle w:val="CommentText"/>
        <w:rPr>
          <w:strike/>
        </w:rPr>
      </w:pPr>
      <w:r>
        <w:rPr>
          <w:rStyle w:val="CommentReference"/>
        </w:rPr>
        <w:annotationRef/>
      </w:r>
      <w:r w:rsidRPr="00A61786">
        <w:rPr>
          <w:strike/>
        </w:rPr>
        <w:t>Modificar um pouco essa ligação.</w:t>
      </w:r>
    </w:p>
    <w:p w14:paraId="13055391" w14:textId="77777777" w:rsidR="009B20C5" w:rsidRDefault="009B20C5">
      <w:pPr>
        <w:pStyle w:val="CommentText"/>
      </w:pPr>
    </w:p>
    <w:p w14:paraId="4E63AA5B" w14:textId="4FF69BD8" w:rsidR="009B20C5" w:rsidRPr="00A61786" w:rsidRDefault="009B20C5">
      <w:pPr>
        <w:pStyle w:val="CommentText"/>
        <w:rPr>
          <w:color w:val="F2F2F2" w:themeColor="background1" w:themeShade="F2"/>
        </w:rPr>
      </w:pPr>
      <w:r w:rsidRPr="00A61786">
        <w:rPr>
          <w:color w:val="F2F2F2" w:themeColor="background1" w:themeShade="F2"/>
        </w:rPr>
        <w:t>Incluída uma frase para deixar mais claro o que  queríamos dizer.</w:t>
      </w:r>
    </w:p>
  </w:comment>
  <w:comment w:id="17" w:author="Eduardo Spinola" w:date="2014-06-07T15:13:00Z" w:initials="ES">
    <w:p w14:paraId="22872C1F" w14:textId="36B46453" w:rsidR="009B20C5" w:rsidRPr="001A464B" w:rsidRDefault="009B20C5" w:rsidP="001A464B">
      <w:pPr>
        <w:pStyle w:val="CommentText"/>
        <w:rPr>
          <w:strike/>
        </w:rPr>
      </w:pPr>
      <w:r>
        <w:rPr>
          <w:rStyle w:val="CommentReference"/>
        </w:rPr>
        <w:annotationRef/>
      </w:r>
      <w:r w:rsidRPr="001A464B">
        <w:rPr>
          <w:strike/>
        </w:rPr>
        <w:t>Modificar um pouco.</w:t>
      </w:r>
    </w:p>
  </w:comment>
  <w:comment w:id="18" w:author="Eduardo Spinola" w:date="2014-06-07T15:15:00Z" w:initials="ES">
    <w:p w14:paraId="6FA36E3D" w14:textId="7A271922" w:rsidR="009B20C5" w:rsidRPr="00AE6873" w:rsidRDefault="009B20C5">
      <w:pPr>
        <w:pStyle w:val="CommentText"/>
        <w:rPr>
          <w:strike/>
        </w:rPr>
      </w:pPr>
      <w:r>
        <w:rPr>
          <w:rStyle w:val="CommentReference"/>
        </w:rPr>
        <w:annotationRef/>
      </w:r>
      <w:r w:rsidRPr="00AE6873">
        <w:rPr>
          <w:strike/>
        </w:rPr>
        <w:t>O seu pagamento?</w:t>
      </w:r>
    </w:p>
    <w:p w14:paraId="2B55FED5" w14:textId="77777777" w:rsidR="009B20C5" w:rsidRDefault="009B20C5">
      <w:pPr>
        <w:pStyle w:val="CommentText"/>
      </w:pPr>
    </w:p>
    <w:p w14:paraId="1D1DF3EB" w14:textId="2D03E785" w:rsidR="009B20C5" w:rsidRPr="00AE6873" w:rsidRDefault="009B20C5">
      <w:pPr>
        <w:pStyle w:val="CommentText"/>
        <w:rPr>
          <w:color w:val="F2F2F2" w:themeColor="background1" w:themeShade="F2"/>
        </w:rPr>
      </w:pPr>
      <w:r w:rsidRPr="00AE6873">
        <w:rPr>
          <w:color w:val="F2F2F2" w:themeColor="background1" w:themeShade="F2"/>
        </w:rPr>
        <w:t>Nosso modelo supõe que podem haver múltiplos pagamentos.</w:t>
      </w:r>
    </w:p>
  </w:comment>
  <w:comment w:id="20" w:author="Eduardo Spinola" w:date="2014-06-07T15:43:00Z" w:initials="ES">
    <w:p w14:paraId="680D6186" w14:textId="7D3C3E18" w:rsidR="009B20C5" w:rsidRPr="00DB1619" w:rsidRDefault="009B20C5">
      <w:pPr>
        <w:pStyle w:val="CommentText"/>
        <w:rPr>
          <w:strike/>
        </w:rPr>
      </w:pPr>
      <w:r w:rsidRPr="00DB1619">
        <w:rPr>
          <w:rStyle w:val="CommentReference"/>
          <w:strike/>
        </w:rPr>
        <w:annotationRef/>
      </w:r>
      <w:r w:rsidRPr="00DB1619">
        <w:rPr>
          <w:strike/>
        </w:rPr>
        <w:t>Tentar citar um exemplo.</w:t>
      </w:r>
    </w:p>
    <w:p w14:paraId="608088E1" w14:textId="77777777" w:rsidR="009B20C5" w:rsidRDefault="009B20C5">
      <w:pPr>
        <w:pStyle w:val="CommentText"/>
      </w:pPr>
    </w:p>
    <w:p w14:paraId="3E100664" w14:textId="0DFD2D5F" w:rsidR="009B20C5" w:rsidRPr="00DB1619" w:rsidRDefault="009B20C5">
      <w:pPr>
        <w:pStyle w:val="CommentText"/>
        <w:rPr>
          <w:color w:val="F2F2F2" w:themeColor="background1" w:themeShade="F2"/>
        </w:rPr>
      </w:pPr>
      <w:r w:rsidRPr="00DB1619">
        <w:rPr>
          <w:color w:val="F2F2F2" w:themeColor="background1" w:themeShade="F2"/>
        </w:rPr>
        <w:t>Foi incluído o exemplo desse ponto até o final do parágrafo.</w:t>
      </w:r>
    </w:p>
  </w:comment>
  <w:comment w:id="21" w:author="Eduardo Spinola" w:date="2014-06-07T15:46:00Z" w:initials="ES">
    <w:p w14:paraId="6C61826D" w14:textId="0E4913E5" w:rsidR="009B20C5" w:rsidRPr="00124413" w:rsidRDefault="009B20C5">
      <w:pPr>
        <w:pStyle w:val="CommentText"/>
        <w:rPr>
          <w:strike/>
        </w:rPr>
      </w:pPr>
      <w:r>
        <w:rPr>
          <w:rStyle w:val="CommentReference"/>
        </w:rPr>
        <w:annotationRef/>
      </w:r>
      <w:r w:rsidRPr="00124413">
        <w:rPr>
          <w:strike/>
        </w:rPr>
        <w:t>Modificar um pouco esse início.</w:t>
      </w:r>
    </w:p>
  </w:comment>
  <w:comment w:id="22" w:author="Eduardo Spinola" w:date="2014-06-08T21:10:00Z" w:initials="ES">
    <w:p w14:paraId="09F74653" w14:textId="77777777" w:rsidR="009B20C5" w:rsidRPr="006061FA" w:rsidRDefault="009B20C5" w:rsidP="00525DCA">
      <w:pPr>
        <w:pStyle w:val="CommentText"/>
        <w:ind w:firstLine="0"/>
        <w:rPr>
          <w:strike/>
        </w:rPr>
      </w:pPr>
      <w:r>
        <w:rPr>
          <w:rStyle w:val="CommentReference"/>
        </w:rPr>
        <w:annotationRef/>
      </w:r>
      <w:r w:rsidRPr="006061FA">
        <w:rPr>
          <w:strike/>
        </w:rPr>
        <w:t>Pq aqui separamos com “;” e nos demais foi utilizado apenas “,”?</w:t>
      </w:r>
    </w:p>
  </w:comment>
  <w:comment w:id="23" w:author="Eduardo Spinola" w:date="2014-06-08T21:10:00Z" w:initials="ES">
    <w:p w14:paraId="6E519094" w14:textId="77777777" w:rsidR="009B20C5" w:rsidRPr="006061FA" w:rsidRDefault="009B20C5" w:rsidP="00525DCA">
      <w:pPr>
        <w:pStyle w:val="CommentText"/>
        <w:rPr>
          <w:strike/>
        </w:rPr>
      </w:pPr>
      <w:r>
        <w:rPr>
          <w:rStyle w:val="CommentReference"/>
        </w:rPr>
        <w:annotationRef/>
      </w:r>
      <w:r w:rsidRPr="006061FA">
        <w:rPr>
          <w:strike/>
        </w:rPr>
        <w:t>Métodos são funcionalidades disponibilizadas? Modificar um pouco. Ficou um pouco estranho.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F0F5D2" w15:done="0"/>
  <w15:commentEx w15:paraId="764C18FA" w15:done="0"/>
  <w15:commentEx w15:paraId="14C49A71" w15:done="0"/>
  <w15:commentEx w15:paraId="39F42FBD" w15:done="0"/>
  <w15:commentEx w15:paraId="6EED10FD" w15:done="0"/>
  <w15:commentEx w15:paraId="6D9DE613" w15:done="0"/>
  <w15:commentEx w15:paraId="377741CC" w15:done="0"/>
  <w15:commentEx w15:paraId="4B9503FA" w15:done="0"/>
  <w15:commentEx w15:paraId="5F783E6A" w15:done="0"/>
  <w15:commentEx w15:paraId="522FC729" w15:done="0"/>
  <w15:commentEx w15:paraId="3E0C6AD0" w15:done="0"/>
  <w15:commentEx w15:paraId="503F0355" w15:done="0"/>
  <w15:commentEx w15:paraId="5CF23403" w15:done="0"/>
  <w15:commentEx w15:paraId="4FF7490E" w15:done="0"/>
  <w15:commentEx w15:paraId="4D1498E2" w15:done="0"/>
  <w15:commentEx w15:paraId="2BECB071" w15:done="0"/>
  <w15:commentEx w15:paraId="69D2AD02" w15:done="0"/>
  <w15:commentEx w15:paraId="3FF7A9E4" w15:done="0"/>
  <w15:commentEx w15:paraId="73C28797" w15:done="0"/>
  <w15:commentEx w15:paraId="283ED01B" w15:done="0"/>
  <w15:commentEx w15:paraId="6C204FD7" w15:done="0"/>
  <w15:commentEx w15:paraId="6FA36E3D" w15:done="0"/>
  <w15:commentEx w15:paraId="1793A1BC" w15:done="0"/>
  <w15:commentEx w15:paraId="680D6186" w15:done="0"/>
  <w15:commentEx w15:paraId="07E10BA6" w15:done="0"/>
  <w15:commentEx w15:paraId="719C4692" w15:done="0"/>
  <w15:commentEx w15:paraId="6C61826D" w15:done="0"/>
  <w15:commentEx w15:paraId="2AA6B532" w15:done="0"/>
  <w15:commentEx w15:paraId="335BF5AD" w15:done="0"/>
  <w15:commentEx w15:paraId="25844B11" w15:done="0"/>
  <w15:commentEx w15:paraId="23DC2629" w15:done="0"/>
  <w15:commentEx w15:paraId="0B69396D" w15:done="0"/>
  <w15:commentEx w15:paraId="6BC9DE52" w15:done="0"/>
  <w15:commentEx w15:paraId="45CF2309" w15:done="0"/>
  <w15:commentEx w15:paraId="63459898" w15:done="0"/>
  <w15:commentEx w15:paraId="017CDCB9" w15:done="0"/>
  <w15:commentEx w15:paraId="0D3140F8" w15:done="0"/>
  <w15:commentEx w15:paraId="7926B0E1" w15:done="0"/>
  <w15:commentEx w15:paraId="51DEE0C9" w15:done="0"/>
  <w15:commentEx w15:paraId="281531EF" w15:done="0"/>
  <w15:commentEx w15:paraId="3690E58F" w15:done="0"/>
  <w15:commentEx w15:paraId="7A27DED4" w15:done="0"/>
  <w15:commentEx w15:paraId="5EA4945E" w15:done="0"/>
  <w15:commentEx w15:paraId="62F8FAC4" w15:done="0"/>
  <w15:commentEx w15:paraId="2914D54A" w15:done="0"/>
  <w15:commentEx w15:paraId="6388B415" w15:done="0"/>
  <w15:commentEx w15:paraId="15A4CA1C" w15:done="0"/>
  <w15:commentEx w15:paraId="5C91E8EF" w15:done="0"/>
  <w15:commentEx w15:paraId="156FEFB9" w15:done="0"/>
  <w15:commentEx w15:paraId="3F5D8548" w15:done="0"/>
  <w15:commentEx w15:paraId="06C2DB7B" w15:done="0"/>
  <w15:commentEx w15:paraId="7DE86C44" w15:done="0"/>
  <w15:commentEx w15:paraId="7E54E23E" w15:done="0"/>
  <w15:commentEx w15:paraId="72EEE5F1" w15:done="0"/>
  <w15:commentEx w15:paraId="36CE964E" w15:done="0"/>
  <w15:commentEx w15:paraId="1ECFB2A3" w15:done="0"/>
  <w15:commentEx w15:paraId="5508DC0B" w15:done="0"/>
  <w15:commentEx w15:paraId="2C877888" w15:done="0"/>
  <w15:commentEx w15:paraId="772EDB77" w15:done="0"/>
  <w15:commentEx w15:paraId="465F01F2" w15:done="0"/>
  <w15:commentEx w15:paraId="614DA111" w15:done="0"/>
  <w15:commentEx w15:paraId="449ADE81" w15:done="0"/>
  <w15:commentEx w15:paraId="135EB998" w15:done="0"/>
  <w15:commentEx w15:paraId="594C8B1D" w15:done="0"/>
  <w15:commentEx w15:paraId="6B592B76" w15:done="0"/>
  <w15:commentEx w15:paraId="2E8874BB" w15:done="0"/>
  <w15:commentEx w15:paraId="02BB531C" w15:done="0"/>
  <w15:commentEx w15:paraId="41670CD3" w15:done="0"/>
  <w15:commentEx w15:paraId="198ADC09" w15:done="0"/>
  <w15:commentEx w15:paraId="13FCA687" w15:done="0"/>
  <w15:commentEx w15:paraId="410466A1" w15:done="0"/>
  <w15:commentEx w15:paraId="0903C259" w15:done="0"/>
  <w15:commentEx w15:paraId="75A070FC" w15:done="0"/>
  <w15:commentEx w15:paraId="4DBCF419" w15:done="0"/>
  <w15:commentEx w15:paraId="5EDDF6DD" w15:done="0"/>
  <w15:commentEx w15:paraId="6BA9D884" w15:done="0"/>
  <w15:commentEx w15:paraId="05D69C84" w15:done="0"/>
  <w15:commentEx w15:paraId="1C72604A" w15:done="0"/>
  <w15:commentEx w15:paraId="6E106CC7" w15:done="0"/>
  <w15:commentEx w15:paraId="29614DFA" w15:done="0"/>
  <w15:commentEx w15:paraId="13419E73" w15:done="0"/>
  <w15:commentEx w15:paraId="1CBC280A" w15:done="0"/>
  <w15:commentEx w15:paraId="430F4927" w15:done="0"/>
  <w15:commentEx w15:paraId="0967C2F0" w15:done="0"/>
  <w15:commentEx w15:paraId="4D49C822" w15:done="0"/>
  <w15:commentEx w15:paraId="2A1121A1" w15:done="0"/>
  <w15:commentEx w15:paraId="02C2254E" w15:done="0"/>
  <w15:commentEx w15:paraId="04525512" w15:done="0"/>
  <w15:commentEx w15:paraId="6765B68F" w15:done="0"/>
  <w15:commentEx w15:paraId="5C10FB76" w15:done="0"/>
  <w15:commentEx w15:paraId="47CC1E43" w15:done="0"/>
  <w15:commentEx w15:paraId="33AC6ECC" w15:done="0"/>
  <w15:commentEx w15:paraId="0E843D9E" w15:done="0"/>
  <w15:commentEx w15:paraId="2F7F6073" w15:done="0"/>
  <w15:commentEx w15:paraId="52319FBC" w15:done="0"/>
  <w15:commentEx w15:paraId="39BF4606" w15:done="0"/>
  <w15:commentEx w15:paraId="01CB0458" w15:done="0"/>
  <w15:commentEx w15:paraId="0BE66207" w15:done="0"/>
  <w15:commentEx w15:paraId="4B7022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3C4F84E"/>
    <w:lvl w:ilvl="0">
      <w:start w:val="1"/>
      <w:numFmt w:val="decimal"/>
      <w:lvlText w:val="%1."/>
      <w:lvlJc w:val="left"/>
      <w:pPr>
        <w:tabs>
          <w:tab w:val="num" w:pos="1492"/>
        </w:tabs>
        <w:ind w:left="1492" w:hanging="360"/>
      </w:pPr>
    </w:lvl>
  </w:abstractNum>
  <w:abstractNum w:abstractNumId="1">
    <w:nsid w:val="FFFFFF7D"/>
    <w:multiLevelType w:val="singleLevel"/>
    <w:tmpl w:val="615C61CE"/>
    <w:lvl w:ilvl="0">
      <w:start w:val="1"/>
      <w:numFmt w:val="decimal"/>
      <w:lvlText w:val="%1."/>
      <w:lvlJc w:val="left"/>
      <w:pPr>
        <w:tabs>
          <w:tab w:val="num" w:pos="1209"/>
        </w:tabs>
        <w:ind w:left="1209" w:hanging="360"/>
      </w:pPr>
    </w:lvl>
  </w:abstractNum>
  <w:abstractNum w:abstractNumId="2">
    <w:nsid w:val="FFFFFF7E"/>
    <w:multiLevelType w:val="singleLevel"/>
    <w:tmpl w:val="07C6B49C"/>
    <w:lvl w:ilvl="0">
      <w:start w:val="1"/>
      <w:numFmt w:val="decimal"/>
      <w:lvlText w:val="%1."/>
      <w:lvlJc w:val="left"/>
      <w:pPr>
        <w:tabs>
          <w:tab w:val="num" w:pos="926"/>
        </w:tabs>
        <w:ind w:left="926" w:hanging="360"/>
      </w:pPr>
    </w:lvl>
  </w:abstractNum>
  <w:abstractNum w:abstractNumId="3">
    <w:nsid w:val="FFFFFF7F"/>
    <w:multiLevelType w:val="singleLevel"/>
    <w:tmpl w:val="15D2740A"/>
    <w:lvl w:ilvl="0">
      <w:start w:val="1"/>
      <w:numFmt w:val="decimal"/>
      <w:lvlText w:val="%1."/>
      <w:lvlJc w:val="left"/>
      <w:pPr>
        <w:tabs>
          <w:tab w:val="num" w:pos="643"/>
        </w:tabs>
        <w:ind w:left="643" w:hanging="360"/>
      </w:pPr>
    </w:lvl>
  </w:abstractNum>
  <w:abstractNum w:abstractNumId="4">
    <w:nsid w:val="FFFFFF80"/>
    <w:multiLevelType w:val="singleLevel"/>
    <w:tmpl w:val="2884981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488E6B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142BBE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EC49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6AED15E"/>
    <w:lvl w:ilvl="0">
      <w:start w:val="1"/>
      <w:numFmt w:val="decimal"/>
      <w:lvlText w:val="%1."/>
      <w:lvlJc w:val="left"/>
      <w:pPr>
        <w:tabs>
          <w:tab w:val="num" w:pos="360"/>
        </w:tabs>
        <w:ind w:left="360" w:hanging="360"/>
      </w:pPr>
    </w:lvl>
  </w:abstractNum>
  <w:abstractNum w:abstractNumId="9">
    <w:nsid w:val="FFFFFF89"/>
    <w:multiLevelType w:val="singleLevel"/>
    <w:tmpl w:val="B0F8B3C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E19A8E72"/>
    <w:lvl w:ilvl="0">
      <w:numFmt w:val="decimal"/>
      <w:lvlText w:val="*"/>
      <w:lvlJc w:val="left"/>
    </w:lvl>
  </w:abstractNum>
  <w:abstractNum w:abstractNumId="11">
    <w:nsid w:val="00D64684"/>
    <w:multiLevelType w:val="multilevel"/>
    <w:tmpl w:val="520857E2"/>
    <w:styleLink w:val="ListaItens"/>
    <w:lvl w:ilvl="0">
      <w:start w:val="1"/>
      <w:numFmt w:val="bullet"/>
      <w:lvlText w:val=""/>
      <w:lvlJc w:val="left"/>
      <w:pPr>
        <w:tabs>
          <w:tab w:val="num" w:pos="340"/>
        </w:tabs>
        <w:ind w:left="340" w:hanging="340"/>
      </w:pPr>
      <w:rPr>
        <w:rFonts w:ascii="Symbol" w:hAnsi="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01636F68"/>
    <w:multiLevelType w:val="hybridMultilevel"/>
    <w:tmpl w:val="11240A56"/>
    <w:lvl w:ilvl="0" w:tplc="75F002D6">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nsid w:val="0BE57C2F"/>
    <w:multiLevelType w:val="multilevel"/>
    <w:tmpl w:val="520857E2"/>
    <w:numStyleLink w:val="ListaItens"/>
  </w:abstractNum>
  <w:abstractNum w:abstractNumId="14">
    <w:nsid w:val="0D971E42"/>
    <w:multiLevelType w:val="hybridMultilevel"/>
    <w:tmpl w:val="A964EB8E"/>
    <w:lvl w:ilvl="0" w:tplc="A8404B1E">
      <w:start w:val="1"/>
      <w:numFmt w:val="bullet"/>
      <w:lvlText w:val=""/>
      <w:lvlJc w:val="left"/>
      <w:pPr>
        <w:tabs>
          <w:tab w:val="num" w:pos="1068"/>
        </w:tabs>
        <w:ind w:left="1068" w:hanging="360"/>
      </w:pPr>
      <w:rPr>
        <w:rFonts w:ascii="Wingdings" w:hAnsi="Wingdings" w:hint="default"/>
      </w:rPr>
    </w:lvl>
    <w:lvl w:ilvl="1" w:tplc="04160003" w:tentative="1">
      <w:start w:val="1"/>
      <w:numFmt w:val="bullet"/>
      <w:lvlText w:val="o"/>
      <w:lvlJc w:val="left"/>
      <w:pPr>
        <w:tabs>
          <w:tab w:val="num" w:pos="1788"/>
        </w:tabs>
        <w:ind w:left="1788" w:hanging="360"/>
      </w:pPr>
      <w:rPr>
        <w:rFonts w:ascii="Courier New" w:hAnsi="Courier New" w:hint="default"/>
      </w:rPr>
    </w:lvl>
    <w:lvl w:ilvl="2" w:tplc="04160005" w:tentative="1">
      <w:start w:val="1"/>
      <w:numFmt w:val="bullet"/>
      <w:lvlText w:val=""/>
      <w:lvlJc w:val="left"/>
      <w:pPr>
        <w:tabs>
          <w:tab w:val="num" w:pos="2508"/>
        </w:tabs>
        <w:ind w:left="2508" w:hanging="360"/>
      </w:pPr>
      <w:rPr>
        <w:rFonts w:ascii="Wingdings" w:hAnsi="Wingdings" w:hint="default"/>
      </w:rPr>
    </w:lvl>
    <w:lvl w:ilvl="3" w:tplc="04160001" w:tentative="1">
      <w:start w:val="1"/>
      <w:numFmt w:val="bullet"/>
      <w:lvlText w:val=""/>
      <w:lvlJc w:val="left"/>
      <w:pPr>
        <w:tabs>
          <w:tab w:val="num" w:pos="3228"/>
        </w:tabs>
        <w:ind w:left="3228" w:hanging="360"/>
      </w:pPr>
      <w:rPr>
        <w:rFonts w:ascii="Symbol" w:hAnsi="Symbol" w:hint="default"/>
      </w:rPr>
    </w:lvl>
    <w:lvl w:ilvl="4" w:tplc="04160003" w:tentative="1">
      <w:start w:val="1"/>
      <w:numFmt w:val="bullet"/>
      <w:lvlText w:val="o"/>
      <w:lvlJc w:val="left"/>
      <w:pPr>
        <w:tabs>
          <w:tab w:val="num" w:pos="3948"/>
        </w:tabs>
        <w:ind w:left="3948" w:hanging="360"/>
      </w:pPr>
      <w:rPr>
        <w:rFonts w:ascii="Courier New" w:hAnsi="Courier New" w:hint="default"/>
      </w:rPr>
    </w:lvl>
    <w:lvl w:ilvl="5" w:tplc="04160005" w:tentative="1">
      <w:start w:val="1"/>
      <w:numFmt w:val="bullet"/>
      <w:lvlText w:val=""/>
      <w:lvlJc w:val="left"/>
      <w:pPr>
        <w:tabs>
          <w:tab w:val="num" w:pos="4668"/>
        </w:tabs>
        <w:ind w:left="4668" w:hanging="360"/>
      </w:pPr>
      <w:rPr>
        <w:rFonts w:ascii="Wingdings" w:hAnsi="Wingdings" w:hint="default"/>
      </w:rPr>
    </w:lvl>
    <w:lvl w:ilvl="6" w:tplc="04160001" w:tentative="1">
      <w:start w:val="1"/>
      <w:numFmt w:val="bullet"/>
      <w:lvlText w:val=""/>
      <w:lvlJc w:val="left"/>
      <w:pPr>
        <w:tabs>
          <w:tab w:val="num" w:pos="5388"/>
        </w:tabs>
        <w:ind w:left="5388" w:hanging="360"/>
      </w:pPr>
      <w:rPr>
        <w:rFonts w:ascii="Symbol" w:hAnsi="Symbol" w:hint="default"/>
      </w:rPr>
    </w:lvl>
    <w:lvl w:ilvl="7" w:tplc="04160003" w:tentative="1">
      <w:start w:val="1"/>
      <w:numFmt w:val="bullet"/>
      <w:lvlText w:val="o"/>
      <w:lvlJc w:val="left"/>
      <w:pPr>
        <w:tabs>
          <w:tab w:val="num" w:pos="6108"/>
        </w:tabs>
        <w:ind w:left="6108" w:hanging="360"/>
      </w:pPr>
      <w:rPr>
        <w:rFonts w:ascii="Courier New" w:hAnsi="Courier New" w:hint="default"/>
      </w:rPr>
    </w:lvl>
    <w:lvl w:ilvl="8" w:tplc="04160005" w:tentative="1">
      <w:start w:val="1"/>
      <w:numFmt w:val="bullet"/>
      <w:lvlText w:val=""/>
      <w:lvlJc w:val="left"/>
      <w:pPr>
        <w:tabs>
          <w:tab w:val="num" w:pos="6828"/>
        </w:tabs>
        <w:ind w:left="6828" w:hanging="360"/>
      </w:pPr>
      <w:rPr>
        <w:rFonts w:ascii="Wingdings" w:hAnsi="Wingdings" w:hint="default"/>
      </w:rPr>
    </w:lvl>
  </w:abstractNum>
  <w:abstractNum w:abstractNumId="15">
    <w:nsid w:val="103E5608"/>
    <w:multiLevelType w:val="multilevel"/>
    <w:tmpl w:val="7AB4CB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120B7060"/>
    <w:multiLevelType w:val="multilevel"/>
    <w:tmpl w:val="D87E08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1837204C"/>
    <w:multiLevelType w:val="multilevel"/>
    <w:tmpl w:val="8A182922"/>
    <w:lvl w:ilvl="0">
      <w:start w:val="1"/>
      <w:numFmt w:val="bullet"/>
      <w:lvlText w:val=""/>
      <w:lvlJc w:val="left"/>
      <w:pPr>
        <w:tabs>
          <w:tab w:val="num" w:pos="340"/>
        </w:tabs>
        <w:ind w:left="340" w:hanging="340"/>
      </w:pPr>
      <w:rPr>
        <w:rFonts w:ascii="Symbol" w:hAnsi="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nsid w:val="1A1128BE"/>
    <w:multiLevelType w:val="hybridMultilevel"/>
    <w:tmpl w:val="140A2AC4"/>
    <w:lvl w:ilvl="0" w:tplc="75F002D6">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nsid w:val="1C813198"/>
    <w:multiLevelType w:val="multilevel"/>
    <w:tmpl w:val="520857E2"/>
    <w:numStyleLink w:val="ListaItens"/>
  </w:abstractNum>
  <w:abstractNum w:abstractNumId="20">
    <w:nsid w:val="204C3E1E"/>
    <w:multiLevelType w:val="multilevel"/>
    <w:tmpl w:val="520857E2"/>
    <w:numStyleLink w:val="ListaItens"/>
  </w:abstractNum>
  <w:abstractNum w:abstractNumId="21">
    <w:nsid w:val="20DA7160"/>
    <w:multiLevelType w:val="hybridMultilevel"/>
    <w:tmpl w:val="7820C34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nsid w:val="22986517"/>
    <w:multiLevelType w:val="multilevel"/>
    <w:tmpl w:val="520857E2"/>
    <w:numStyleLink w:val="ListaItens"/>
  </w:abstractNum>
  <w:abstractNum w:abstractNumId="23">
    <w:nsid w:val="23275730"/>
    <w:multiLevelType w:val="multilevel"/>
    <w:tmpl w:val="520857E2"/>
    <w:numStyleLink w:val="ListaItens"/>
  </w:abstractNum>
  <w:abstractNum w:abstractNumId="24">
    <w:nsid w:val="2C4C14A3"/>
    <w:multiLevelType w:val="multilevel"/>
    <w:tmpl w:val="520857E2"/>
    <w:numStyleLink w:val="ListaItens"/>
  </w:abstractNum>
  <w:abstractNum w:abstractNumId="25">
    <w:nsid w:val="36121DEC"/>
    <w:multiLevelType w:val="hybridMultilevel"/>
    <w:tmpl w:val="1E448CCE"/>
    <w:lvl w:ilvl="0" w:tplc="4112CF04">
      <w:start w:val="1"/>
      <w:numFmt w:val="bullet"/>
      <w:lvlText w:val=""/>
      <w:lvlJc w:val="left"/>
      <w:pPr>
        <w:tabs>
          <w:tab w:val="num" w:pos="720"/>
        </w:tabs>
        <w:ind w:left="720" w:hanging="360"/>
      </w:pPr>
      <w:rPr>
        <w:rFonts w:ascii="Symbol" w:hAnsi="Symbol" w:hint="default"/>
      </w:rPr>
    </w:lvl>
    <w:lvl w:ilvl="1" w:tplc="5E7E8AA2">
      <w:start w:val="1"/>
      <w:numFmt w:val="bullet"/>
      <w:lvlText w:val=""/>
      <w:lvlJc w:val="left"/>
      <w:pPr>
        <w:tabs>
          <w:tab w:val="num" w:pos="1307"/>
        </w:tabs>
        <w:ind w:left="1307" w:hanging="227"/>
      </w:pPr>
      <w:rPr>
        <w:rFonts w:ascii="Symbol" w:hAnsi="Symbol" w:hint="default"/>
        <w:color w:val="auto"/>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6">
    <w:nsid w:val="42E7524A"/>
    <w:multiLevelType w:val="hybridMultilevel"/>
    <w:tmpl w:val="34D072A6"/>
    <w:lvl w:ilvl="0" w:tplc="411E86EC">
      <w:start w:val="1"/>
      <w:numFmt w:val="bullet"/>
      <w:lvlText w:val=""/>
      <w:lvlJc w:val="left"/>
      <w:pPr>
        <w:tabs>
          <w:tab w:val="num" w:pos="833"/>
        </w:tabs>
        <w:ind w:left="833" w:hanging="360"/>
      </w:pPr>
      <w:rPr>
        <w:rFonts w:ascii="Symbol" w:hAnsi="Symbol" w:hint="default"/>
      </w:rPr>
    </w:lvl>
    <w:lvl w:ilvl="1" w:tplc="04160003" w:tentative="1">
      <w:start w:val="1"/>
      <w:numFmt w:val="bullet"/>
      <w:lvlText w:val="o"/>
      <w:lvlJc w:val="left"/>
      <w:pPr>
        <w:tabs>
          <w:tab w:val="num" w:pos="1553"/>
        </w:tabs>
        <w:ind w:left="1553" w:hanging="360"/>
      </w:pPr>
      <w:rPr>
        <w:rFonts w:ascii="Courier New" w:hAnsi="Courier New" w:hint="default"/>
      </w:rPr>
    </w:lvl>
    <w:lvl w:ilvl="2" w:tplc="04160005" w:tentative="1">
      <w:start w:val="1"/>
      <w:numFmt w:val="bullet"/>
      <w:lvlText w:val=""/>
      <w:lvlJc w:val="left"/>
      <w:pPr>
        <w:tabs>
          <w:tab w:val="num" w:pos="2273"/>
        </w:tabs>
        <w:ind w:left="2273" w:hanging="360"/>
      </w:pPr>
      <w:rPr>
        <w:rFonts w:ascii="Wingdings" w:hAnsi="Wingdings" w:hint="default"/>
      </w:rPr>
    </w:lvl>
    <w:lvl w:ilvl="3" w:tplc="04160001" w:tentative="1">
      <w:start w:val="1"/>
      <w:numFmt w:val="bullet"/>
      <w:lvlText w:val=""/>
      <w:lvlJc w:val="left"/>
      <w:pPr>
        <w:tabs>
          <w:tab w:val="num" w:pos="2993"/>
        </w:tabs>
        <w:ind w:left="2993" w:hanging="360"/>
      </w:pPr>
      <w:rPr>
        <w:rFonts w:ascii="Symbol" w:hAnsi="Symbol" w:hint="default"/>
      </w:rPr>
    </w:lvl>
    <w:lvl w:ilvl="4" w:tplc="04160003" w:tentative="1">
      <w:start w:val="1"/>
      <w:numFmt w:val="bullet"/>
      <w:lvlText w:val="o"/>
      <w:lvlJc w:val="left"/>
      <w:pPr>
        <w:tabs>
          <w:tab w:val="num" w:pos="3713"/>
        </w:tabs>
        <w:ind w:left="3713" w:hanging="360"/>
      </w:pPr>
      <w:rPr>
        <w:rFonts w:ascii="Courier New" w:hAnsi="Courier New" w:hint="default"/>
      </w:rPr>
    </w:lvl>
    <w:lvl w:ilvl="5" w:tplc="04160005" w:tentative="1">
      <w:start w:val="1"/>
      <w:numFmt w:val="bullet"/>
      <w:lvlText w:val=""/>
      <w:lvlJc w:val="left"/>
      <w:pPr>
        <w:tabs>
          <w:tab w:val="num" w:pos="4433"/>
        </w:tabs>
        <w:ind w:left="4433" w:hanging="360"/>
      </w:pPr>
      <w:rPr>
        <w:rFonts w:ascii="Wingdings" w:hAnsi="Wingdings" w:hint="default"/>
      </w:rPr>
    </w:lvl>
    <w:lvl w:ilvl="6" w:tplc="04160001" w:tentative="1">
      <w:start w:val="1"/>
      <w:numFmt w:val="bullet"/>
      <w:lvlText w:val=""/>
      <w:lvlJc w:val="left"/>
      <w:pPr>
        <w:tabs>
          <w:tab w:val="num" w:pos="5153"/>
        </w:tabs>
        <w:ind w:left="5153" w:hanging="360"/>
      </w:pPr>
      <w:rPr>
        <w:rFonts w:ascii="Symbol" w:hAnsi="Symbol" w:hint="default"/>
      </w:rPr>
    </w:lvl>
    <w:lvl w:ilvl="7" w:tplc="04160003" w:tentative="1">
      <w:start w:val="1"/>
      <w:numFmt w:val="bullet"/>
      <w:lvlText w:val="o"/>
      <w:lvlJc w:val="left"/>
      <w:pPr>
        <w:tabs>
          <w:tab w:val="num" w:pos="5873"/>
        </w:tabs>
        <w:ind w:left="5873" w:hanging="360"/>
      </w:pPr>
      <w:rPr>
        <w:rFonts w:ascii="Courier New" w:hAnsi="Courier New" w:hint="default"/>
      </w:rPr>
    </w:lvl>
    <w:lvl w:ilvl="8" w:tplc="04160005" w:tentative="1">
      <w:start w:val="1"/>
      <w:numFmt w:val="bullet"/>
      <w:lvlText w:val=""/>
      <w:lvlJc w:val="left"/>
      <w:pPr>
        <w:tabs>
          <w:tab w:val="num" w:pos="6593"/>
        </w:tabs>
        <w:ind w:left="6593" w:hanging="360"/>
      </w:pPr>
      <w:rPr>
        <w:rFonts w:ascii="Wingdings" w:hAnsi="Wingdings" w:hint="default"/>
      </w:rPr>
    </w:lvl>
  </w:abstractNum>
  <w:abstractNum w:abstractNumId="27">
    <w:nsid w:val="47AE1D2E"/>
    <w:multiLevelType w:val="multilevel"/>
    <w:tmpl w:val="520857E2"/>
    <w:numStyleLink w:val="ListaItens"/>
  </w:abstractNum>
  <w:abstractNum w:abstractNumId="28">
    <w:nsid w:val="47E43009"/>
    <w:multiLevelType w:val="hybridMultilevel"/>
    <w:tmpl w:val="0114B35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9">
    <w:nsid w:val="48273B9E"/>
    <w:multiLevelType w:val="hybridMultilevel"/>
    <w:tmpl w:val="05AAC324"/>
    <w:lvl w:ilvl="0" w:tplc="9A94AD8A">
      <w:start w:val="1"/>
      <w:numFmt w:val="decimal"/>
      <w:pStyle w:val="ListaNumerada"/>
      <w:lvlText w:val="%1."/>
      <w:lvlJc w:val="left"/>
      <w:pPr>
        <w:tabs>
          <w:tab w:val="num" w:pos="360"/>
        </w:tabs>
        <w:ind w:left="360" w:hanging="360"/>
      </w:pPr>
      <w:rPr>
        <w:rFonts w:hint="default"/>
        <w:b/>
        <w:i w:val="0"/>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30">
    <w:nsid w:val="4CF219A4"/>
    <w:multiLevelType w:val="hybridMultilevel"/>
    <w:tmpl w:val="A03468C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1">
    <w:nsid w:val="51172B21"/>
    <w:multiLevelType w:val="hybridMultilevel"/>
    <w:tmpl w:val="EEC6E200"/>
    <w:lvl w:ilvl="0" w:tplc="04160001">
      <w:start w:val="1"/>
      <w:numFmt w:val="bullet"/>
      <w:lvlText w:val=""/>
      <w:lvlJc w:val="left"/>
      <w:pPr>
        <w:ind w:left="473" w:hanging="360"/>
      </w:pPr>
      <w:rPr>
        <w:rFonts w:ascii="Symbol" w:hAnsi="Symbol" w:hint="default"/>
      </w:rPr>
    </w:lvl>
    <w:lvl w:ilvl="1" w:tplc="04160003" w:tentative="1">
      <w:start w:val="1"/>
      <w:numFmt w:val="bullet"/>
      <w:lvlText w:val="o"/>
      <w:lvlJc w:val="left"/>
      <w:pPr>
        <w:ind w:left="1193" w:hanging="360"/>
      </w:pPr>
      <w:rPr>
        <w:rFonts w:ascii="Courier New" w:hAnsi="Courier New" w:cs="Courier New" w:hint="default"/>
      </w:rPr>
    </w:lvl>
    <w:lvl w:ilvl="2" w:tplc="04160005" w:tentative="1">
      <w:start w:val="1"/>
      <w:numFmt w:val="bullet"/>
      <w:lvlText w:val=""/>
      <w:lvlJc w:val="left"/>
      <w:pPr>
        <w:ind w:left="1913" w:hanging="360"/>
      </w:pPr>
      <w:rPr>
        <w:rFonts w:ascii="Wingdings" w:hAnsi="Wingdings" w:hint="default"/>
      </w:rPr>
    </w:lvl>
    <w:lvl w:ilvl="3" w:tplc="04160001" w:tentative="1">
      <w:start w:val="1"/>
      <w:numFmt w:val="bullet"/>
      <w:lvlText w:val=""/>
      <w:lvlJc w:val="left"/>
      <w:pPr>
        <w:ind w:left="2633" w:hanging="360"/>
      </w:pPr>
      <w:rPr>
        <w:rFonts w:ascii="Symbol" w:hAnsi="Symbol" w:hint="default"/>
      </w:rPr>
    </w:lvl>
    <w:lvl w:ilvl="4" w:tplc="04160003" w:tentative="1">
      <w:start w:val="1"/>
      <w:numFmt w:val="bullet"/>
      <w:lvlText w:val="o"/>
      <w:lvlJc w:val="left"/>
      <w:pPr>
        <w:ind w:left="3353" w:hanging="360"/>
      </w:pPr>
      <w:rPr>
        <w:rFonts w:ascii="Courier New" w:hAnsi="Courier New" w:cs="Courier New" w:hint="default"/>
      </w:rPr>
    </w:lvl>
    <w:lvl w:ilvl="5" w:tplc="04160005" w:tentative="1">
      <w:start w:val="1"/>
      <w:numFmt w:val="bullet"/>
      <w:lvlText w:val=""/>
      <w:lvlJc w:val="left"/>
      <w:pPr>
        <w:ind w:left="4073" w:hanging="360"/>
      </w:pPr>
      <w:rPr>
        <w:rFonts w:ascii="Wingdings" w:hAnsi="Wingdings" w:hint="default"/>
      </w:rPr>
    </w:lvl>
    <w:lvl w:ilvl="6" w:tplc="04160001" w:tentative="1">
      <w:start w:val="1"/>
      <w:numFmt w:val="bullet"/>
      <w:lvlText w:val=""/>
      <w:lvlJc w:val="left"/>
      <w:pPr>
        <w:ind w:left="4793" w:hanging="360"/>
      </w:pPr>
      <w:rPr>
        <w:rFonts w:ascii="Symbol" w:hAnsi="Symbol" w:hint="default"/>
      </w:rPr>
    </w:lvl>
    <w:lvl w:ilvl="7" w:tplc="04160003" w:tentative="1">
      <w:start w:val="1"/>
      <w:numFmt w:val="bullet"/>
      <w:lvlText w:val="o"/>
      <w:lvlJc w:val="left"/>
      <w:pPr>
        <w:ind w:left="5513" w:hanging="360"/>
      </w:pPr>
      <w:rPr>
        <w:rFonts w:ascii="Courier New" w:hAnsi="Courier New" w:cs="Courier New" w:hint="default"/>
      </w:rPr>
    </w:lvl>
    <w:lvl w:ilvl="8" w:tplc="04160005" w:tentative="1">
      <w:start w:val="1"/>
      <w:numFmt w:val="bullet"/>
      <w:lvlText w:val=""/>
      <w:lvlJc w:val="left"/>
      <w:pPr>
        <w:ind w:left="6233" w:hanging="360"/>
      </w:pPr>
      <w:rPr>
        <w:rFonts w:ascii="Wingdings" w:hAnsi="Wingdings" w:hint="default"/>
      </w:rPr>
    </w:lvl>
  </w:abstractNum>
  <w:abstractNum w:abstractNumId="32">
    <w:nsid w:val="546F682F"/>
    <w:multiLevelType w:val="multilevel"/>
    <w:tmpl w:val="520857E2"/>
    <w:numStyleLink w:val="ListaItens"/>
  </w:abstractNum>
  <w:abstractNum w:abstractNumId="33">
    <w:nsid w:val="55113E39"/>
    <w:multiLevelType w:val="multilevel"/>
    <w:tmpl w:val="520857E2"/>
    <w:numStyleLink w:val="ListaItens"/>
  </w:abstractNum>
  <w:abstractNum w:abstractNumId="34">
    <w:nsid w:val="55F54D40"/>
    <w:multiLevelType w:val="multilevel"/>
    <w:tmpl w:val="520857E2"/>
    <w:numStyleLink w:val="ListaItens"/>
  </w:abstractNum>
  <w:abstractNum w:abstractNumId="35">
    <w:nsid w:val="5841060A"/>
    <w:multiLevelType w:val="hybridMultilevel"/>
    <w:tmpl w:val="CFFA5914"/>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36">
    <w:nsid w:val="64A54E95"/>
    <w:multiLevelType w:val="multilevel"/>
    <w:tmpl w:val="520857E2"/>
    <w:numStyleLink w:val="ListaItens"/>
  </w:abstractNum>
  <w:abstractNum w:abstractNumId="37">
    <w:nsid w:val="664D644C"/>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B7B1F95"/>
    <w:multiLevelType w:val="multilevel"/>
    <w:tmpl w:val="7B2012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719C3DE3"/>
    <w:multiLevelType w:val="multilevel"/>
    <w:tmpl w:val="B79444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726965A1"/>
    <w:multiLevelType w:val="multilevel"/>
    <w:tmpl w:val="520857E2"/>
    <w:numStyleLink w:val="ListaItens"/>
  </w:abstractNum>
  <w:abstractNum w:abstractNumId="41">
    <w:nsid w:val="740777FD"/>
    <w:multiLevelType w:val="hybridMultilevel"/>
    <w:tmpl w:val="76400FB2"/>
    <w:lvl w:ilvl="0" w:tplc="04160001">
      <w:start w:val="1"/>
      <w:numFmt w:val="bullet"/>
      <w:lvlText w:val=""/>
      <w:lvlJc w:val="left"/>
      <w:pPr>
        <w:ind w:left="473" w:hanging="360"/>
      </w:pPr>
      <w:rPr>
        <w:rFonts w:ascii="Symbol" w:hAnsi="Symbol" w:hint="default"/>
      </w:rPr>
    </w:lvl>
    <w:lvl w:ilvl="1" w:tplc="04160003">
      <w:start w:val="1"/>
      <w:numFmt w:val="bullet"/>
      <w:lvlText w:val="o"/>
      <w:lvlJc w:val="left"/>
      <w:pPr>
        <w:ind w:left="1193" w:hanging="360"/>
      </w:pPr>
      <w:rPr>
        <w:rFonts w:ascii="Courier New" w:hAnsi="Courier New" w:cs="Courier New" w:hint="default"/>
      </w:rPr>
    </w:lvl>
    <w:lvl w:ilvl="2" w:tplc="04160005" w:tentative="1">
      <w:start w:val="1"/>
      <w:numFmt w:val="bullet"/>
      <w:lvlText w:val=""/>
      <w:lvlJc w:val="left"/>
      <w:pPr>
        <w:ind w:left="1913" w:hanging="360"/>
      </w:pPr>
      <w:rPr>
        <w:rFonts w:ascii="Wingdings" w:hAnsi="Wingdings" w:hint="default"/>
      </w:rPr>
    </w:lvl>
    <w:lvl w:ilvl="3" w:tplc="04160001" w:tentative="1">
      <w:start w:val="1"/>
      <w:numFmt w:val="bullet"/>
      <w:lvlText w:val=""/>
      <w:lvlJc w:val="left"/>
      <w:pPr>
        <w:ind w:left="2633" w:hanging="360"/>
      </w:pPr>
      <w:rPr>
        <w:rFonts w:ascii="Symbol" w:hAnsi="Symbol" w:hint="default"/>
      </w:rPr>
    </w:lvl>
    <w:lvl w:ilvl="4" w:tplc="04160003" w:tentative="1">
      <w:start w:val="1"/>
      <w:numFmt w:val="bullet"/>
      <w:lvlText w:val="o"/>
      <w:lvlJc w:val="left"/>
      <w:pPr>
        <w:ind w:left="3353" w:hanging="360"/>
      </w:pPr>
      <w:rPr>
        <w:rFonts w:ascii="Courier New" w:hAnsi="Courier New" w:cs="Courier New" w:hint="default"/>
      </w:rPr>
    </w:lvl>
    <w:lvl w:ilvl="5" w:tplc="04160005" w:tentative="1">
      <w:start w:val="1"/>
      <w:numFmt w:val="bullet"/>
      <w:lvlText w:val=""/>
      <w:lvlJc w:val="left"/>
      <w:pPr>
        <w:ind w:left="4073" w:hanging="360"/>
      </w:pPr>
      <w:rPr>
        <w:rFonts w:ascii="Wingdings" w:hAnsi="Wingdings" w:hint="default"/>
      </w:rPr>
    </w:lvl>
    <w:lvl w:ilvl="6" w:tplc="04160001" w:tentative="1">
      <w:start w:val="1"/>
      <w:numFmt w:val="bullet"/>
      <w:lvlText w:val=""/>
      <w:lvlJc w:val="left"/>
      <w:pPr>
        <w:ind w:left="4793" w:hanging="360"/>
      </w:pPr>
      <w:rPr>
        <w:rFonts w:ascii="Symbol" w:hAnsi="Symbol" w:hint="default"/>
      </w:rPr>
    </w:lvl>
    <w:lvl w:ilvl="7" w:tplc="04160003" w:tentative="1">
      <w:start w:val="1"/>
      <w:numFmt w:val="bullet"/>
      <w:lvlText w:val="o"/>
      <w:lvlJc w:val="left"/>
      <w:pPr>
        <w:ind w:left="5513" w:hanging="360"/>
      </w:pPr>
      <w:rPr>
        <w:rFonts w:ascii="Courier New" w:hAnsi="Courier New" w:cs="Courier New" w:hint="default"/>
      </w:rPr>
    </w:lvl>
    <w:lvl w:ilvl="8" w:tplc="04160005" w:tentative="1">
      <w:start w:val="1"/>
      <w:numFmt w:val="bullet"/>
      <w:lvlText w:val=""/>
      <w:lvlJc w:val="left"/>
      <w:pPr>
        <w:ind w:left="6233" w:hanging="360"/>
      </w:pPr>
      <w:rPr>
        <w:rFonts w:ascii="Wingdings" w:hAnsi="Wingdings" w:hint="default"/>
      </w:rPr>
    </w:lvl>
  </w:abstractNum>
  <w:abstractNum w:abstractNumId="42">
    <w:nsid w:val="74203C19"/>
    <w:multiLevelType w:val="multilevel"/>
    <w:tmpl w:val="BB8EC8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5BA3AE2"/>
    <w:multiLevelType w:val="multilevel"/>
    <w:tmpl w:val="520857E2"/>
    <w:numStyleLink w:val="ListaItens"/>
  </w:abstractNum>
  <w:abstractNum w:abstractNumId="44">
    <w:nsid w:val="78180CE8"/>
    <w:multiLevelType w:val="multilevel"/>
    <w:tmpl w:val="520857E2"/>
    <w:numStyleLink w:val="ListaItens"/>
  </w:abstractNum>
  <w:abstractNum w:abstractNumId="45">
    <w:nsid w:val="7AF2653F"/>
    <w:multiLevelType w:val="multilevel"/>
    <w:tmpl w:val="520857E2"/>
    <w:numStyleLink w:val="ListaItens"/>
  </w:abstractNum>
  <w:num w:numId="1">
    <w:abstractNumId w:val="42"/>
  </w:num>
  <w:num w:numId="2">
    <w:abstractNumId w:val="38"/>
  </w:num>
  <w:num w:numId="3">
    <w:abstractNumId w:val="39"/>
  </w:num>
  <w:num w:numId="4">
    <w:abstractNumId w:val="15"/>
  </w:num>
  <w:num w:numId="5">
    <w:abstractNumId w:val="16"/>
  </w:num>
  <w:num w:numId="6">
    <w:abstractNumId w:val="12"/>
  </w:num>
  <w:num w:numId="7">
    <w:abstractNumId w:val="14"/>
  </w:num>
  <w:num w:numId="8">
    <w:abstractNumId w:val="10"/>
    <w:lvlOverride w:ilvl="0">
      <w:lvl w:ilvl="0">
        <w:start w:val="1"/>
        <w:numFmt w:val="bullet"/>
        <w:lvlText w:val="·"/>
        <w:legacy w:legacy="1" w:legacySpace="0" w:legacyIndent="480"/>
        <w:lvlJc w:val="left"/>
        <w:rPr>
          <w:rFonts w:ascii="Symbol" w:hAnsi="Symbol" w:hint="default"/>
        </w:rPr>
      </w:lvl>
    </w:lvlOverride>
  </w:num>
  <w:num w:numId="9">
    <w:abstractNumId w:val="18"/>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6"/>
  </w:num>
  <w:num w:numId="21">
    <w:abstractNumId w:val="30"/>
  </w:num>
  <w:num w:numId="22">
    <w:abstractNumId w:val="35"/>
  </w:num>
  <w:num w:numId="23">
    <w:abstractNumId w:val="25"/>
  </w:num>
  <w:num w:numId="24">
    <w:abstractNumId w:val="21"/>
  </w:num>
  <w:num w:numId="25">
    <w:abstractNumId w:val="28"/>
  </w:num>
  <w:num w:numId="26">
    <w:abstractNumId w:val="37"/>
  </w:num>
  <w:num w:numId="27">
    <w:abstractNumId w:val="11"/>
  </w:num>
  <w:num w:numId="28">
    <w:abstractNumId w:val="43"/>
  </w:num>
  <w:num w:numId="29">
    <w:abstractNumId w:val="22"/>
  </w:num>
  <w:num w:numId="30">
    <w:abstractNumId w:val="45"/>
  </w:num>
  <w:num w:numId="31">
    <w:abstractNumId w:val="36"/>
  </w:num>
  <w:num w:numId="32">
    <w:abstractNumId w:val="40"/>
  </w:num>
  <w:num w:numId="33">
    <w:abstractNumId w:val="23"/>
  </w:num>
  <w:num w:numId="34">
    <w:abstractNumId w:val="13"/>
  </w:num>
  <w:num w:numId="35">
    <w:abstractNumId w:val="44"/>
  </w:num>
  <w:num w:numId="36">
    <w:abstractNumId w:val="32"/>
  </w:num>
  <w:num w:numId="37">
    <w:abstractNumId w:val="24"/>
  </w:num>
  <w:num w:numId="38">
    <w:abstractNumId w:val="34"/>
  </w:num>
  <w:num w:numId="39">
    <w:abstractNumId w:val="27"/>
  </w:num>
  <w:num w:numId="40">
    <w:abstractNumId w:val="20"/>
  </w:num>
  <w:num w:numId="41">
    <w:abstractNumId w:val="33"/>
  </w:num>
  <w:num w:numId="42">
    <w:abstractNumId w:val="19"/>
  </w:num>
  <w:num w:numId="43">
    <w:abstractNumId w:val="17"/>
  </w:num>
  <w:num w:numId="44">
    <w:abstractNumId w:val="29"/>
  </w:num>
  <w:num w:numId="45">
    <w:abstractNumId w:val="41"/>
  </w:num>
  <w:num w:numId="46">
    <w:abstractNumId w:val="31"/>
  </w:num>
  <w:num w:numId="47">
    <w:abstractNumId w:val="10"/>
    <w:lvlOverride w:ilvl="0">
      <w:lvl w:ilvl="0">
        <w:start w:val="1"/>
        <w:numFmt w:val="bullet"/>
        <w:lvlText w:val="·"/>
        <w:legacy w:legacy="1" w:legacySpace="0" w:legacyIndent="480"/>
        <w:lvlJc w:val="left"/>
        <w:rPr>
          <w:rFonts w:ascii="Symbol" w:hAnsi="Symbol" w:hint="default"/>
        </w:rPr>
      </w:lvl>
    </w:lvlOverride>
  </w:num>
  <w:num w:numId="48">
    <w:abstractNumId w:val="10"/>
    <w:lvlOverride w:ilvl="0">
      <w:lvl w:ilvl="0">
        <w:start w:val="1"/>
        <w:numFmt w:val="bullet"/>
        <w:lvlText w:val="·"/>
        <w:legacy w:legacy="1" w:legacySpace="0" w:legacyIndent="480"/>
        <w:lvlJc w:val="left"/>
        <w:rPr>
          <w:rFonts w:ascii="Symbol" w:hAnsi="Symbol" w:hint="default"/>
        </w:rPr>
      </w:lvl>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uardo Spinola">
    <w15:presenceInfo w15:providerId="Windows Live" w15:userId="eb7b154ffbcf1a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hideSpellingErrors/>
  <w:proofState w:spelling="clean" w:grammar="clean"/>
  <w:attachedTemplate r:id="rId1"/>
  <w:linkStyles/>
  <w:defaultTabStop w:val="720"/>
  <w:hyphenationZone w:val="425"/>
  <w:characterSpacingControl w:val="doNotCompress"/>
  <w:compat>
    <w:compatSetting w:name="compatibilityMode" w:uri="http://schemas.microsoft.com/office/word" w:val="14"/>
  </w:compat>
  <w:rsids>
    <w:rsidRoot w:val="00C12EE4"/>
    <w:rsid w:val="00013954"/>
    <w:rsid w:val="00077E52"/>
    <w:rsid w:val="00080595"/>
    <w:rsid w:val="00081323"/>
    <w:rsid w:val="000C5FEF"/>
    <w:rsid w:val="00101EA6"/>
    <w:rsid w:val="00104C90"/>
    <w:rsid w:val="00124413"/>
    <w:rsid w:val="00126126"/>
    <w:rsid w:val="001436DF"/>
    <w:rsid w:val="00163594"/>
    <w:rsid w:val="0018732C"/>
    <w:rsid w:val="001A464B"/>
    <w:rsid w:val="001A560A"/>
    <w:rsid w:val="001C7CC4"/>
    <w:rsid w:val="001D5E4F"/>
    <w:rsid w:val="001E27AB"/>
    <w:rsid w:val="001E4B9C"/>
    <w:rsid w:val="001F0FA1"/>
    <w:rsid w:val="001F4FE4"/>
    <w:rsid w:val="0021063C"/>
    <w:rsid w:val="0021742C"/>
    <w:rsid w:val="00217AB6"/>
    <w:rsid w:val="00223712"/>
    <w:rsid w:val="00233E79"/>
    <w:rsid w:val="00236B15"/>
    <w:rsid w:val="00243324"/>
    <w:rsid w:val="0026002C"/>
    <w:rsid w:val="002641C1"/>
    <w:rsid w:val="0029367C"/>
    <w:rsid w:val="00294202"/>
    <w:rsid w:val="002A015C"/>
    <w:rsid w:val="002A56DD"/>
    <w:rsid w:val="002C3185"/>
    <w:rsid w:val="002F17B4"/>
    <w:rsid w:val="00315CFE"/>
    <w:rsid w:val="0035011A"/>
    <w:rsid w:val="003B2894"/>
    <w:rsid w:val="003C6ED4"/>
    <w:rsid w:val="003D1755"/>
    <w:rsid w:val="003F29FB"/>
    <w:rsid w:val="004053AE"/>
    <w:rsid w:val="004075CA"/>
    <w:rsid w:val="00414A8B"/>
    <w:rsid w:val="00460C39"/>
    <w:rsid w:val="00463592"/>
    <w:rsid w:val="00475CFE"/>
    <w:rsid w:val="00477C07"/>
    <w:rsid w:val="004D281B"/>
    <w:rsid w:val="004E3C52"/>
    <w:rsid w:val="00512EFA"/>
    <w:rsid w:val="00513DBC"/>
    <w:rsid w:val="00525DCA"/>
    <w:rsid w:val="00525DED"/>
    <w:rsid w:val="0054599F"/>
    <w:rsid w:val="0056428D"/>
    <w:rsid w:val="00566F7A"/>
    <w:rsid w:val="005A613F"/>
    <w:rsid w:val="005B5FC4"/>
    <w:rsid w:val="005F3D11"/>
    <w:rsid w:val="006061FA"/>
    <w:rsid w:val="0061709F"/>
    <w:rsid w:val="006172D6"/>
    <w:rsid w:val="0067214D"/>
    <w:rsid w:val="0067402C"/>
    <w:rsid w:val="006B19BF"/>
    <w:rsid w:val="006B4C05"/>
    <w:rsid w:val="007635F1"/>
    <w:rsid w:val="00781AC1"/>
    <w:rsid w:val="007A077B"/>
    <w:rsid w:val="00831684"/>
    <w:rsid w:val="00840633"/>
    <w:rsid w:val="00846985"/>
    <w:rsid w:val="00857664"/>
    <w:rsid w:val="00860486"/>
    <w:rsid w:val="008C7AE8"/>
    <w:rsid w:val="0090744E"/>
    <w:rsid w:val="0091500C"/>
    <w:rsid w:val="009236E3"/>
    <w:rsid w:val="009237C7"/>
    <w:rsid w:val="009344DC"/>
    <w:rsid w:val="00943797"/>
    <w:rsid w:val="00946952"/>
    <w:rsid w:val="00946FEB"/>
    <w:rsid w:val="00994FDF"/>
    <w:rsid w:val="009958FB"/>
    <w:rsid w:val="009A6810"/>
    <w:rsid w:val="009B20C5"/>
    <w:rsid w:val="009F4E1E"/>
    <w:rsid w:val="00A56A2B"/>
    <w:rsid w:val="00A61786"/>
    <w:rsid w:val="00A77CAF"/>
    <w:rsid w:val="00A82413"/>
    <w:rsid w:val="00A90BD2"/>
    <w:rsid w:val="00A971D7"/>
    <w:rsid w:val="00AC42FB"/>
    <w:rsid w:val="00AD4D6C"/>
    <w:rsid w:val="00AE6873"/>
    <w:rsid w:val="00BA0BDF"/>
    <w:rsid w:val="00BA7EA9"/>
    <w:rsid w:val="00BB019E"/>
    <w:rsid w:val="00BE3756"/>
    <w:rsid w:val="00BE6072"/>
    <w:rsid w:val="00BF0A18"/>
    <w:rsid w:val="00C044C8"/>
    <w:rsid w:val="00C12EE4"/>
    <w:rsid w:val="00C66ADA"/>
    <w:rsid w:val="00C90FA4"/>
    <w:rsid w:val="00CE237F"/>
    <w:rsid w:val="00CE6978"/>
    <w:rsid w:val="00D01A03"/>
    <w:rsid w:val="00D20825"/>
    <w:rsid w:val="00D71528"/>
    <w:rsid w:val="00D839C8"/>
    <w:rsid w:val="00D9447D"/>
    <w:rsid w:val="00DB1619"/>
    <w:rsid w:val="00DC4E66"/>
    <w:rsid w:val="00DF0CBB"/>
    <w:rsid w:val="00E04788"/>
    <w:rsid w:val="00E23357"/>
    <w:rsid w:val="00E34F73"/>
    <w:rsid w:val="00E3557D"/>
    <w:rsid w:val="00E37884"/>
    <w:rsid w:val="00E6057F"/>
    <w:rsid w:val="00E724B6"/>
    <w:rsid w:val="00E73284"/>
    <w:rsid w:val="00E73CF7"/>
    <w:rsid w:val="00E91FCC"/>
    <w:rsid w:val="00EA3199"/>
    <w:rsid w:val="00EB692F"/>
    <w:rsid w:val="00EC0FE3"/>
    <w:rsid w:val="00ED3AE4"/>
    <w:rsid w:val="00EE740B"/>
    <w:rsid w:val="00EF014E"/>
    <w:rsid w:val="00F111D2"/>
    <w:rsid w:val="00F375CB"/>
    <w:rsid w:val="00F807C6"/>
    <w:rsid w:val="00FB155C"/>
    <w:rsid w:val="00FB749C"/>
    <w:rsid w:val="00FC56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47F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185"/>
    <w:pPr>
      <w:spacing w:line="240" w:lineRule="auto"/>
      <w:ind w:firstLine="113"/>
      <w:jc w:val="both"/>
    </w:pPr>
    <w:rPr>
      <w:rFonts w:ascii="Times New Roman" w:eastAsia="Times New Roman" w:hAnsi="Times New Roman" w:cs="Times New Roman"/>
      <w:color w:val="auto"/>
      <w:sz w:val="24"/>
      <w:szCs w:val="24"/>
      <w:lang w:val="pt-BR" w:eastAsia="pt-BR"/>
    </w:rPr>
  </w:style>
  <w:style w:type="paragraph" w:styleId="Heading1">
    <w:name w:val="heading 1"/>
    <w:basedOn w:val="Normal"/>
    <w:next w:val="Normal"/>
    <w:qFormat/>
    <w:rsid w:val="002C3185"/>
    <w:pPr>
      <w:keepNext/>
      <w:spacing w:before="240" w:after="60"/>
      <w:outlineLvl w:val="0"/>
    </w:pPr>
    <w:rPr>
      <w:rFonts w:ascii="Arial" w:hAnsi="Arial" w:cs="Arial"/>
      <w:b/>
      <w:bCs/>
      <w:kern w:val="32"/>
      <w:sz w:val="40"/>
      <w:szCs w:val="32"/>
    </w:rPr>
  </w:style>
  <w:style w:type="paragraph" w:styleId="Heading2">
    <w:name w:val="heading 2"/>
    <w:basedOn w:val="Normal"/>
    <w:next w:val="Normal"/>
    <w:qFormat/>
    <w:rsid w:val="002C318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C3185"/>
    <w:pPr>
      <w:keepNext/>
      <w:spacing w:before="240" w:after="60"/>
      <w:outlineLvl w:val="2"/>
    </w:pPr>
    <w:rPr>
      <w:rFonts w:ascii="Arial" w:hAnsi="Arial" w:cs="Arial"/>
      <w:b/>
      <w:bCs/>
      <w:sz w:val="26"/>
      <w:szCs w:val="26"/>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paragraph" w:customStyle="1" w:styleId="TituloPrincipal">
    <w:name w:val="TituloPrincipal"/>
    <w:basedOn w:val="Normal"/>
    <w:rsid w:val="002C3185"/>
    <w:pPr>
      <w:ind w:firstLine="0"/>
      <w:outlineLvl w:val="0"/>
    </w:pPr>
    <w:rPr>
      <w:rFonts w:ascii="Arial" w:hAnsi="Arial" w:cs="Arial"/>
      <w:b/>
      <w:sz w:val="56"/>
      <w:szCs w:val="56"/>
    </w:rPr>
  </w:style>
  <w:style w:type="paragraph" w:customStyle="1" w:styleId="Subtitulo">
    <w:name w:val="Subtitulo"/>
    <w:next w:val="Autor"/>
    <w:rsid w:val="002C3185"/>
    <w:pPr>
      <w:spacing w:after="240" w:line="240" w:lineRule="atLeast"/>
    </w:pPr>
    <w:rPr>
      <w:rFonts w:eastAsia="Times New Roman"/>
      <w:b/>
      <w:color w:val="auto"/>
      <w:sz w:val="32"/>
      <w:szCs w:val="24"/>
      <w:lang w:val="pt-BR" w:eastAsia="pt-BR"/>
    </w:rPr>
  </w:style>
  <w:style w:type="paragraph" w:customStyle="1" w:styleId="Intertitulo">
    <w:name w:val="Intertitulo"/>
    <w:link w:val="IntertituloChar"/>
    <w:rsid w:val="002C3185"/>
    <w:pPr>
      <w:keepNext/>
      <w:widowControl w:val="0"/>
      <w:suppressAutoHyphens/>
      <w:spacing w:before="170" w:line="240" w:lineRule="auto"/>
      <w:outlineLvl w:val="0"/>
    </w:pPr>
    <w:rPr>
      <w:rFonts w:ascii="Arial Narrow" w:eastAsia="Times New Roman" w:hAnsi="Arial Narrow"/>
      <w:b/>
      <w:bCs/>
      <w:color w:val="000080"/>
      <w:sz w:val="28"/>
      <w:szCs w:val="28"/>
      <w:lang w:val="pt-BR" w:eastAsia="ar-SA"/>
    </w:rPr>
  </w:style>
  <w:style w:type="character" w:customStyle="1" w:styleId="IntertituloChar">
    <w:name w:val="Intertitulo Char"/>
    <w:link w:val="Intertitulo"/>
    <w:rsid w:val="00946FEB"/>
    <w:rPr>
      <w:rFonts w:ascii="Arial Narrow" w:eastAsia="Times New Roman" w:hAnsi="Arial Narrow"/>
      <w:b/>
      <w:bCs/>
      <w:color w:val="000080"/>
      <w:sz w:val="28"/>
      <w:szCs w:val="28"/>
      <w:lang w:val="pt-BR" w:eastAsia="ar-SA"/>
    </w:rPr>
  </w:style>
  <w:style w:type="paragraph" w:styleId="BalloonText">
    <w:name w:val="Balloon Text"/>
    <w:basedOn w:val="Normal"/>
    <w:link w:val="BalloonTextChar"/>
    <w:uiPriority w:val="99"/>
    <w:semiHidden/>
    <w:unhideWhenUsed/>
    <w:rsid w:val="00946FEB"/>
    <w:rPr>
      <w:rFonts w:ascii="Lucida Grande" w:hAnsi="Lucida Grande"/>
      <w:sz w:val="18"/>
      <w:szCs w:val="18"/>
    </w:rPr>
  </w:style>
  <w:style w:type="character" w:customStyle="1" w:styleId="BalloonTextChar">
    <w:name w:val="Balloon Text Char"/>
    <w:basedOn w:val="DefaultParagraphFont"/>
    <w:link w:val="BalloonText"/>
    <w:uiPriority w:val="99"/>
    <w:semiHidden/>
    <w:rsid w:val="00946FEB"/>
    <w:rPr>
      <w:rFonts w:ascii="Lucida Grande" w:hAnsi="Lucida Grande"/>
      <w:sz w:val="18"/>
      <w:szCs w:val="18"/>
    </w:rPr>
  </w:style>
  <w:style w:type="paragraph" w:customStyle="1" w:styleId="Intertitulo2">
    <w:name w:val="Intertitulo2"/>
    <w:basedOn w:val="Intertitulo"/>
    <w:next w:val="Normal"/>
    <w:autoRedefine/>
    <w:rsid w:val="002C3185"/>
    <w:pPr>
      <w:spacing w:before="120"/>
      <w:outlineLvl w:val="1"/>
    </w:pPr>
    <w:rPr>
      <w:bCs w:val="0"/>
      <w:i/>
      <w:color w:val="0000FF"/>
      <w:sz w:val="20"/>
      <w:szCs w:val="20"/>
    </w:rPr>
  </w:style>
  <w:style w:type="character" w:customStyle="1" w:styleId="CorpoChar">
    <w:name w:val="Corpo Char"/>
    <w:link w:val="Corpo"/>
    <w:rsid w:val="00ED3AE4"/>
    <w:rPr>
      <w:sz w:val="24"/>
    </w:rPr>
  </w:style>
  <w:style w:type="paragraph" w:customStyle="1" w:styleId="Corpo">
    <w:name w:val="Corpo"/>
    <w:next w:val="Normal"/>
    <w:link w:val="CorpoChar"/>
    <w:rsid w:val="00ED3AE4"/>
    <w:pPr>
      <w:spacing w:line="240" w:lineRule="auto"/>
      <w:ind w:firstLine="567"/>
      <w:jc w:val="both"/>
    </w:pPr>
    <w:rPr>
      <w:sz w:val="24"/>
    </w:rPr>
  </w:style>
  <w:style w:type="paragraph" w:customStyle="1" w:styleId="AutorMiniBio">
    <w:name w:val="Autor MiniBio"/>
    <w:basedOn w:val="Normal"/>
    <w:rsid w:val="001A560A"/>
    <w:rPr>
      <w:rFonts w:eastAsia="Times"/>
      <w:noProof/>
    </w:rPr>
  </w:style>
  <w:style w:type="paragraph" w:customStyle="1" w:styleId="FiguraLegenda">
    <w:name w:val="FiguraLegenda"/>
    <w:basedOn w:val="Normal"/>
    <w:rsid w:val="002C3185"/>
    <w:pPr>
      <w:spacing w:after="240"/>
      <w:outlineLvl w:val="2"/>
    </w:pPr>
    <w:rPr>
      <w:rFonts w:ascii="Arial" w:hAnsi="Arial" w:cs="Arial"/>
      <w:sz w:val="20"/>
    </w:rPr>
  </w:style>
  <w:style w:type="paragraph" w:customStyle="1" w:styleId="ListagemTitulo">
    <w:name w:val="ListagemTitulo"/>
    <w:basedOn w:val="Normal"/>
    <w:rsid w:val="002C3185"/>
    <w:pPr>
      <w:pBdr>
        <w:bottom w:val="single" w:sz="4" w:space="1" w:color="auto"/>
      </w:pBdr>
      <w:spacing w:after="120"/>
      <w:ind w:firstLine="0"/>
      <w:jc w:val="left"/>
      <w:outlineLvl w:val="2"/>
    </w:pPr>
    <w:rPr>
      <w:rFonts w:ascii="Arial Narrow" w:hAnsi="Arial Narrow" w:cs="Arial"/>
      <w:sz w:val="18"/>
    </w:rPr>
  </w:style>
  <w:style w:type="character" w:styleId="Hyperlink">
    <w:name w:val="Hyperlink"/>
    <w:basedOn w:val="DefaultParagraphFont"/>
    <w:uiPriority w:val="99"/>
    <w:unhideWhenUsed/>
    <w:rsid w:val="00C90FA4"/>
    <w:rPr>
      <w:color w:val="0000FF" w:themeColor="hyperlink"/>
      <w:u w:val="single"/>
    </w:rPr>
  </w:style>
  <w:style w:type="paragraph" w:styleId="HTMLPreformatted">
    <w:name w:val="HTML Preformatted"/>
    <w:basedOn w:val="Normal"/>
    <w:link w:val="HTMLPreformattedChar"/>
    <w:uiPriority w:val="99"/>
    <w:semiHidden/>
    <w:unhideWhenUsed/>
    <w:rsid w:val="00C9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PreformattedChar">
    <w:name w:val="HTML Preformatted Char"/>
    <w:basedOn w:val="DefaultParagraphFont"/>
    <w:link w:val="HTMLPreformatted"/>
    <w:uiPriority w:val="99"/>
    <w:semiHidden/>
    <w:rsid w:val="00C90FA4"/>
    <w:rPr>
      <w:rFonts w:ascii="Courier" w:hAnsi="Courier" w:cs="Courier"/>
      <w:color w:val="auto"/>
      <w:sz w:val="20"/>
    </w:rPr>
  </w:style>
  <w:style w:type="character" w:styleId="FollowedHyperlink">
    <w:name w:val="FollowedHyperlink"/>
    <w:basedOn w:val="DefaultParagraphFont"/>
    <w:uiPriority w:val="99"/>
    <w:semiHidden/>
    <w:unhideWhenUsed/>
    <w:rsid w:val="00FB155C"/>
    <w:rPr>
      <w:color w:val="800080" w:themeColor="followedHyperlink"/>
      <w:u w:val="single"/>
    </w:rPr>
  </w:style>
  <w:style w:type="character" w:styleId="CommentReference">
    <w:name w:val="annotation reference"/>
    <w:basedOn w:val="DefaultParagraphFont"/>
    <w:uiPriority w:val="99"/>
    <w:semiHidden/>
    <w:unhideWhenUsed/>
    <w:rsid w:val="0067214D"/>
    <w:rPr>
      <w:sz w:val="16"/>
      <w:szCs w:val="16"/>
    </w:rPr>
  </w:style>
  <w:style w:type="paragraph" w:styleId="CommentText">
    <w:name w:val="annotation text"/>
    <w:basedOn w:val="Normal"/>
    <w:link w:val="CommentTextChar"/>
    <w:uiPriority w:val="99"/>
    <w:unhideWhenUsed/>
    <w:rsid w:val="0067214D"/>
    <w:rPr>
      <w:sz w:val="20"/>
    </w:rPr>
  </w:style>
  <w:style w:type="character" w:customStyle="1" w:styleId="CommentTextChar">
    <w:name w:val="Comment Text Char"/>
    <w:basedOn w:val="DefaultParagraphFont"/>
    <w:link w:val="CommentText"/>
    <w:uiPriority w:val="99"/>
    <w:rsid w:val="0067214D"/>
    <w:rPr>
      <w:sz w:val="20"/>
    </w:rPr>
  </w:style>
  <w:style w:type="paragraph" w:styleId="CommentSubject">
    <w:name w:val="annotation subject"/>
    <w:basedOn w:val="CommentText"/>
    <w:next w:val="CommentText"/>
    <w:link w:val="CommentSubjectChar"/>
    <w:uiPriority w:val="99"/>
    <w:semiHidden/>
    <w:unhideWhenUsed/>
    <w:rsid w:val="0067214D"/>
    <w:rPr>
      <w:b/>
      <w:bCs/>
    </w:rPr>
  </w:style>
  <w:style w:type="character" w:customStyle="1" w:styleId="CommentSubjectChar">
    <w:name w:val="Comment Subject Char"/>
    <w:basedOn w:val="CommentTextChar"/>
    <w:link w:val="CommentSubject"/>
    <w:uiPriority w:val="99"/>
    <w:semiHidden/>
    <w:rsid w:val="0067214D"/>
    <w:rPr>
      <w:b/>
      <w:bCs/>
      <w:sz w:val="20"/>
    </w:rPr>
  </w:style>
  <w:style w:type="paragraph" w:customStyle="1" w:styleId="QuadroNormal">
    <w:name w:val="QuadroNormal"/>
    <w:basedOn w:val="Normal"/>
    <w:rsid w:val="002C3185"/>
    <w:rPr>
      <w:rFonts w:ascii="Arial" w:hAnsi="Arial" w:cs="Arial"/>
    </w:rPr>
  </w:style>
  <w:style w:type="paragraph" w:customStyle="1" w:styleId="Autor">
    <w:name w:val="Autor"/>
    <w:next w:val="Normal"/>
    <w:rsid w:val="002C3185"/>
    <w:pPr>
      <w:spacing w:after="120" w:line="240" w:lineRule="auto"/>
    </w:pPr>
    <w:rPr>
      <w:rFonts w:ascii="Times New Roman" w:eastAsia="Times New Roman" w:hAnsi="Times New Roman"/>
      <w:bCs/>
      <w:smallCaps/>
      <w:color w:val="auto"/>
      <w:sz w:val="24"/>
      <w:szCs w:val="24"/>
      <w:lang w:val="pt-BR" w:eastAsia="pt-BR"/>
    </w:rPr>
  </w:style>
  <w:style w:type="paragraph" w:customStyle="1" w:styleId="QuadroIntertitulo">
    <w:name w:val="QuadroIntertitulo"/>
    <w:basedOn w:val="Intertitulo"/>
    <w:rsid w:val="002C3185"/>
    <w:pPr>
      <w:outlineLvl w:val="1"/>
    </w:pPr>
  </w:style>
  <w:style w:type="paragraph" w:customStyle="1" w:styleId="StyleTituloPrincipalLeft">
    <w:name w:val="Style TituloPrincipal + Left"/>
    <w:basedOn w:val="TituloPrincipal"/>
    <w:rsid w:val="002C3185"/>
    <w:pPr>
      <w:suppressAutoHyphens/>
      <w:jc w:val="left"/>
    </w:pPr>
    <w:rPr>
      <w:rFonts w:cs="Times New Roman"/>
      <w:bCs/>
      <w:szCs w:val="20"/>
      <w:lang w:eastAsia="ar-SA"/>
    </w:rPr>
  </w:style>
  <w:style w:type="paragraph" w:customStyle="1" w:styleId="Intro">
    <w:name w:val="Intro"/>
    <w:rsid w:val="002C3185"/>
    <w:pPr>
      <w:spacing w:after="240" w:line="240" w:lineRule="auto"/>
    </w:pPr>
    <w:rPr>
      <w:rFonts w:eastAsia="Times New Roman"/>
      <w:b/>
      <w:bCs/>
      <w:color w:val="auto"/>
      <w:sz w:val="24"/>
      <w:szCs w:val="24"/>
      <w:lang w:val="pt-BR" w:eastAsia="pt-BR"/>
    </w:rPr>
  </w:style>
  <w:style w:type="paragraph" w:customStyle="1" w:styleId="QuadroTitulo">
    <w:name w:val="QuadroTitulo"/>
    <w:rsid w:val="002C3185"/>
    <w:pPr>
      <w:shd w:val="clear" w:color="auto" w:fill="000000"/>
      <w:suppressAutoHyphens/>
      <w:spacing w:line="240" w:lineRule="auto"/>
      <w:outlineLvl w:val="0"/>
    </w:pPr>
    <w:rPr>
      <w:rFonts w:ascii="Arial Narrow" w:eastAsia="Times New Roman" w:hAnsi="Arial Narrow"/>
      <w:b/>
      <w:bCs/>
      <w:color w:val="auto"/>
      <w:sz w:val="28"/>
      <w:szCs w:val="24"/>
      <w:lang w:val="pt-BR" w:eastAsia="ar-SA"/>
    </w:rPr>
  </w:style>
  <w:style w:type="paragraph" w:customStyle="1" w:styleId="LinkDescricao">
    <w:name w:val="LinkDescricao"/>
    <w:rsid w:val="002C3185"/>
    <w:pPr>
      <w:spacing w:line="240" w:lineRule="auto"/>
    </w:pPr>
    <w:rPr>
      <w:rFonts w:ascii="Times New Roman" w:eastAsia="Times New Roman" w:hAnsi="Times New Roman" w:cs="Times New Roman"/>
      <w:color w:val="auto"/>
      <w:sz w:val="20"/>
      <w:lang w:eastAsia="pt-BR"/>
    </w:rPr>
  </w:style>
  <w:style w:type="paragraph" w:customStyle="1" w:styleId="Olho">
    <w:name w:val="Olho"/>
    <w:basedOn w:val="Normal"/>
    <w:rsid w:val="002C3185"/>
    <w:pPr>
      <w:spacing w:before="240" w:after="240"/>
    </w:pPr>
    <w:rPr>
      <w:rFonts w:ascii="Arial Narrow" w:hAnsi="Arial Narrow" w:cs="Arial"/>
      <w:b/>
      <w:color w:val="993300"/>
      <w:sz w:val="28"/>
      <w:szCs w:val="28"/>
    </w:rPr>
  </w:style>
  <w:style w:type="paragraph" w:customStyle="1" w:styleId="Minibiografia">
    <w:name w:val="Minibiografia"/>
    <w:basedOn w:val="Normal"/>
    <w:next w:val="Normal"/>
    <w:rsid w:val="002C3185"/>
    <w:pPr>
      <w:ind w:firstLine="0"/>
    </w:pPr>
    <w:rPr>
      <w:rFonts w:ascii="Arial Narrow" w:hAnsi="Arial Narrow"/>
      <w:sz w:val="20"/>
      <w:szCs w:val="20"/>
    </w:rPr>
  </w:style>
  <w:style w:type="paragraph" w:customStyle="1" w:styleId="ListagemCodigo">
    <w:name w:val="ListagemCodigo"/>
    <w:rsid w:val="002C3185"/>
    <w:pPr>
      <w:widowControl w:val="0"/>
      <w:tabs>
        <w:tab w:val="left" w:pos="113"/>
        <w:tab w:val="left" w:pos="227"/>
        <w:tab w:val="left" w:pos="340"/>
        <w:tab w:val="left" w:pos="454"/>
        <w:tab w:val="left" w:pos="567"/>
        <w:tab w:val="left" w:pos="680"/>
        <w:tab w:val="left" w:pos="794"/>
        <w:tab w:val="left" w:pos="907"/>
        <w:tab w:val="left" w:pos="1021"/>
        <w:tab w:val="left" w:pos="1134"/>
      </w:tabs>
      <w:suppressAutoHyphens/>
      <w:spacing w:line="180" w:lineRule="exact"/>
    </w:pPr>
    <w:rPr>
      <w:rFonts w:ascii="Courier New" w:eastAsia="Times New Roman" w:hAnsi="Courier New" w:cs="Times New Roman"/>
      <w:color w:val="auto"/>
      <w:sz w:val="16"/>
      <w:szCs w:val="24"/>
      <w:lang w:val="pt-BR" w:eastAsia="ar-SA"/>
    </w:rPr>
  </w:style>
  <w:style w:type="paragraph" w:customStyle="1" w:styleId="LinkURL">
    <w:name w:val="LinkURL"/>
    <w:rsid w:val="002C3185"/>
    <w:pPr>
      <w:spacing w:line="240" w:lineRule="auto"/>
    </w:pPr>
    <w:rPr>
      <w:rFonts w:eastAsia="Times New Roman"/>
      <w:b/>
      <w:bCs/>
      <w:i/>
      <w:iCs/>
      <w:noProof/>
      <w:color w:val="auto"/>
      <w:sz w:val="20"/>
      <w:szCs w:val="24"/>
      <w:lang w:val="pt-BR" w:eastAsia="pt-BR"/>
    </w:rPr>
  </w:style>
  <w:style w:type="paragraph" w:customStyle="1" w:styleId="ListagemSubdivisao">
    <w:name w:val="ListagemSubdivisao"/>
    <w:basedOn w:val="Normal"/>
    <w:rsid w:val="002C3185"/>
    <w:pPr>
      <w:keepNext/>
      <w:widowControl w:val="0"/>
      <w:pBdr>
        <w:bottom w:val="dotted" w:sz="4" w:space="1" w:color="auto"/>
      </w:pBdr>
      <w:suppressAutoHyphens/>
      <w:ind w:firstLine="0"/>
      <w:jc w:val="left"/>
      <w:outlineLvl w:val="3"/>
    </w:pPr>
    <w:rPr>
      <w:rFonts w:ascii="Arial Narrow" w:hAnsi="Arial Narrow"/>
      <w:b/>
      <w:i/>
      <w:sz w:val="16"/>
      <w:lang w:val="fr-FR"/>
    </w:rPr>
  </w:style>
  <w:style w:type="character" w:customStyle="1" w:styleId="NegritoTecnicoItalico">
    <w:name w:val="NegritoTecnicoItalico"/>
    <w:basedOn w:val="NegritoTecnico"/>
    <w:rsid w:val="002C3185"/>
    <w:rPr>
      <w:rFonts w:ascii="Arial Narrow" w:hAnsi="Arial Narrow"/>
      <w:b/>
      <w:i/>
      <w:noProof/>
      <w:sz w:val="24"/>
      <w:lang w:val="pt-BR"/>
    </w:rPr>
  </w:style>
  <w:style w:type="paragraph" w:customStyle="1" w:styleId="Nota">
    <w:name w:val="Nota"/>
    <w:basedOn w:val="Normal"/>
    <w:rsid w:val="002C3185"/>
    <w:pPr>
      <w:spacing w:before="240" w:after="240"/>
      <w:ind w:firstLine="0"/>
    </w:pPr>
    <w:rPr>
      <w:rFonts w:ascii="Arial Narrow" w:hAnsi="Arial Narrow"/>
      <w:i/>
      <w:color w:val="3366FF"/>
      <w:sz w:val="22"/>
      <w:szCs w:val="20"/>
    </w:rPr>
  </w:style>
  <w:style w:type="paragraph" w:customStyle="1" w:styleId="Dica">
    <w:name w:val="Dica"/>
    <w:basedOn w:val="Normal"/>
    <w:rsid w:val="002C3185"/>
    <w:pPr>
      <w:spacing w:before="240" w:after="240"/>
      <w:ind w:firstLine="0"/>
    </w:pPr>
    <w:rPr>
      <w:rFonts w:ascii="Arial Narrow" w:hAnsi="Arial Narrow"/>
      <w:i/>
      <w:color w:val="339966"/>
    </w:rPr>
  </w:style>
  <w:style w:type="paragraph" w:customStyle="1" w:styleId="CodigoInterno">
    <w:name w:val="CodigoInterno"/>
    <w:rsid w:val="002C3185"/>
    <w:pPr>
      <w:widowControl w:val="0"/>
      <w:spacing w:line="240" w:lineRule="auto"/>
    </w:pPr>
    <w:rPr>
      <w:rFonts w:ascii="Arial Narrow" w:eastAsia="Times New Roman" w:hAnsi="Arial Narrow" w:cs="Times New Roman"/>
      <w:noProof/>
      <w:color w:val="auto"/>
      <w:sz w:val="20"/>
      <w:lang w:val="pt-BR" w:eastAsia="pt-BR"/>
    </w:rPr>
  </w:style>
  <w:style w:type="character" w:customStyle="1" w:styleId="NegritoTecnico">
    <w:name w:val="NegritoTecnico"/>
    <w:basedOn w:val="DefaultParagraphFont"/>
    <w:rsid w:val="002C3185"/>
    <w:rPr>
      <w:rFonts w:ascii="Arial Narrow" w:hAnsi="Arial Narrow"/>
      <w:b/>
      <w:noProof/>
      <w:sz w:val="24"/>
      <w:lang w:val="pt-BR"/>
    </w:rPr>
  </w:style>
  <w:style w:type="numbering" w:customStyle="1" w:styleId="ListaItens">
    <w:name w:val="ListaItens"/>
    <w:basedOn w:val="NoList"/>
    <w:rsid w:val="002C3185"/>
    <w:pPr>
      <w:numPr>
        <w:numId w:val="27"/>
      </w:numPr>
    </w:pPr>
  </w:style>
  <w:style w:type="paragraph" w:customStyle="1" w:styleId="ListaNumerada">
    <w:name w:val="ListaNumerada"/>
    <w:basedOn w:val="Normal"/>
    <w:rsid w:val="002C3185"/>
    <w:pPr>
      <w:numPr>
        <w:numId w:val="44"/>
      </w:numPr>
    </w:pPr>
  </w:style>
  <w:style w:type="paragraph" w:styleId="ListParagraph">
    <w:name w:val="List Paragraph"/>
    <w:basedOn w:val="Normal"/>
    <w:uiPriority w:val="34"/>
    <w:qFormat/>
    <w:rsid w:val="00513DBC"/>
    <w:pPr>
      <w:ind w:left="720"/>
      <w:contextualSpacing/>
    </w:pPr>
  </w:style>
  <w:style w:type="paragraph" w:styleId="Revision">
    <w:name w:val="Revision"/>
    <w:hidden/>
    <w:uiPriority w:val="99"/>
    <w:semiHidden/>
    <w:rsid w:val="00994FDF"/>
    <w:pPr>
      <w:spacing w:line="240" w:lineRule="auto"/>
    </w:pPr>
    <w:rPr>
      <w:rFonts w:ascii="Times New Roman" w:eastAsia="Times New Roman" w:hAnsi="Times New Roman" w:cs="Times New Roman"/>
      <w:color w:val="auto"/>
      <w:sz w:val="24"/>
      <w:szCs w:val="24"/>
      <w:lang w:val="pt-BR" w:eastAsia="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185"/>
    <w:pPr>
      <w:spacing w:line="240" w:lineRule="auto"/>
      <w:ind w:firstLine="113"/>
      <w:jc w:val="both"/>
    </w:pPr>
    <w:rPr>
      <w:rFonts w:ascii="Times New Roman" w:eastAsia="Times New Roman" w:hAnsi="Times New Roman" w:cs="Times New Roman"/>
      <w:color w:val="auto"/>
      <w:sz w:val="24"/>
      <w:szCs w:val="24"/>
      <w:lang w:val="pt-BR" w:eastAsia="pt-BR"/>
    </w:rPr>
  </w:style>
  <w:style w:type="paragraph" w:styleId="Heading1">
    <w:name w:val="heading 1"/>
    <w:basedOn w:val="Normal"/>
    <w:next w:val="Normal"/>
    <w:qFormat/>
    <w:rsid w:val="002C3185"/>
    <w:pPr>
      <w:keepNext/>
      <w:spacing w:before="240" w:after="60"/>
      <w:outlineLvl w:val="0"/>
    </w:pPr>
    <w:rPr>
      <w:rFonts w:ascii="Arial" w:hAnsi="Arial" w:cs="Arial"/>
      <w:b/>
      <w:bCs/>
      <w:kern w:val="32"/>
      <w:sz w:val="40"/>
      <w:szCs w:val="32"/>
    </w:rPr>
  </w:style>
  <w:style w:type="paragraph" w:styleId="Heading2">
    <w:name w:val="heading 2"/>
    <w:basedOn w:val="Normal"/>
    <w:next w:val="Normal"/>
    <w:qFormat/>
    <w:rsid w:val="002C318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C3185"/>
    <w:pPr>
      <w:keepNext/>
      <w:spacing w:before="240" w:after="60"/>
      <w:outlineLvl w:val="2"/>
    </w:pPr>
    <w:rPr>
      <w:rFonts w:ascii="Arial" w:hAnsi="Arial" w:cs="Arial"/>
      <w:b/>
      <w:bCs/>
      <w:sz w:val="26"/>
      <w:szCs w:val="26"/>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paragraph" w:customStyle="1" w:styleId="TituloPrincipal">
    <w:name w:val="TituloPrincipal"/>
    <w:basedOn w:val="Normal"/>
    <w:rsid w:val="002C3185"/>
    <w:pPr>
      <w:ind w:firstLine="0"/>
      <w:outlineLvl w:val="0"/>
    </w:pPr>
    <w:rPr>
      <w:rFonts w:ascii="Arial" w:hAnsi="Arial" w:cs="Arial"/>
      <w:b/>
      <w:sz w:val="56"/>
      <w:szCs w:val="56"/>
    </w:rPr>
  </w:style>
  <w:style w:type="paragraph" w:customStyle="1" w:styleId="Subtitulo">
    <w:name w:val="Subtitulo"/>
    <w:next w:val="Autor"/>
    <w:rsid w:val="002C3185"/>
    <w:pPr>
      <w:spacing w:after="240" w:line="240" w:lineRule="atLeast"/>
    </w:pPr>
    <w:rPr>
      <w:rFonts w:eastAsia="Times New Roman"/>
      <w:b/>
      <w:color w:val="auto"/>
      <w:sz w:val="32"/>
      <w:szCs w:val="24"/>
      <w:lang w:val="pt-BR" w:eastAsia="pt-BR"/>
    </w:rPr>
  </w:style>
  <w:style w:type="paragraph" w:customStyle="1" w:styleId="Intertitulo">
    <w:name w:val="Intertitulo"/>
    <w:link w:val="IntertituloChar"/>
    <w:rsid w:val="002C3185"/>
    <w:pPr>
      <w:keepNext/>
      <w:widowControl w:val="0"/>
      <w:suppressAutoHyphens/>
      <w:spacing w:before="170" w:line="240" w:lineRule="auto"/>
      <w:outlineLvl w:val="0"/>
    </w:pPr>
    <w:rPr>
      <w:rFonts w:ascii="Arial Narrow" w:eastAsia="Times New Roman" w:hAnsi="Arial Narrow"/>
      <w:b/>
      <w:bCs/>
      <w:color w:val="000080"/>
      <w:sz w:val="28"/>
      <w:szCs w:val="28"/>
      <w:lang w:val="pt-BR" w:eastAsia="ar-SA"/>
    </w:rPr>
  </w:style>
  <w:style w:type="character" w:customStyle="1" w:styleId="IntertituloChar">
    <w:name w:val="Intertitulo Char"/>
    <w:link w:val="Intertitulo"/>
    <w:rsid w:val="00946FEB"/>
    <w:rPr>
      <w:rFonts w:ascii="Arial Narrow" w:eastAsia="Times New Roman" w:hAnsi="Arial Narrow"/>
      <w:b/>
      <w:bCs/>
      <w:color w:val="000080"/>
      <w:sz w:val="28"/>
      <w:szCs w:val="28"/>
      <w:lang w:val="pt-BR" w:eastAsia="ar-SA"/>
    </w:rPr>
  </w:style>
  <w:style w:type="paragraph" w:styleId="BalloonText">
    <w:name w:val="Balloon Text"/>
    <w:basedOn w:val="Normal"/>
    <w:link w:val="BalloonTextChar"/>
    <w:uiPriority w:val="99"/>
    <w:semiHidden/>
    <w:unhideWhenUsed/>
    <w:rsid w:val="00946FEB"/>
    <w:rPr>
      <w:rFonts w:ascii="Lucida Grande" w:hAnsi="Lucida Grande"/>
      <w:sz w:val="18"/>
      <w:szCs w:val="18"/>
    </w:rPr>
  </w:style>
  <w:style w:type="character" w:customStyle="1" w:styleId="BalloonTextChar">
    <w:name w:val="Balloon Text Char"/>
    <w:basedOn w:val="DefaultParagraphFont"/>
    <w:link w:val="BalloonText"/>
    <w:uiPriority w:val="99"/>
    <w:semiHidden/>
    <w:rsid w:val="00946FEB"/>
    <w:rPr>
      <w:rFonts w:ascii="Lucida Grande" w:hAnsi="Lucida Grande"/>
      <w:sz w:val="18"/>
      <w:szCs w:val="18"/>
    </w:rPr>
  </w:style>
  <w:style w:type="paragraph" w:customStyle="1" w:styleId="Intertitulo2">
    <w:name w:val="Intertitulo2"/>
    <w:basedOn w:val="Intertitulo"/>
    <w:next w:val="Normal"/>
    <w:autoRedefine/>
    <w:rsid w:val="002C3185"/>
    <w:pPr>
      <w:spacing w:before="120"/>
      <w:outlineLvl w:val="1"/>
    </w:pPr>
    <w:rPr>
      <w:bCs w:val="0"/>
      <w:i/>
      <w:color w:val="0000FF"/>
      <w:sz w:val="20"/>
      <w:szCs w:val="20"/>
    </w:rPr>
  </w:style>
  <w:style w:type="character" w:customStyle="1" w:styleId="CorpoChar">
    <w:name w:val="Corpo Char"/>
    <w:link w:val="Corpo"/>
    <w:rsid w:val="00ED3AE4"/>
    <w:rPr>
      <w:sz w:val="24"/>
    </w:rPr>
  </w:style>
  <w:style w:type="paragraph" w:customStyle="1" w:styleId="Corpo">
    <w:name w:val="Corpo"/>
    <w:next w:val="Normal"/>
    <w:link w:val="CorpoChar"/>
    <w:rsid w:val="00ED3AE4"/>
    <w:pPr>
      <w:spacing w:line="240" w:lineRule="auto"/>
      <w:ind w:firstLine="567"/>
      <w:jc w:val="both"/>
    </w:pPr>
    <w:rPr>
      <w:sz w:val="24"/>
    </w:rPr>
  </w:style>
  <w:style w:type="paragraph" w:customStyle="1" w:styleId="AutorMiniBio">
    <w:name w:val="Autor MiniBio"/>
    <w:basedOn w:val="Normal"/>
    <w:rsid w:val="001A560A"/>
    <w:rPr>
      <w:rFonts w:eastAsia="Times"/>
      <w:noProof/>
    </w:rPr>
  </w:style>
  <w:style w:type="paragraph" w:customStyle="1" w:styleId="FiguraLegenda">
    <w:name w:val="FiguraLegenda"/>
    <w:basedOn w:val="Normal"/>
    <w:rsid w:val="002C3185"/>
    <w:pPr>
      <w:spacing w:after="240"/>
      <w:outlineLvl w:val="2"/>
    </w:pPr>
    <w:rPr>
      <w:rFonts w:ascii="Arial" w:hAnsi="Arial" w:cs="Arial"/>
      <w:sz w:val="20"/>
    </w:rPr>
  </w:style>
  <w:style w:type="paragraph" w:customStyle="1" w:styleId="ListagemTitulo">
    <w:name w:val="ListagemTitulo"/>
    <w:basedOn w:val="Normal"/>
    <w:rsid w:val="002C3185"/>
    <w:pPr>
      <w:pBdr>
        <w:bottom w:val="single" w:sz="4" w:space="1" w:color="auto"/>
      </w:pBdr>
      <w:spacing w:after="120"/>
      <w:ind w:firstLine="0"/>
      <w:jc w:val="left"/>
      <w:outlineLvl w:val="2"/>
    </w:pPr>
    <w:rPr>
      <w:rFonts w:ascii="Arial Narrow" w:hAnsi="Arial Narrow" w:cs="Arial"/>
      <w:sz w:val="18"/>
    </w:rPr>
  </w:style>
  <w:style w:type="character" w:styleId="Hyperlink">
    <w:name w:val="Hyperlink"/>
    <w:basedOn w:val="DefaultParagraphFont"/>
    <w:uiPriority w:val="99"/>
    <w:unhideWhenUsed/>
    <w:rsid w:val="00C90FA4"/>
    <w:rPr>
      <w:color w:val="0000FF" w:themeColor="hyperlink"/>
      <w:u w:val="single"/>
    </w:rPr>
  </w:style>
  <w:style w:type="paragraph" w:styleId="HTMLPreformatted">
    <w:name w:val="HTML Preformatted"/>
    <w:basedOn w:val="Normal"/>
    <w:link w:val="HTMLPreformattedChar"/>
    <w:uiPriority w:val="99"/>
    <w:semiHidden/>
    <w:unhideWhenUsed/>
    <w:rsid w:val="00C9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PreformattedChar">
    <w:name w:val="HTML Preformatted Char"/>
    <w:basedOn w:val="DefaultParagraphFont"/>
    <w:link w:val="HTMLPreformatted"/>
    <w:uiPriority w:val="99"/>
    <w:semiHidden/>
    <w:rsid w:val="00C90FA4"/>
    <w:rPr>
      <w:rFonts w:ascii="Courier" w:hAnsi="Courier" w:cs="Courier"/>
      <w:color w:val="auto"/>
      <w:sz w:val="20"/>
    </w:rPr>
  </w:style>
  <w:style w:type="character" w:styleId="FollowedHyperlink">
    <w:name w:val="FollowedHyperlink"/>
    <w:basedOn w:val="DefaultParagraphFont"/>
    <w:uiPriority w:val="99"/>
    <w:semiHidden/>
    <w:unhideWhenUsed/>
    <w:rsid w:val="00FB155C"/>
    <w:rPr>
      <w:color w:val="800080" w:themeColor="followedHyperlink"/>
      <w:u w:val="single"/>
    </w:rPr>
  </w:style>
  <w:style w:type="character" w:styleId="CommentReference">
    <w:name w:val="annotation reference"/>
    <w:basedOn w:val="DefaultParagraphFont"/>
    <w:uiPriority w:val="99"/>
    <w:semiHidden/>
    <w:unhideWhenUsed/>
    <w:rsid w:val="0067214D"/>
    <w:rPr>
      <w:sz w:val="16"/>
      <w:szCs w:val="16"/>
    </w:rPr>
  </w:style>
  <w:style w:type="paragraph" w:styleId="CommentText">
    <w:name w:val="annotation text"/>
    <w:basedOn w:val="Normal"/>
    <w:link w:val="CommentTextChar"/>
    <w:uiPriority w:val="99"/>
    <w:unhideWhenUsed/>
    <w:rsid w:val="0067214D"/>
    <w:rPr>
      <w:sz w:val="20"/>
    </w:rPr>
  </w:style>
  <w:style w:type="character" w:customStyle="1" w:styleId="CommentTextChar">
    <w:name w:val="Comment Text Char"/>
    <w:basedOn w:val="DefaultParagraphFont"/>
    <w:link w:val="CommentText"/>
    <w:uiPriority w:val="99"/>
    <w:rsid w:val="0067214D"/>
    <w:rPr>
      <w:sz w:val="20"/>
    </w:rPr>
  </w:style>
  <w:style w:type="paragraph" w:styleId="CommentSubject">
    <w:name w:val="annotation subject"/>
    <w:basedOn w:val="CommentText"/>
    <w:next w:val="CommentText"/>
    <w:link w:val="CommentSubjectChar"/>
    <w:uiPriority w:val="99"/>
    <w:semiHidden/>
    <w:unhideWhenUsed/>
    <w:rsid w:val="0067214D"/>
    <w:rPr>
      <w:b/>
      <w:bCs/>
    </w:rPr>
  </w:style>
  <w:style w:type="character" w:customStyle="1" w:styleId="CommentSubjectChar">
    <w:name w:val="Comment Subject Char"/>
    <w:basedOn w:val="CommentTextChar"/>
    <w:link w:val="CommentSubject"/>
    <w:uiPriority w:val="99"/>
    <w:semiHidden/>
    <w:rsid w:val="0067214D"/>
    <w:rPr>
      <w:b/>
      <w:bCs/>
      <w:sz w:val="20"/>
    </w:rPr>
  </w:style>
  <w:style w:type="paragraph" w:customStyle="1" w:styleId="QuadroNormal">
    <w:name w:val="QuadroNormal"/>
    <w:basedOn w:val="Normal"/>
    <w:rsid w:val="002C3185"/>
    <w:rPr>
      <w:rFonts w:ascii="Arial" w:hAnsi="Arial" w:cs="Arial"/>
    </w:rPr>
  </w:style>
  <w:style w:type="paragraph" w:customStyle="1" w:styleId="Autor">
    <w:name w:val="Autor"/>
    <w:next w:val="Normal"/>
    <w:rsid w:val="002C3185"/>
    <w:pPr>
      <w:spacing w:after="120" w:line="240" w:lineRule="auto"/>
    </w:pPr>
    <w:rPr>
      <w:rFonts w:ascii="Times New Roman" w:eastAsia="Times New Roman" w:hAnsi="Times New Roman"/>
      <w:bCs/>
      <w:smallCaps/>
      <w:color w:val="auto"/>
      <w:sz w:val="24"/>
      <w:szCs w:val="24"/>
      <w:lang w:val="pt-BR" w:eastAsia="pt-BR"/>
    </w:rPr>
  </w:style>
  <w:style w:type="paragraph" w:customStyle="1" w:styleId="QuadroIntertitulo">
    <w:name w:val="QuadroIntertitulo"/>
    <w:basedOn w:val="Intertitulo"/>
    <w:rsid w:val="002C3185"/>
    <w:pPr>
      <w:outlineLvl w:val="1"/>
    </w:pPr>
  </w:style>
  <w:style w:type="paragraph" w:customStyle="1" w:styleId="StyleTituloPrincipalLeft">
    <w:name w:val="Style TituloPrincipal + Left"/>
    <w:basedOn w:val="TituloPrincipal"/>
    <w:rsid w:val="002C3185"/>
    <w:pPr>
      <w:suppressAutoHyphens/>
      <w:jc w:val="left"/>
    </w:pPr>
    <w:rPr>
      <w:rFonts w:cs="Times New Roman"/>
      <w:bCs/>
      <w:szCs w:val="20"/>
      <w:lang w:eastAsia="ar-SA"/>
    </w:rPr>
  </w:style>
  <w:style w:type="paragraph" w:customStyle="1" w:styleId="Intro">
    <w:name w:val="Intro"/>
    <w:rsid w:val="002C3185"/>
    <w:pPr>
      <w:spacing w:after="240" w:line="240" w:lineRule="auto"/>
    </w:pPr>
    <w:rPr>
      <w:rFonts w:eastAsia="Times New Roman"/>
      <w:b/>
      <w:bCs/>
      <w:color w:val="auto"/>
      <w:sz w:val="24"/>
      <w:szCs w:val="24"/>
      <w:lang w:val="pt-BR" w:eastAsia="pt-BR"/>
    </w:rPr>
  </w:style>
  <w:style w:type="paragraph" w:customStyle="1" w:styleId="QuadroTitulo">
    <w:name w:val="QuadroTitulo"/>
    <w:rsid w:val="002C3185"/>
    <w:pPr>
      <w:shd w:val="clear" w:color="auto" w:fill="000000"/>
      <w:suppressAutoHyphens/>
      <w:spacing w:line="240" w:lineRule="auto"/>
      <w:outlineLvl w:val="0"/>
    </w:pPr>
    <w:rPr>
      <w:rFonts w:ascii="Arial Narrow" w:eastAsia="Times New Roman" w:hAnsi="Arial Narrow"/>
      <w:b/>
      <w:bCs/>
      <w:color w:val="auto"/>
      <w:sz w:val="28"/>
      <w:szCs w:val="24"/>
      <w:lang w:val="pt-BR" w:eastAsia="ar-SA"/>
    </w:rPr>
  </w:style>
  <w:style w:type="paragraph" w:customStyle="1" w:styleId="LinkDescricao">
    <w:name w:val="LinkDescricao"/>
    <w:rsid w:val="002C3185"/>
    <w:pPr>
      <w:spacing w:line="240" w:lineRule="auto"/>
    </w:pPr>
    <w:rPr>
      <w:rFonts w:ascii="Times New Roman" w:eastAsia="Times New Roman" w:hAnsi="Times New Roman" w:cs="Times New Roman"/>
      <w:color w:val="auto"/>
      <w:sz w:val="20"/>
      <w:lang w:eastAsia="pt-BR"/>
    </w:rPr>
  </w:style>
  <w:style w:type="paragraph" w:customStyle="1" w:styleId="Olho">
    <w:name w:val="Olho"/>
    <w:basedOn w:val="Normal"/>
    <w:rsid w:val="002C3185"/>
    <w:pPr>
      <w:spacing w:before="240" w:after="240"/>
    </w:pPr>
    <w:rPr>
      <w:rFonts w:ascii="Arial Narrow" w:hAnsi="Arial Narrow" w:cs="Arial"/>
      <w:b/>
      <w:color w:val="993300"/>
      <w:sz w:val="28"/>
      <w:szCs w:val="28"/>
    </w:rPr>
  </w:style>
  <w:style w:type="paragraph" w:customStyle="1" w:styleId="Minibiografia">
    <w:name w:val="Minibiografia"/>
    <w:basedOn w:val="Normal"/>
    <w:next w:val="Normal"/>
    <w:rsid w:val="002C3185"/>
    <w:pPr>
      <w:ind w:firstLine="0"/>
    </w:pPr>
    <w:rPr>
      <w:rFonts w:ascii="Arial Narrow" w:hAnsi="Arial Narrow"/>
      <w:sz w:val="20"/>
      <w:szCs w:val="20"/>
    </w:rPr>
  </w:style>
  <w:style w:type="paragraph" w:customStyle="1" w:styleId="ListagemCodigo">
    <w:name w:val="ListagemCodigo"/>
    <w:rsid w:val="002C3185"/>
    <w:pPr>
      <w:widowControl w:val="0"/>
      <w:tabs>
        <w:tab w:val="left" w:pos="113"/>
        <w:tab w:val="left" w:pos="227"/>
        <w:tab w:val="left" w:pos="340"/>
        <w:tab w:val="left" w:pos="454"/>
        <w:tab w:val="left" w:pos="567"/>
        <w:tab w:val="left" w:pos="680"/>
        <w:tab w:val="left" w:pos="794"/>
        <w:tab w:val="left" w:pos="907"/>
        <w:tab w:val="left" w:pos="1021"/>
        <w:tab w:val="left" w:pos="1134"/>
      </w:tabs>
      <w:suppressAutoHyphens/>
      <w:spacing w:line="180" w:lineRule="exact"/>
    </w:pPr>
    <w:rPr>
      <w:rFonts w:ascii="Courier New" w:eastAsia="Times New Roman" w:hAnsi="Courier New" w:cs="Times New Roman"/>
      <w:color w:val="auto"/>
      <w:sz w:val="16"/>
      <w:szCs w:val="24"/>
      <w:lang w:val="pt-BR" w:eastAsia="ar-SA"/>
    </w:rPr>
  </w:style>
  <w:style w:type="paragraph" w:customStyle="1" w:styleId="LinkURL">
    <w:name w:val="LinkURL"/>
    <w:rsid w:val="002C3185"/>
    <w:pPr>
      <w:spacing w:line="240" w:lineRule="auto"/>
    </w:pPr>
    <w:rPr>
      <w:rFonts w:eastAsia="Times New Roman"/>
      <w:b/>
      <w:bCs/>
      <w:i/>
      <w:iCs/>
      <w:noProof/>
      <w:color w:val="auto"/>
      <w:sz w:val="20"/>
      <w:szCs w:val="24"/>
      <w:lang w:val="pt-BR" w:eastAsia="pt-BR"/>
    </w:rPr>
  </w:style>
  <w:style w:type="paragraph" w:customStyle="1" w:styleId="ListagemSubdivisao">
    <w:name w:val="ListagemSubdivisao"/>
    <w:basedOn w:val="Normal"/>
    <w:rsid w:val="002C3185"/>
    <w:pPr>
      <w:keepNext/>
      <w:widowControl w:val="0"/>
      <w:pBdr>
        <w:bottom w:val="dotted" w:sz="4" w:space="1" w:color="auto"/>
      </w:pBdr>
      <w:suppressAutoHyphens/>
      <w:ind w:firstLine="0"/>
      <w:jc w:val="left"/>
      <w:outlineLvl w:val="3"/>
    </w:pPr>
    <w:rPr>
      <w:rFonts w:ascii="Arial Narrow" w:hAnsi="Arial Narrow"/>
      <w:b/>
      <w:i/>
      <w:sz w:val="16"/>
      <w:lang w:val="fr-FR"/>
    </w:rPr>
  </w:style>
  <w:style w:type="character" w:customStyle="1" w:styleId="NegritoTecnicoItalico">
    <w:name w:val="NegritoTecnicoItalico"/>
    <w:basedOn w:val="NegritoTecnico"/>
    <w:rsid w:val="002C3185"/>
    <w:rPr>
      <w:rFonts w:ascii="Arial Narrow" w:hAnsi="Arial Narrow"/>
      <w:b/>
      <w:i/>
      <w:noProof/>
      <w:sz w:val="24"/>
      <w:lang w:val="pt-BR"/>
    </w:rPr>
  </w:style>
  <w:style w:type="paragraph" w:customStyle="1" w:styleId="Nota">
    <w:name w:val="Nota"/>
    <w:basedOn w:val="Normal"/>
    <w:rsid w:val="002C3185"/>
    <w:pPr>
      <w:spacing w:before="240" w:after="240"/>
      <w:ind w:firstLine="0"/>
    </w:pPr>
    <w:rPr>
      <w:rFonts w:ascii="Arial Narrow" w:hAnsi="Arial Narrow"/>
      <w:i/>
      <w:color w:val="3366FF"/>
      <w:sz w:val="22"/>
      <w:szCs w:val="20"/>
    </w:rPr>
  </w:style>
  <w:style w:type="paragraph" w:customStyle="1" w:styleId="Dica">
    <w:name w:val="Dica"/>
    <w:basedOn w:val="Normal"/>
    <w:rsid w:val="002C3185"/>
    <w:pPr>
      <w:spacing w:before="240" w:after="240"/>
      <w:ind w:firstLine="0"/>
    </w:pPr>
    <w:rPr>
      <w:rFonts w:ascii="Arial Narrow" w:hAnsi="Arial Narrow"/>
      <w:i/>
      <w:color w:val="339966"/>
    </w:rPr>
  </w:style>
  <w:style w:type="paragraph" w:customStyle="1" w:styleId="CodigoInterno">
    <w:name w:val="CodigoInterno"/>
    <w:rsid w:val="002C3185"/>
    <w:pPr>
      <w:widowControl w:val="0"/>
      <w:spacing w:line="240" w:lineRule="auto"/>
    </w:pPr>
    <w:rPr>
      <w:rFonts w:ascii="Arial Narrow" w:eastAsia="Times New Roman" w:hAnsi="Arial Narrow" w:cs="Times New Roman"/>
      <w:noProof/>
      <w:color w:val="auto"/>
      <w:sz w:val="20"/>
      <w:lang w:val="pt-BR" w:eastAsia="pt-BR"/>
    </w:rPr>
  </w:style>
  <w:style w:type="character" w:customStyle="1" w:styleId="NegritoTecnico">
    <w:name w:val="NegritoTecnico"/>
    <w:basedOn w:val="DefaultParagraphFont"/>
    <w:rsid w:val="002C3185"/>
    <w:rPr>
      <w:rFonts w:ascii="Arial Narrow" w:hAnsi="Arial Narrow"/>
      <w:b/>
      <w:noProof/>
      <w:sz w:val="24"/>
      <w:lang w:val="pt-BR"/>
    </w:rPr>
  </w:style>
  <w:style w:type="numbering" w:customStyle="1" w:styleId="ListaItens">
    <w:name w:val="ListaItens"/>
    <w:basedOn w:val="NoList"/>
    <w:rsid w:val="002C3185"/>
    <w:pPr>
      <w:numPr>
        <w:numId w:val="27"/>
      </w:numPr>
    </w:pPr>
  </w:style>
  <w:style w:type="paragraph" w:customStyle="1" w:styleId="ListaNumerada">
    <w:name w:val="ListaNumerada"/>
    <w:basedOn w:val="Normal"/>
    <w:rsid w:val="002C3185"/>
    <w:pPr>
      <w:numPr>
        <w:numId w:val="44"/>
      </w:numPr>
    </w:pPr>
  </w:style>
  <w:style w:type="paragraph" w:styleId="ListParagraph">
    <w:name w:val="List Paragraph"/>
    <w:basedOn w:val="Normal"/>
    <w:uiPriority w:val="34"/>
    <w:qFormat/>
    <w:rsid w:val="00513DBC"/>
    <w:pPr>
      <w:ind w:left="720"/>
      <w:contextualSpacing/>
    </w:pPr>
  </w:style>
  <w:style w:type="paragraph" w:styleId="Revision">
    <w:name w:val="Revision"/>
    <w:hidden/>
    <w:uiPriority w:val="99"/>
    <w:semiHidden/>
    <w:rsid w:val="00994FDF"/>
    <w:pPr>
      <w:spacing w:line="240" w:lineRule="auto"/>
    </w:pPr>
    <w:rPr>
      <w:rFonts w:ascii="Times New Roman" w:eastAsia="Times New Roman" w:hAnsi="Times New Roman" w:cs="Times New Roman"/>
      <w:color w:val="auto"/>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756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www.w3.org/TR/soap12-part1/" TargetMode="External"/><Relationship Id="rId9" Type="http://schemas.openxmlformats.org/officeDocument/2006/relationships/image" Target="media/image1.png"/><Relationship Id="rId10" Type="http://schemas.openxmlformats.org/officeDocument/2006/relationships/hyperlink" Target="http://macaxeiraonline.com/orders/123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ardo\AppData\Roaming\Microsoft\Modelos\JavaMagazin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B4443-6EEB-D04E-B71A-B3E3EAA70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\Users\Eduardo\AppData\Roaming\Microsoft\Modelos\JavaMagazine.dot</Template>
  <TotalTime>342</TotalTime>
  <Pages>17</Pages>
  <Words>6300</Words>
  <Characters>35914</Characters>
  <Application>Microsoft Macintosh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Artigo HATEOAS.docx</vt:lpstr>
    </vt:vector>
  </TitlesOfParts>
  <Company>Walmart</Company>
  <LinksUpToDate>false</LinksUpToDate>
  <CharactersWithSpaces>42130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Artigo HATEOAS.docx</dc:title>
  <cp:lastModifiedBy>Walmart Associate</cp:lastModifiedBy>
  <cp:revision>16</cp:revision>
  <dcterms:created xsi:type="dcterms:W3CDTF">2014-06-05T03:21:00Z</dcterms:created>
  <dcterms:modified xsi:type="dcterms:W3CDTF">2014-06-09T00:49:00Z</dcterms:modified>
</cp:coreProperties>
</file>